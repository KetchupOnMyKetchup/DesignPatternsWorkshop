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333967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6CB7DA9E" w14:textId="77777777" w:rsidR="00BA43C7" w:rsidRDefault="00BA43C7"/>
        <w:p w14:paraId="644AC945" w14:textId="77777777" w:rsidR="00BA43C7" w:rsidRDefault="00E852A6">
          <w:pPr>
            <w:rPr>
              <w:rFonts w:asciiTheme="majorHAnsi" w:eastAsiaTheme="majorEastAsia" w:hAnsiTheme="majorHAnsi" w:cstheme="majorHAnsi"/>
              <w:b/>
              <w:bCs/>
              <w:smallCaps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D1BC02" wp14:editId="662642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3963670</wp:posOffset>
                        </wp:positionV>
                      </mc:Fallback>
                    </mc:AlternateContent>
                    <wp:extent cx="7034530" cy="3116179"/>
                    <wp:effectExtent l="0" t="0" r="6985" b="8255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116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060"/>
                                  <w:gridCol w:w="13270"/>
                                </w:tblGrid>
                                <w:tr w:rsidR="003B3CA0" w14:paraId="1E8A854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147288D2" w14:textId="77777777" w:rsidR="003B3CA0" w:rsidRDefault="003B3CA0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8F79E8F" w14:textId="35D5B190" w:rsidR="003B3CA0" w:rsidRDefault="003B3CA0" w:rsidP="00524BF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LAB | </w:t>
                                          </w:r>
                                          <w:r w:rsidR="00224E9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Dependency Injection with </w:t>
                                          </w:r>
                                          <w:r w:rsidR="00DE42A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Mef2 and .NET Core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B3CA0" w14:paraId="03E0F2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4326D605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3ED5BA0" w14:textId="583C8056" w:rsidR="003B3CA0" w:rsidRDefault="003B3CA0" w:rsidP="00785DA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WORKSHOP | </w:t>
                                      </w:r>
                                      <w:r w:rsidR="007D70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Design Patterns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tr>
                                <w:tr w:rsidR="003B3CA0" w14:paraId="0ACCDFEB" w14:textId="77777777"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67D153FC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48FCCA0" w14:textId="40461B94" w:rsidR="003B3CA0" w:rsidRDefault="009B3F3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B3CA0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Crystal Tenn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AA0D68" w14:textId="333C84AC" w:rsidR="003B3CA0" w:rsidRDefault="003B3CA0" w:rsidP="00BA43C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crtenn@microsoft.com</w:t>
                                          </w:r>
                                        </w:p>
                                      </w:sdtContent>
                                    </w:sdt>
                                    <w:p w14:paraId="45D15594" w14:textId="77777777" w:rsidR="003B3CA0" w:rsidRDefault="003B3CA0" w:rsidP="00BA43C7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B6E2FB" w14:textId="77777777" w:rsidR="003B3CA0" w:rsidRDefault="003B3CA0"/>
                              <w:p w14:paraId="332EA242" w14:textId="77777777" w:rsidR="003B3CA0" w:rsidRDefault="003B3CA0"/>
                              <w:p w14:paraId="1F13872F" w14:textId="77777777" w:rsidR="003B3CA0" w:rsidRDefault="003B3CA0"/>
                              <w:p w14:paraId="4B35DB4F" w14:textId="77777777" w:rsidR="003B3CA0" w:rsidRDefault="003B3C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1B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45.35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060"/>
                            <w:gridCol w:w="13270"/>
                          </w:tblGrid>
                          <w:tr w:rsidR="003B3CA0" w14:paraId="1E8A854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147288D2" w14:textId="77777777" w:rsidR="003B3CA0" w:rsidRDefault="003B3CA0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8F79E8F" w14:textId="35D5B190" w:rsidR="003B3CA0" w:rsidRDefault="003B3CA0" w:rsidP="00524BF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LAB | </w:t>
                                    </w:r>
                                    <w:r w:rsidR="00224E9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Dependency Injection with </w:t>
                                    </w:r>
                                    <w:r w:rsidR="00DE42A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Mef2 and .NET Core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B3CA0" w14:paraId="03E0F2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4326D605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3ED5BA0" w14:textId="583C8056" w:rsidR="003B3CA0" w:rsidRDefault="003B3CA0" w:rsidP="00785DA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WORKSHOP | </w:t>
                                </w:r>
                                <w:r w:rsidR="007D70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Design Patterns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c>
                          </w:tr>
                          <w:tr w:rsidR="003B3CA0" w14:paraId="0ACCDFEB" w14:textId="77777777"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67D153FC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48FCCA0" w14:textId="40461B94" w:rsidR="003B3CA0" w:rsidRDefault="009B3F3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CA0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Crystal Tenn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AA0D68" w14:textId="333C84AC" w:rsidR="003B3CA0" w:rsidRDefault="003B3CA0" w:rsidP="00BA43C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crtenn@microsoft.com</w:t>
                                    </w:r>
                                  </w:p>
                                </w:sdtContent>
                              </w:sdt>
                              <w:p w14:paraId="45D15594" w14:textId="77777777" w:rsidR="003B3CA0" w:rsidRDefault="003B3CA0" w:rsidP="00BA43C7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E2FB" w14:textId="77777777" w:rsidR="003B3CA0" w:rsidRDefault="003B3CA0"/>
                        <w:p w14:paraId="332EA242" w14:textId="77777777" w:rsidR="003B3CA0" w:rsidRDefault="003B3CA0"/>
                        <w:p w14:paraId="1F13872F" w14:textId="77777777" w:rsidR="003B3CA0" w:rsidRDefault="003B3CA0"/>
                        <w:p w14:paraId="4B35DB4F" w14:textId="77777777" w:rsidR="003B3CA0" w:rsidRDefault="003B3C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43C7">
            <w:rPr>
              <w:rFonts w:cstheme="majorHAnsi"/>
            </w:rPr>
            <w:br w:type="page"/>
          </w:r>
        </w:p>
      </w:sdtContent>
    </w:sdt>
    <w:p w14:paraId="50DEA13F" w14:textId="34833618" w:rsidR="00C71B53" w:rsidRPr="00265195" w:rsidRDefault="00BF18B9" w:rsidP="00C71B53">
      <w:pPr>
        <w:pStyle w:val="Heading1"/>
        <w:rPr>
          <w:rFonts w:cstheme="majorHAnsi"/>
        </w:rPr>
      </w:pPr>
      <w:bookmarkStart w:id="0" w:name="_Toc477261924"/>
      <w:r>
        <w:rPr>
          <w:rFonts w:cstheme="majorHAnsi"/>
        </w:rPr>
        <w:lastRenderedPageBreak/>
        <w:t>SETUP LAB ENVRIOMENT</w:t>
      </w:r>
      <w:bookmarkEnd w:id="0"/>
      <w:r>
        <w:rPr>
          <w:rFonts w:cstheme="majorHAnsi"/>
        </w:rPr>
        <w:t xml:space="preserve"> </w:t>
      </w:r>
    </w:p>
    <w:p w14:paraId="3B20A52B" w14:textId="5927E227" w:rsidR="00C71B53" w:rsidRPr="00385E7E" w:rsidRDefault="00C71B53" w:rsidP="00385E7E">
      <w:pPr>
        <w:pStyle w:val="Heading2"/>
        <w:rPr>
          <w:rFonts w:cstheme="majorHAnsi"/>
        </w:rPr>
      </w:pPr>
      <w:bookmarkStart w:id="1" w:name="_Toc477261925"/>
      <w:r w:rsidRPr="006A03B0">
        <w:rPr>
          <w:rFonts w:cstheme="majorHAnsi"/>
        </w:rPr>
        <w:t>Prerequisites</w:t>
      </w:r>
      <w:bookmarkEnd w:id="1"/>
    </w:p>
    <w:p w14:paraId="6E6D2574" w14:textId="45BD2D79" w:rsidR="00C71B53" w:rsidRPr="00265195" w:rsidRDefault="00C71B53" w:rsidP="00C71B53">
      <w:pPr>
        <w:rPr>
          <w:rFonts w:asciiTheme="majorHAnsi" w:hAnsiTheme="majorHAnsi" w:cstheme="majorHAnsi"/>
        </w:rPr>
      </w:pPr>
      <w:r w:rsidRPr="00265195">
        <w:rPr>
          <w:rFonts w:asciiTheme="majorHAnsi" w:hAnsiTheme="majorHAnsi" w:cstheme="majorHAnsi"/>
        </w:rPr>
        <w:t xml:space="preserve">To </w:t>
      </w:r>
      <w:r w:rsidR="000930E3">
        <w:rPr>
          <w:rFonts w:asciiTheme="majorHAnsi" w:hAnsiTheme="majorHAnsi" w:cstheme="majorHAnsi"/>
        </w:rPr>
        <w:t>perform the tasks in</w:t>
      </w:r>
      <w:r w:rsidRPr="00265195">
        <w:rPr>
          <w:rFonts w:asciiTheme="majorHAnsi" w:hAnsiTheme="majorHAnsi" w:cstheme="majorHAnsi"/>
        </w:rPr>
        <w:t xml:space="preserve"> </w:t>
      </w:r>
      <w:r w:rsidR="000930E3">
        <w:rPr>
          <w:rFonts w:asciiTheme="majorHAnsi" w:hAnsiTheme="majorHAnsi" w:cstheme="majorHAnsi"/>
        </w:rPr>
        <w:t xml:space="preserve">this lab you need </w:t>
      </w:r>
      <w:r>
        <w:rPr>
          <w:rFonts w:asciiTheme="majorHAnsi" w:hAnsiTheme="majorHAnsi" w:cstheme="majorHAnsi"/>
        </w:rPr>
        <w:t>following:</w:t>
      </w:r>
    </w:p>
    <w:p w14:paraId="0FFD2884" w14:textId="4869CBBC" w:rsidR="00C71B53" w:rsidRPr="00265195" w:rsidRDefault="00C71B53" w:rsidP="00BF1F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F1FE6">
        <w:rPr>
          <w:rFonts w:asciiTheme="majorHAnsi" w:hAnsiTheme="majorHAnsi" w:cstheme="majorHAnsi"/>
        </w:rPr>
        <w:t>Visual Studio 2015 or 2017, any version</w:t>
      </w:r>
    </w:p>
    <w:p w14:paraId="7E08140F" w14:textId="77777777" w:rsidR="00C71B53" w:rsidRDefault="00C71B53" w:rsidP="00C71B53">
      <w:pPr>
        <w:pStyle w:val="Heading2"/>
      </w:pPr>
      <w:bookmarkStart w:id="2" w:name="_Toc477261926"/>
      <w:r>
        <w:t>Objectives</w:t>
      </w:r>
      <w:bookmarkEnd w:id="2"/>
      <w:r>
        <w:t xml:space="preserve"> </w:t>
      </w:r>
    </w:p>
    <w:p w14:paraId="16F687ED" w14:textId="00CD8C01" w:rsidR="00C71B53" w:rsidRDefault="00C71B53" w:rsidP="00AE7F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lab you will c</w:t>
      </w:r>
      <w:r w:rsidR="00AE7F16">
        <w:rPr>
          <w:rFonts w:asciiTheme="majorHAnsi" w:hAnsiTheme="majorHAnsi" w:cstheme="majorHAnsi"/>
        </w:rPr>
        <w:t>omplete following tasks:</w:t>
      </w:r>
    </w:p>
    <w:p w14:paraId="24AACA83" w14:textId="674E1780" w:rsidR="008B4C42" w:rsidRPr="00C7516B" w:rsidRDefault="00B856E5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.NET Core application with Mef2</w:t>
      </w:r>
    </w:p>
    <w:p w14:paraId="3ADF045D" w14:textId="045065D0" w:rsidR="004B49DC" w:rsidRPr="004B49DC" w:rsidRDefault="004B49DC" w:rsidP="004B49DC">
      <w:pPr>
        <w:pStyle w:val="Heading3"/>
        <w:rPr>
          <w:sz w:val="24"/>
          <w:szCs w:val="24"/>
        </w:rPr>
      </w:pPr>
      <w:bookmarkStart w:id="3" w:name="_Toc477261927"/>
      <w:r>
        <w:t xml:space="preserve">Estimated Completion Time:  </w:t>
      </w:r>
      <w:r w:rsidR="00B856E5">
        <w:t>20</w:t>
      </w:r>
      <w:r w:rsidRPr="004B49DC">
        <w:rPr>
          <w:rFonts w:cstheme="majorHAnsi"/>
          <w:sz w:val="20"/>
          <w:szCs w:val="20"/>
        </w:rPr>
        <w:t xml:space="preserve"> minutes.</w:t>
      </w:r>
      <w:bookmarkEnd w:id="3"/>
      <w:r w:rsidRPr="004B49DC">
        <w:rPr>
          <w:rFonts w:cstheme="majorHAnsi"/>
          <w:sz w:val="20"/>
          <w:szCs w:val="20"/>
        </w:rPr>
        <w:t xml:space="preserve"> </w:t>
      </w:r>
    </w:p>
    <w:p w14:paraId="2D18A966" w14:textId="6E2E6D2A" w:rsidR="00DA4477" w:rsidRDefault="00DA4477" w:rsidP="00DA4477">
      <w:pPr>
        <w:pStyle w:val="Heading2"/>
      </w:pPr>
      <w:bookmarkStart w:id="4" w:name="_Toc477261928"/>
      <w:r>
        <w:t xml:space="preserve">Task:  </w:t>
      </w:r>
      <w:bookmarkEnd w:id="4"/>
      <w:r w:rsidR="000A1B70">
        <w:t>Create a Console Application</w:t>
      </w:r>
    </w:p>
    <w:p w14:paraId="26276B93" w14:textId="5A05D5B7" w:rsidR="00DA4477" w:rsidRPr="002B470D" w:rsidRDefault="00DA4477" w:rsidP="00DA4477">
      <w:pPr>
        <w:rPr>
          <w:rFonts w:asciiTheme="majorHAnsi" w:hAnsiTheme="majorHAnsi" w:cstheme="majorHAnsi"/>
        </w:rPr>
      </w:pPr>
      <w:r w:rsidRPr="002B470D">
        <w:rPr>
          <w:rFonts w:asciiTheme="majorHAnsi" w:hAnsiTheme="majorHAnsi" w:cstheme="majorHAnsi"/>
        </w:rPr>
        <w:t xml:space="preserve">In this </w:t>
      </w:r>
      <w:r w:rsidR="00EA3C39">
        <w:rPr>
          <w:rFonts w:asciiTheme="majorHAnsi" w:hAnsiTheme="majorHAnsi" w:cstheme="majorHAnsi"/>
        </w:rPr>
        <w:t>task</w:t>
      </w:r>
      <w:r w:rsidRPr="002B470D">
        <w:rPr>
          <w:rFonts w:asciiTheme="majorHAnsi" w:hAnsiTheme="majorHAnsi" w:cstheme="majorHAnsi"/>
        </w:rPr>
        <w:t xml:space="preserve"> you </w:t>
      </w:r>
      <w:r w:rsidR="000A1B70">
        <w:rPr>
          <w:rFonts w:asciiTheme="majorHAnsi" w:hAnsiTheme="majorHAnsi" w:cstheme="majorHAnsi"/>
        </w:rPr>
        <w:t xml:space="preserve">will create a new Console application. </w:t>
      </w:r>
      <w:r w:rsidR="005410D6">
        <w:rPr>
          <w:rFonts w:asciiTheme="majorHAnsi" w:hAnsiTheme="majorHAnsi" w:cstheme="majorHAnsi"/>
        </w:rPr>
        <w:t xml:space="preserve"> </w:t>
      </w:r>
    </w:p>
    <w:p w14:paraId="171BD625" w14:textId="24E86EAB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Visual Studio.</w:t>
      </w:r>
    </w:p>
    <w:p w14:paraId="03EA579D" w14:textId="511BCFB8" w:rsidR="000A1B70" w:rsidRDefault="000A1B70" w:rsidP="00F83F8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New Project. </w:t>
      </w:r>
      <w:r w:rsidR="001B0B3D">
        <w:rPr>
          <w:rFonts w:asciiTheme="majorHAnsi" w:hAnsiTheme="majorHAnsi" w:cstheme="majorHAnsi"/>
        </w:rPr>
        <w:t xml:space="preserve">On the left choose .NET Core.  Then select a new Console App.  Name it Mef2ConsoleAPp. </w:t>
      </w:r>
    </w:p>
    <w:p w14:paraId="565CED8E" w14:textId="008CEE03" w:rsidR="001B0B3D" w:rsidRDefault="001B0B3D" w:rsidP="001B0B3D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32FC081" wp14:editId="79F8DC57">
            <wp:extent cx="4500595" cy="31194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595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978C" w14:textId="028395B0" w:rsidR="001B0B3D" w:rsidRDefault="001B0B3D" w:rsidP="001B0B3D">
      <w:pPr>
        <w:pStyle w:val="ListParagraph"/>
        <w:ind w:left="1068"/>
        <w:rPr>
          <w:rFonts w:asciiTheme="majorHAnsi" w:hAnsiTheme="majorHAnsi" w:cstheme="majorHAnsi"/>
        </w:rPr>
      </w:pPr>
    </w:p>
    <w:p w14:paraId="0D124114" w14:textId="4F28BEC8" w:rsidR="001B0B3D" w:rsidRDefault="00735B30" w:rsidP="001B0B3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Right click dependencies, hit manage NuGet.</w:t>
      </w:r>
    </w:p>
    <w:p w14:paraId="692BE142" w14:textId="2D022083" w:rsidR="00735B30" w:rsidRDefault="00735B30" w:rsidP="00735B30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C73BAE7" wp14:editId="5ED61512">
            <wp:extent cx="2195529" cy="14430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0925" w14:textId="7397E968" w:rsidR="00735B30" w:rsidRDefault="00735B30" w:rsidP="00735B30">
      <w:pPr>
        <w:pStyle w:val="ListParagraph"/>
        <w:ind w:left="1068"/>
        <w:rPr>
          <w:rFonts w:asciiTheme="majorHAnsi" w:hAnsiTheme="majorHAnsi" w:cstheme="majorHAnsi"/>
        </w:rPr>
      </w:pPr>
    </w:p>
    <w:p w14:paraId="25E230CC" w14:textId="1E32A476" w:rsidR="00735B30" w:rsidRDefault="00254A19" w:rsidP="00254A1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Hit Browse, search for </w:t>
      </w:r>
      <w:proofErr w:type="spellStart"/>
      <w:r>
        <w:rPr>
          <w:rFonts w:asciiTheme="majorHAnsi" w:hAnsiTheme="majorHAnsi" w:cstheme="majorHAnsi"/>
        </w:rPr>
        <w:t>S</w:t>
      </w:r>
      <w:r w:rsidRPr="00254A19">
        <w:rPr>
          <w:rFonts w:asciiTheme="majorHAnsi" w:hAnsiTheme="majorHAnsi" w:cstheme="majorHAnsi"/>
        </w:rPr>
        <w:t>ystem.composition</w:t>
      </w:r>
      <w:proofErr w:type="spellEnd"/>
      <w:r>
        <w:rPr>
          <w:rFonts w:asciiTheme="majorHAnsi" w:hAnsiTheme="majorHAnsi" w:cstheme="majorHAnsi"/>
        </w:rPr>
        <w:t>.</w:t>
      </w:r>
      <w:r w:rsidR="004711C0">
        <w:rPr>
          <w:rFonts w:asciiTheme="majorHAnsi" w:hAnsiTheme="majorHAnsi" w:cstheme="majorHAnsi"/>
        </w:rPr>
        <w:t xml:space="preserve"> Hit Install. Once it is done, check that it exists in your dependencies. </w:t>
      </w:r>
    </w:p>
    <w:p w14:paraId="4EF0F35D" w14:textId="3D8BB91C" w:rsidR="004711C0" w:rsidRDefault="004711C0" w:rsidP="00195F1B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79A3680" wp14:editId="42297D6E">
            <wp:extent cx="5757905" cy="1376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13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AAF" w14:textId="27359A30" w:rsidR="00195F1B" w:rsidRDefault="00195F1B" w:rsidP="00195F1B">
      <w:pPr>
        <w:pStyle w:val="ListParagraph"/>
        <w:ind w:left="1068"/>
        <w:rPr>
          <w:rFonts w:asciiTheme="majorHAnsi" w:hAnsiTheme="majorHAnsi" w:cstheme="majorHAnsi"/>
        </w:rPr>
      </w:pPr>
    </w:p>
    <w:p w14:paraId="57424643" w14:textId="30BFAD54" w:rsidR="00EC1ACD" w:rsidRDefault="00EC1ACD" w:rsidP="00195F1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new interface called </w:t>
      </w:r>
      <w:proofErr w:type="spellStart"/>
      <w:r>
        <w:rPr>
          <w:rFonts w:asciiTheme="majorHAnsi" w:hAnsiTheme="majorHAnsi" w:cstheme="majorHAnsi"/>
        </w:rPr>
        <w:t>IMessageSender</w:t>
      </w:r>
      <w:proofErr w:type="spellEnd"/>
      <w:r>
        <w:rPr>
          <w:rFonts w:asciiTheme="majorHAnsi" w:hAnsiTheme="majorHAnsi" w:cstheme="majorHAnsi"/>
        </w:rPr>
        <w:t xml:space="preserve">. </w:t>
      </w:r>
      <w:r w:rsidR="00FA1BEF">
        <w:rPr>
          <w:rFonts w:asciiTheme="majorHAnsi" w:hAnsiTheme="majorHAnsi" w:cstheme="majorHAnsi"/>
        </w:rPr>
        <w:t>Add the following code:</w:t>
      </w:r>
    </w:p>
    <w:p w14:paraId="606F5D50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BEF">
        <w:rPr>
          <w:rFonts w:ascii="Consolas" w:hAnsi="Consolas" w:cs="Consolas"/>
          <w:color w:val="0000FF"/>
          <w:sz w:val="19"/>
          <w:szCs w:val="19"/>
        </w:rPr>
        <w:t>public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1BEF">
        <w:rPr>
          <w:rFonts w:ascii="Consolas" w:hAnsi="Consolas" w:cs="Consolas"/>
          <w:color w:val="0000FF"/>
          <w:sz w:val="19"/>
          <w:szCs w:val="19"/>
        </w:rPr>
        <w:t>interface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1BEF"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</w:p>
    <w:p w14:paraId="2B5BBEA0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ACBD90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1BEF">
        <w:rPr>
          <w:rFonts w:ascii="Consolas" w:hAnsi="Consolas" w:cs="Consolas"/>
          <w:color w:val="0000FF"/>
          <w:sz w:val="19"/>
          <w:szCs w:val="19"/>
        </w:rPr>
        <w:t>void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1BEF"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 w:rsidRPr="00FA1BEF">
        <w:rPr>
          <w:rFonts w:ascii="Consolas" w:hAnsi="Consolas" w:cs="Consolas"/>
          <w:color w:val="0000FF"/>
          <w:sz w:val="19"/>
          <w:szCs w:val="19"/>
        </w:rPr>
        <w:t>string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14:paraId="44693BB8" w14:textId="72F13B6A" w:rsidR="00FA1BEF" w:rsidRPr="00FA1BEF" w:rsidRDefault="00FA1BEF" w:rsidP="00FA1BEF">
      <w:pPr>
        <w:ind w:left="708"/>
        <w:rPr>
          <w:rFonts w:asciiTheme="majorHAnsi" w:hAnsiTheme="majorHAnsi" w:cstheme="majorHAnsi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89FE6" w14:textId="77777777" w:rsidR="00FA1BEF" w:rsidRDefault="00FA1BEF" w:rsidP="00FA1BEF">
      <w:pPr>
        <w:pStyle w:val="ListParagraph"/>
        <w:ind w:left="1068"/>
        <w:rPr>
          <w:rFonts w:asciiTheme="majorHAnsi" w:hAnsiTheme="majorHAnsi" w:cstheme="majorHAnsi"/>
        </w:rPr>
      </w:pPr>
    </w:p>
    <w:p w14:paraId="4E68F70F" w14:textId="6AFE6A7A" w:rsidR="00195F1B" w:rsidRDefault="00EC1ACD" w:rsidP="00195F1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new class called Email Sender. </w:t>
      </w:r>
    </w:p>
    <w:p w14:paraId="07FA9334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[</w:t>
      </w:r>
      <w:r w:rsidRPr="00FA1BEF">
        <w:rPr>
          <w:rFonts w:ascii="Consolas" w:hAnsi="Consolas" w:cs="Consolas"/>
          <w:color w:val="2B91AF"/>
          <w:sz w:val="19"/>
          <w:szCs w:val="19"/>
        </w:rPr>
        <w:t>Export</w:t>
      </w:r>
      <w:r w:rsidRPr="00FA1B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1BEF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FA1B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1BEF"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  <w:r w:rsidRPr="00FA1BEF">
        <w:rPr>
          <w:rFonts w:ascii="Consolas" w:hAnsi="Consolas" w:cs="Consolas"/>
          <w:color w:val="000000"/>
          <w:sz w:val="19"/>
          <w:szCs w:val="19"/>
        </w:rPr>
        <w:t>))]</w:t>
      </w:r>
    </w:p>
    <w:p w14:paraId="32EDF567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1BEF">
        <w:rPr>
          <w:rFonts w:ascii="Consolas" w:hAnsi="Consolas" w:cs="Consolas"/>
          <w:color w:val="0000FF"/>
          <w:sz w:val="19"/>
          <w:szCs w:val="19"/>
        </w:rPr>
        <w:t>public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1BEF">
        <w:rPr>
          <w:rFonts w:ascii="Consolas" w:hAnsi="Consolas" w:cs="Consolas"/>
          <w:color w:val="0000FF"/>
          <w:sz w:val="19"/>
          <w:szCs w:val="19"/>
        </w:rPr>
        <w:t>class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1BEF">
        <w:rPr>
          <w:rFonts w:ascii="Consolas" w:hAnsi="Consolas" w:cs="Consolas"/>
          <w:color w:val="2B91AF"/>
          <w:sz w:val="19"/>
          <w:szCs w:val="19"/>
        </w:rPr>
        <w:t>EmailSender</w:t>
      </w:r>
      <w:proofErr w:type="spellEnd"/>
      <w:r w:rsidRPr="00FA1BE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1BEF"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</w:p>
    <w:p w14:paraId="6DEC3D24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28E48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1BEF">
        <w:rPr>
          <w:rFonts w:ascii="Consolas" w:hAnsi="Consolas" w:cs="Consolas"/>
          <w:color w:val="0000FF"/>
          <w:sz w:val="19"/>
          <w:szCs w:val="19"/>
        </w:rPr>
        <w:t>public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1BEF">
        <w:rPr>
          <w:rFonts w:ascii="Consolas" w:hAnsi="Consolas" w:cs="Consolas"/>
          <w:color w:val="0000FF"/>
          <w:sz w:val="19"/>
          <w:szCs w:val="19"/>
        </w:rPr>
        <w:t>void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1BEF"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 w:rsidRPr="00FA1BEF">
        <w:rPr>
          <w:rFonts w:ascii="Consolas" w:hAnsi="Consolas" w:cs="Consolas"/>
          <w:color w:val="0000FF"/>
          <w:sz w:val="19"/>
          <w:szCs w:val="19"/>
        </w:rPr>
        <w:t>string</w:t>
      </w:r>
      <w:r w:rsidRPr="00FA1BEF"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664931E7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C4B47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A1BEF">
        <w:rPr>
          <w:rFonts w:ascii="Consolas" w:hAnsi="Consolas" w:cs="Consolas"/>
          <w:color w:val="2B91AF"/>
          <w:sz w:val="19"/>
          <w:szCs w:val="19"/>
        </w:rPr>
        <w:t>Console</w:t>
      </w:r>
      <w:r w:rsidRPr="00FA1BEF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FA1BEF"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6FB0ACE5" w14:textId="77777777" w:rsidR="00FA1BEF" w:rsidRPr="00FA1BEF" w:rsidRDefault="00FA1BEF" w:rsidP="00FA1B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7BFBC" w14:textId="649AA6AF" w:rsidR="00FA1BEF" w:rsidRDefault="00FA1BEF" w:rsidP="00FA1BEF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FA1BE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9678F" w14:textId="77777777" w:rsidR="00EB774D" w:rsidRPr="00FA1BEF" w:rsidRDefault="00EB774D" w:rsidP="00FA1BEF">
      <w:pPr>
        <w:ind w:left="708"/>
        <w:rPr>
          <w:rFonts w:asciiTheme="majorHAnsi" w:hAnsiTheme="majorHAnsi" w:cstheme="majorHAnsi"/>
        </w:rPr>
      </w:pPr>
    </w:p>
    <w:p w14:paraId="6E45B70C" w14:textId="6CAB5BB5" w:rsidR="00E84F8A" w:rsidRDefault="00E84F8A" w:rsidP="00195F1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following using statements to your </w:t>
      </w:r>
      <w:proofErr w:type="spellStart"/>
      <w:r>
        <w:rPr>
          <w:rFonts w:asciiTheme="majorHAnsi" w:hAnsiTheme="majorHAnsi" w:cstheme="majorHAnsi"/>
        </w:rPr>
        <w:t>EmailSender</w:t>
      </w:r>
      <w:proofErr w:type="spellEnd"/>
      <w:r>
        <w:rPr>
          <w:rFonts w:asciiTheme="majorHAnsi" w:hAnsiTheme="majorHAnsi" w:cstheme="majorHAnsi"/>
        </w:rPr>
        <w:t>:</w:t>
      </w:r>
    </w:p>
    <w:p w14:paraId="3A67B357" w14:textId="77777777" w:rsidR="00E84F8A" w:rsidRPr="00E84F8A" w:rsidRDefault="00E84F8A" w:rsidP="00E84F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84F8A">
        <w:rPr>
          <w:rFonts w:ascii="Consolas" w:hAnsi="Consolas" w:cs="Consolas"/>
          <w:color w:val="0000FF"/>
          <w:sz w:val="19"/>
          <w:szCs w:val="19"/>
        </w:rPr>
        <w:t>using</w:t>
      </w:r>
      <w:r w:rsidRPr="00E84F8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EA1EB3" w14:textId="71384819" w:rsidR="00E84F8A" w:rsidRPr="00E84F8A" w:rsidRDefault="00E84F8A" w:rsidP="00E84F8A">
      <w:pPr>
        <w:ind w:left="708"/>
        <w:rPr>
          <w:rFonts w:asciiTheme="majorHAnsi" w:hAnsiTheme="majorHAnsi" w:cstheme="majorHAnsi"/>
        </w:rPr>
      </w:pPr>
      <w:r w:rsidRPr="00E84F8A">
        <w:rPr>
          <w:rFonts w:ascii="Consolas" w:hAnsi="Consolas" w:cs="Consolas"/>
          <w:color w:val="0000FF"/>
          <w:sz w:val="19"/>
          <w:szCs w:val="19"/>
        </w:rPr>
        <w:t>using</w:t>
      </w:r>
      <w:r w:rsidRPr="00E84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4F8A">
        <w:rPr>
          <w:rFonts w:ascii="Consolas" w:hAnsi="Consolas" w:cs="Consolas"/>
          <w:color w:val="000000"/>
          <w:sz w:val="19"/>
          <w:szCs w:val="19"/>
        </w:rPr>
        <w:t>System.Composition</w:t>
      </w:r>
      <w:proofErr w:type="spellEnd"/>
      <w:r w:rsidRPr="00E84F8A">
        <w:rPr>
          <w:rFonts w:ascii="Consolas" w:hAnsi="Consolas" w:cs="Consolas"/>
          <w:color w:val="000000"/>
          <w:sz w:val="19"/>
          <w:szCs w:val="19"/>
        </w:rPr>
        <w:t>;</w:t>
      </w:r>
    </w:p>
    <w:p w14:paraId="1732EB7C" w14:textId="377E5C90" w:rsidR="00E84F8A" w:rsidRDefault="00E84F8A" w:rsidP="00E84F8A">
      <w:pPr>
        <w:pStyle w:val="ListParagraph"/>
        <w:ind w:left="1068"/>
        <w:rPr>
          <w:rFonts w:asciiTheme="majorHAnsi" w:hAnsiTheme="majorHAnsi" w:cstheme="majorHAnsi"/>
        </w:rPr>
      </w:pPr>
    </w:p>
    <w:p w14:paraId="05B1C2B4" w14:textId="7CC179C5" w:rsidR="007963AD" w:rsidRDefault="007963AD" w:rsidP="00E84F8A">
      <w:pPr>
        <w:pStyle w:val="ListParagraph"/>
        <w:ind w:left="1068"/>
        <w:rPr>
          <w:rFonts w:asciiTheme="majorHAnsi" w:hAnsiTheme="majorHAnsi" w:cstheme="majorHAnsi"/>
        </w:rPr>
      </w:pPr>
    </w:p>
    <w:p w14:paraId="25698303" w14:textId="74429CB4" w:rsidR="007963AD" w:rsidRDefault="007963AD" w:rsidP="00E84F8A">
      <w:pPr>
        <w:pStyle w:val="ListParagraph"/>
        <w:ind w:left="1068"/>
        <w:rPr>
          <w:rFonts w:asciiTheme="majorHAnsi" w:hAnsiTheme="majorHAnsi" w:cstheme="majorHAnsi"/>
        </w:rPr>
      </w:pPr>
    </w:p>
    <w:p w14:paraId="3A8293E9" w14:textId="77777777" w:rsidR="007963AD" w:rsidRDefault="007963AD" w:rsidP="00E84F8A">
      <w:pPr>
        <w:pStyle w:val="ListParagraph"/>
        <w:ind w:left="1068"/>
        <w:rPr>
          <w:rFonts w:asciiTheme="majorHAnsi" w:hAnsiTheme="majorHAnsi" w:cstheme="majorHAnsi"/>
        </w:rPr>
      </w:pPr>
    </w:p>
    <w:p w14:paraId="325DBEE9" w14:textId="45C9EAE9" w:rsidR="00FA1BEF" w:rsidRDefault="00656D80" w:rsidP="00195F1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Add the following to your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class:</w:t>
      </w:r>
    </w:p>
    <w:p w14:paraId="178B2A87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FF"/>
          <w:sz w:val="19"/>
          <w:szCs w:val="19"/>
        </w:rPr>
        <w:t>public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6D80">
        <w:rPr>
          <w:rFonts w:ascii="Consolas" w:hAnsi="Consolas" w:cs="Consolas"/>
          <w:color w:val="0000FF"/>
          <w:sz w:val="19"/>
          <w:szCs w:val="19"/>
        </w:rPr>
        <w:t>void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)</w:t>
      </w:r>
    </w:p>
    <w:p w14:paraId="50EB426D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03114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Compose(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);</w:t>
      </w:r>
    </w:p>
    <w:p w14:paraId="4147B22B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MessageSender.Send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</w:t>
      </w:r>
      <w:r w:rsidRPr="00656D80">
        <w:rPr>
          <w:rFonts w:ascii="Consolas" w:hAnsi="Consolas" w:cs="Consolas"/>
          <w:color w:val="A31515"/>
          <w:sz w:val="19"/>
          <w:szCs w:val="19"/>
        </w:rPr>
        <w:t>"Hello MEF"</w:t>
      </w:r>
      <w:r w:rsidRPr="00656D80">
        <w:rPr>
          <w:rFonts w:ascii="Consolas" w:hAnsi="Consolas" w:cs="Consolas"/>
          <w:color w:val="000000"/>
          <w:sz w:val="19"/>
          <w:szCs w:val="19"/>
        </w:rPr>
        <w:t>);</w:t>
      </w:r>
    </w:p>
    <w:p w14:paraId="768AF6A8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56D80">
        <w:rPr>
          <w:rFonts w:ascii="Consolas" w:hAnsi="Consolas" w:cs="Consolas"/>
          <w:color w:val="2B91AF"/>
          <w:sz w:val="19"/>
          <w:szCs w:val="19"/>
        </w:rPr>
        <w:t>Console</w:t>
      </w:r>
      <w:r w:rsidRPr="00656D80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();</w:t>
      </w:r>
    </w:p>
    <w:p w14:paraId="4C257F78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802EC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3B4F9E4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656D80">
        <w:rPr>
          <w:rFonts w:ascii="Consolas" w:hAnsi="Consolas" w:cs="Consolas"/>
          <w:color w:val="2B91AF"/>
          <w:sz w:val="19"/>
          <w:szCs w:val="19"/>
        </w:rPr>
        <w:t>Import</w:t>
      </w:r>
      <w:r w:rsidRPr="00656D80">
        <w:rPr>
          <w:rFonts w:ascii="Consolas" w:hAnsi="Consolas" w:cs="Consolas"/>
          <w:color w:val="000000"/>
          <w:sz w:val="19"/>
          <w:szCs w:val="19"/>
        </w:rPr>
        <w:t>]</w:t>
      </w:r>
    </w:p>
    <w:p w14:paraId="10E377B9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D80">
        <w:rPr>
          <w:rFonts w:ascii="Consolas" w:hAnsi="Consolas" w:cs="Consolas"/>
          <w:color w:val="0000FF"/>
          <w:sz w:val="19"/>
          <w:szCs w:val="19"/>
        </w:rPr>
        <w:t>public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6D80"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MessageSender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656D8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56D80">
        <w:rPr>
          <w:rFonts w:ascii="Consolas" w:hAnsi="Consolas" w:cs="Consolas"/>
          <w:color w:val="0000FF"/>
          <w:sz w:val="19"/>
          <w:szCs w:val="19"/>
        </w:rPr>
        <w:t>set</w:t>
      </w:r>
      <w:r w:rsidRPr="00656D80">
        <w:rPr>
          <w:rFonts w:ascii="Consolas" w:hAnsi="Consolas" w:cs="Consolas"/>
          <w:color w:val="000000"/>
          <w:sz w:val="19"/>
          <w:szCs w:val="19"/>
        </w:rPr>
        <w:t>; }</w:t>
      </w:r>
    </w:p>
    <w:p w14:paraId="0174AA29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D80">
        <w:rPr>
          <w:rFonts w:ascii="Consolas" w:hAnsi="Consolas" w:cs="Consolas"/>
          <w:color w:val="0000FF"/>
          <w:sz w:val="19"/>
          <w:szCs w:val="19"/>
        </w:rPr>
        <w:t>private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6D80">
        <w:rPr>
          <w:rFonts w:ascii="Consolas" w:hAnsi="Consolas" w:cs="Consolas"/>
          <w:color w:val="0000FF"/>
          <w:sz w:val="19"/>
          <w:szCs w:val="19"/>
        </w:rPr>
        <w:t>void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Compose(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)</w:t>
      </w:r>
    </w:p>
    <w:p w14:paraId="73B091FA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DD0EAB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56D8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assemblies = </w:t>
      </w:r>
      <w:proofErr w:type="gramStart"/>
      <w:r w:rsidRPr="00656D80">
        <w:rPr>
          <w:rFonts w:ascii="Consolas" w:hAnsi="Consolas" w:cs="Consolas"/>
          <w:color w:val="0000FF"/>
          <w:sz w:val="19"/>
          <w:szCs w:val="19"/>
        </w:rPr>
        <w:t>new</w:t>
      </w:r>
      <w:r w:rsidRPr="00656D8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 xml:space="preserve">] { </w:t>
      </w:r>
      <w:proofErr w:type="spellStart"/>
      <w:r w:rsidRPr="00656D80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</w:t>
      </w:r>
      <w:r w:rsidRPr="00656D80">
        <w:rPr>
          <w:rFonts w:ascii="Consolas" w:hAnsi="Consolas" w:cs="Consolas"/>
          <w:color w:val="2B91AF"/>
          <w:sz w:val="19"/>
          <w:szCs w:val="19"/>
        </w:rPr>
        <w:t>Program</w:t>
      </w:r>
      <w:r w:rsidRPr="00656D8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GetTypeInfo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().Assembly };</w:t>
      </w:r>
    </w:p>
    <w:p w14:paraId="56889C3F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56D8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configuration = </w:t>
      </w:r>
      <w:r w:rsidRPr="00656D80">
        <w:rPr>
          <w:rFonts w:ascii="Consolas" w:hAnsi="Consolas" w:cs="Consolas"/>
          <w:color w:val="0000FF"/>
          <w:sz w:val="19"/>
          <w:szCs w:val="19"/>
        </w:rPr>
        <w:t>new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56D80">
        <w:rPr>
          <w:rFonts w:ascii="Consolas" w:hAnsi="Consolas" w:cs="Consolas"/>
          <w:color w:val="2B91AF"/>
          <w:sz w:val="19"/>
          <w:szCs w:val="19"/>
        </w:rPr>
        <w:t>ContainerConfiguration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)</w:t>
      </w:r>
    </w:p>
    <w:p w14:paraId="51DF0CD4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WithAssembly</w:t>
      </w:r>
      <w:proofErr w:type="spellEnd"/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6D80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</w:t>
      </w:r>
      <w:r w:rsidRPr="00656D80">
        <w:rPr>
          <w:rFonts w:ascii="Consolas" w:hAnsi="Consolas" w:cs="Consolas"/>
          <w:color w:val="2B91AF"/>
          <w:sz w:val="19"/>
          <w:szCs w:val="19"/>
        </w:rPr>
        <w:t>Program</w:t>
      </w:r>
      <w:r w:rsidRPr="00656D8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GetTypeInfo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().Assembly);</w:t>
      </w:r>
    </w:p>
    <w:p w14:paraId="74FC0917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D80">
        <w:rPr>
          <w:rFonts w:ascii="Consolas" w:hAnsi="Consolas" w:cs="Consolas"/>
          <w:color w:val="0000FF"/>
          <w:sz w:val="19"/>
          <w:szCs w:val="19"/>
        </w:rPr>
        <w:t>using</w:t>
      </w:r>
      <w:r w:rsidRPr="00656D8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56D8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proofErr w:type="spellStart"/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configuration.CreateContainer</w:t>
      </w:r>
      <w:proofErr w:type="spellEnd"/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())</w:t>
      </w:r>
    </w:p>
    <w:p w14:paraId="03F59CAA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87C90E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56D80">
        <w:rPr>
          <w:rFonts w:ascii="Consolas" w:hAnsi="Consolas" w:cs="Consolas"/>
          <w:color w:val="000000"/>
          <w:sz w:val="19"/>
          <w:szCs w:val="19"/>
        </w:rPr>
        <w:t>MessageSender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56D80">
        <w:rPr>
          <w:rFonts w:ascii="Consolas" w:hAnsi="Consolas" w:cs="Consolas"/>
          <w:color w:val="000000"/>
          <w:sz w:val="19"/>
          <w:szCs w:val="19"/>
        </w:rPr>
        <w:t>container.GetExport</w:t>
      </w:r>
      <w:proofErr w:type="spellEnd"/>
      <w:proofErr w:type="gramEnd"/>
      <w:r w:rsidRPr="00656D8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56D80">
        <w:rPr>
          <w:rFonts w:ascii="Consolas" w:hAnsi="Consolas" w:cs="Consolas"/>
          <w:color w:val="2B91AF"/>
          <w:sz w:val="19"/>
          <w:szCs w:val="19"/>
        </w:rPr>
        <w:t>IMessageSender</w:t>
      </w:r>
      <w:proofErr w:type="spellEnd"/>
      <w:r w:rsidRPr="00656D80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438C066" w14:textId="77777777" w:rsidR="00656D80" w:rsidRPr="00656D80" w:rsidRDefault="00656D80" w:rsidP="00656D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E9014" w14:textId="323F6528" w:rsidR="00656D80" w:rsidRDefault="00656D80" w:rsidP="00656D80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656D8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186E05" w14:textId="71797465" w:rsidR="00656D80" w:rsidRDefault="00656D80" w:rsidP="00656D80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B733B81" w14:textId="2A6C9C0A" w:rsidR="00656D80" w:rsidRDefault="0034318D" w:rsidP="00656D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Replace your Main method in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with the following:</w:t>
      </w:r>
    </w:p>
    <w:p w14:paraId="6481864F" w14:textId="132B6F89" w:rsidR="0034318D" w:rsidRPr="0034318D" w:rsidRDefault="0034318D" w:rsidP="0034318D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4318D">
        <w:rPr>
          <w:rFonts w:ascii="Consolas" w:hAnsi="Consolas" w:cs="Consolas"/>
          <w:color w:val="0000FF"/>
          <w:sz w:val="19"/>
          <w:szCs w:val="19"/>
        </w:rPr>
        <w:t>public</w:t>
      </w:r>
      <w:r w:rsidRPr="003431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18D">
        <w:rPr>
          <w:rFonts w:ascii="Consolas" w:hAnsi="Consolas" w:cs="Consolas"/>
          <w:color w:val="0000FF"/>
          <w:sz w:val="19"/>
          <w:szCs w:val="19"/>
        </w:rPr>
        <w:t>static</w:t>
      </w:r>
      <w:r w:rsidRPr="003431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18D">
        <w:rPr>
          <w:rFonts w:ascii="Consolas" w:hAnsi="Consolas" w:cs="Consolas"/>
          <w:color w:val="0000FF"/>
          <w:sz w:val="19"/>
          <w:szCs w:val="19"/>
        </w:rPr>
        <w:t>void</w:t>
      </w:r>
      <w:r w:rsidRPr="0034318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34318D">
        <w:rPr>
          <w:rFonts w:ascii="Consolas" w:hAnsi="Consolas" w:cs="Consolas"/>
          <w:color w:val="0000FF"/>
          <w:sz w:val="19"/>
          <w:szCs w:val="19"/>
        </w:rPr>
        <w:t>string</w:t>
      </w:r>
      <w:r w:rsidRPr="0034318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4318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4318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4318D">
        <w:rPr>
          <w:rFonts w:ascii="Consolas" w:hAnsi="Consolas" w:cs="Consolas"/>
          <w:color w:val="000000"/>
          <w:sz w:val="19"/>
          <w:szCs w:val="19"/>
        </w:rPr>
        <w:t>)</w:t>
      </w:r>
    </w:p>
    <w:p w14:paraId="580A7251" w14:textId="642562E9" w:rsidR="0034318D" w:rsidRPr="0034318D" w:rsidRDefault="0034318D" w:rsidP="0034318D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4318D">
        <w:rPr>
          <w:rFonts w:ascii="Consolas" w:hAnsi="Consolas" w:cs="Consolas"/>
          <w:color w:val="000000"/>
          <w:sz w:val="19"/>
          <w:szCs w:val="19"/>
        </w:rPr>
        <w:t>{</w:t>
      </w:r>
    </w:p>
    <w:p w14:paraId="23D083AA" w14:textId="5AAF5198" w:rsidR="0034318D" w:rsidRPr="0034318D" w:rsidRDefault="0034318D" w:rsidP="0034318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34318D">
        <w:rPr>
          <w:rFonts w:ascii="Consolas" w:hAnsi="Consolas" w:cs="Consolas"/>
          <w:color w:val="2B91AF"/>
          <w:sz w:val="19"/>
          <w:szCs w:val="19"/>
        </w:rPr>
        <w:t>Program</w:t>
      </w:r>
      <w:r w:rsidRPr="0034318D">
        <w:rPr>
          <w:rFonts w:ascii="Consolas" w:hAnsi="Consolas" w:cs="Consolas"/>
          <w:color w:val="000000"/>
          <w:sz w:val="19"/>
          <w:szCs w:val="19"/>
        </w:rPr>
        <w:t xml:space="preserve"> p = </w:t>
      </w:r>
      <w:r w:rsidRPr="0034318D">
        <w:rPr>
          <w:rFonts w:ascii="Consolas" w:hAnsi="Consolas" w:cs="Consolas"/>
          <w:color w:val="0000FF"/>
          <w:sz w:val="19"/>
          <w:szCs w:val="19"/>
        </w:rPr>
        <w:t>new</w:t>
      </w:r>
      <w:r w:rsidRPr="003431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318D">
        <w:rPr>
          <w:rFonts w:ascii="Consolas" w:hAnsi="Consolas" w:cs="Consolas"/>
          <w:color w:val="2B91AF"/>
          <w:sz w:val="19"/>
          <w:szCs w:val="19"/>
        </w:rPr>
        <w:t>Program</w:t>
      </w:r>
      <w:r w:rsidRPr="003431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4318D">
        <w:rPr>
          <w:rFonts w:ascii="Consolas" w:hAnsi="Consolas" w:cs="Consolas"/>
          <w:color w:val="000000"/>
          <w:sz w:val="19"/>
          <w:szCs w:val="19"/>
        </w:rPr>
        <w:t>);</w:t>
      </w:r>
    </w:p>
    <w:p w14:paraId="1157DC5D" w14:textId="282244B6" w:rsidR="0034318D" w:rsidRPr="0034318D" w:rsidRDefault="0034318D" w:rsidP="0034318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318D">
        <w:rPr>
          <w:rFonts w:ascii="Consolas" w:hAnsi="Consolas" w:cs="Consolas"/>
          <w:color w:val="000000"/>
          <w:sz w:val="19"/>
          <w:szCs w:val="19"/>
        </w:rPr>
        <w:t>p.Run</w:t>
      </w:r>
      <w:proofErr w:type="spellEnd"/>
      <w:proofErr w:type="gramEnd"/>
      <w:r w:rsidRPr="0034318D">
        <w:rPr>
          <w:rFonts w:ascii="Consolas" w:hAnsi="Consolas" w:cs="Consolas"/>
          <w:color w:val="000000"/>
          <w:sz w:val="19"/>
          <w:szCs w:val="19"/>
        </w:rPr>
        <w:t>();</w:t>
      </w:r>
    </w:p>
    <w:p w14:paraId="23AAF8E3" w14:textId="79B6ECB7" w:rsidR="0034318D" w:rsidRDefault="0034318D" w:rsidP="0034318D">
      <w:pPr>
        <w:ind w:left="1068"/>
        <w:rPr>
          <w:rFonts w:ascii="Consolas" w:hAnsi="Consolas" w:cs="Consolas"/>
          <w:color w:val="000000"/>
          <w:sz w:val="19"/>
          <w:szCs w:val="19"/>
        </w:rPr>
      </w:pPr>
      <w:r w:rsidRPr="0034318D">
        <w:rPr>
          <w:rFonts w:ascii="Consolas" w:hAnsi="Consolas" w:cs="Consolas"/>
          <w:color w:val="000000"/>
          <w:sz w:val="19"/>
          <w:szCs w:val="19"/>
        </w:rPr>
        <w:t>}</w:t>
      </w:r>
    </w:p>
    <w:p w14:paraId="79A4102E" w14:textId="0C7094A2" w:rsidR="0034318D" w:rsidRDefault="0034318D" w:rsidP="0034318D">
      <w:pPr>
        <w:ind w:left="1068"/>
        <w:rPr>
          <w:rFonts w:asciiTheme="majorHAnsi" w:hAnsiTheme="majorHAnsi" w:cstheme="majorHAnsi"/>
        </w:rPr>
      </w:pPr>
    </w:p>
    <w:p w14:paraId="5602CA64" w14:textId="38DD1317" w:rsidR="00416ABD" w:rsidRDefault="00416ABD" w:rsidP="00416AB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following using statements to your </w:t>
      </w:r>
      <w:proofErr w:type="spellStart"/>
      <w:r>
        <w:rPr>
          <w:rFonts w:asciiTheme="majorHAnsi" w:hAnsiTheme="majorHAnsi" w:cstheme="majorHAnsi"/>
        </w:rPr>
        <w:t>Program.cs</w:t>
      </w:r>
      <w:proofErr w:type="spellEnd"/>
      <w:r>
        <w:rPr>
          <w:rFonts w:asciiTheme="majorHAnsi" w:hAnsiTheme="majorHAnsi" w:cstheme="majorHAnsi"/>
        </w:rPr>
        <w:t xml:space="preserve"> file:</w:t>
      </w:r>
    </w:p>
    <w:p w14:paraId="5C27F8AF" w14:textId="77777777" w:rsidR="00416ABD" w:rsidRPr="00416ABD" w:rsidRDefault="00416ABD" w:rsidP="00416A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16ABD">
        <w:rPr>
          <w:rFonts w:ascii="Consolas" w:hAnsi="Consolas" w:cs="Consolas"/>
          <w:color w:val="0000FF"/>
          <w:sz w:val="19"/>
          <w:szCs w:val="19"/>
        </w:rPr>
        <w:t>using</w:t>
      </w:r>
      <w:r w:rsidRPr="00416AB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7C3B74" w14:textId="77777777" w:rsidR="00416ABD" w:rsidRPr="00416ABD" w:rsidRDefault="00416ABD" w:rsidP="00416A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16ABD">
        <w:rPr>
          <w:rFonts w:ascii="Consolas" w:hAnsi="Consolas" w:cs="Consolas"/>
          <w:color w:val="0000FF"/>
          <w:sz w:val="19"/>
          <w:szCs w:val="19"/>
        </w:rPr>
        <w:t>using</w:t>
      </w:r>
      <w:r w:rsidRPr="00416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6ABD">
        <w:rPr>
          <w:rFonts w:ascii="Consolas" w:hAnsi="Consolas" w:cs="Consolas"/>
          <w:color w:val="000000"/>
          <w:sz w:val="19"/>
          <w:szCs w:val="19"/>
        </w:rPr>
        <w:t>System.Composition</w:t>
      </w:r>
      <w:proofErr w:type="spellEnd"/>
      <w:r w:rsidRPr="00416ABD">
        <w:rPr>
          <w:rFonts w:ascii="Consolas" w:hAnsi="Consolas" w:cs="Consolas"/>
          <w:color w:val="000000"/>
          <w:sz w:val="19"/>
          <w:szCs w:val="19"/>
        </w:rPr>
        <w:t>;</w:t>
      </w:r>
    </w:p>
    <w:p w14:paraId="2D017781" w14:textId="77777777" w:rsidR="00416ABD" w:rsidRPr="00416ABD" w:rsidRDefault="00416ABD" w:rsidP="00416A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16ABD">
        <w:rPr>
          <w:rFonts w:ascii="Consolas" w:hAnsi="Consolas" w:cs="Consolas"/>
          <w:color w:val="0000FF"/>
          <w:sz w:val="19"/>
          <w:szCs w:val="19"/>
        </w:rPr>
        <w:t>using</w:t>
      </w:r>
      <w:r w:rsidRPr="00416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6ABD">
        <w:rPr>
          <w:rFonts w:ascii="Consolas" w:hAnsi="Consolas" w:cs="Consolas"/>
          <w:color w:val="000000"/>
          <w:sz w:val="19"/>
          <w:szCs w:val="19"/>
        </w:rPr>
        <w:t>System.Composition.Hosting</w:t>
      </w:r>
      <w:proofErr w:type="spellEnd"/>
      <w:proofErr w:type="gramEnd"/>
      <w:r w:rsidRPr="00416ABD">
        <w:rPr>
          <w:rFonts w:ascii="Consolas" w:hAnsi="Consolas" w:cs="Consolas"/>
          <w:color w:val="000000"/>
          <w:sz w:val="19"/>
          <w:szCs w:val="19"/>
        </w:rPr>
        <w:t>;</w:t>
      </w:r>
    </w:p>
    <w:p w14:paraId="14321D9E" w14:textId="5AA1121C" w:rsidR="00416ABD" w:rsidRDefault="00416ABD" w:rsidP="00416ABD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416ABD">
        <w:rPr>
          <w:rFonts w:ascii="Consolas" w:hAnsi="Consolas" w:cs="Consolas"/>
          <w:color w:val="0000FF"/>
          <w:sz w:val="19"/>
          <w:szCs w:val="19"/>
        </w:rPr>
        <w:t>using</w:t>
      </w:r>
      <w:r w:rsidRPr="00416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6ABD"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 w:rsidRPr="00416ABD">
        <w:rPr>
          <w:rFonts w:ascii="Consolas" w:hAnsi="Consolas" w:cs="Consolas"/>
          <w:color w:val="000000"/>
          <w:sz w:val="19"/>
          <w:szCs w:val="19"/>
        </w:rPr>
        <w:t>;</w:t>
      </w:r>
    </w:p>
    <w:p w14:paraId="704098B5" w14:textId="77777777" w:rsidR="00416ABD" w:rsidRPr="00416ABD" w:rsidRDefault="00416ABD" w:rsidP="00416ABD">
      <w:pPr>
        <w:ind w:left="708"/>
        <w:rPr>
          <w:rFonts w:asciiTheme="majorHAnsi" w:hAnsiTheme="majorHAnsi" w:cstheme="majorHAnsi"/>
        </w:rPr>
      </w:pPr>
    </w:p>
    <w:p w14:paraId="42B74C28" w14:textId="033C2B2F" w:rsidR="0034318D" w:rsidRDefault="00FF27E7" w:rsidP="00C21F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Run the program.</w:t>
      </w:r>
      <w:r w:rsidR="00182C7E">
        <w:rPr>
          <w:rFonts w:asciiTheme="majorHAnsi" w:hAnsiTheme="majorHAnsi" w:cstheme="majorHAnsi"/>
        </w:rPr>
        <w:t xml:space="preserve"> Drop a breakpoint and step through + understand the code. </w:t>
      </w:r>
      <w:r w:rsidR="00C21FB5">
        <w:rPr>
          <w:rFonts w:asciiTheme="majorHAnsi" w:hAnsiTheme="majorHAnsi" w:cstheme="majorHAnsi"/>
        </w:rPr>
        <w:t xml:space="preserve">View the Compose method in </w:t>
      </w:r>
      <w:proofErr w:type="spellStart"/>
      <w:r w:rsidR="00C21FB5">
        <w:rPr>
          <w:rFonts w:asciiTheme="majorHAnsi" w:hAnsiTheme="majorHAnsi" w:cstheme="majorHAnsi"/>
        </w:rPr>
        <w:t>Program.cs</w:t>
      </w:r>
      <w:proofErr w:type="spellEnd"/>
      <w:r w:rsidR="00C21FB5">
        <w:rPr>
          <w:rFonts w:asciiTheme="majorHAnsi" w:hAnsiTheme="majorHAnsi" w:cstheme="majorHAnsi"/>
        </w:rPr>
        <w:t xml:space="preserve"> and see how the Containers are configured. </w:t>
      </w:r>
    </w:p>
    <w:p w14:paraId="36516605" w14:textId="25006E24" w:rsidR="009B3F31" w:rsidRDefault="009B3F31" w:rsidP="009B3F31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C8E1CA5" wp14:editId="5D60B124">
            <wp:extent cx="2848577" cy="1093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116" cy="10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246F969" w14:textId="593FD2AB" w:rsidR="009B3F31" w:rsidRPr="00656D80" w:rsidRDefault="009B3F31" w:rsidP="009B3F31">
      <w:pPr>
        <w:pStyle w:val="ListParagraph"/>
        <w:ind w:left="106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81BD39" wp14:editId="7E07D948">
            <wp:extent cx="6798678" cy="430005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0874" cy="4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31" w:rsidRPr="00656D80" w:rsidSect="006723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5D07" w14:textId="77777777" w:rsidR="003B3CA0" w:rsidRDefault="003B3CA0" w:rsidP="00855982">
      <w:pPr>
        <w:spacing w:after="0" w:line="240" w:lineRule="auto"/>
      </w:pPr>
      <w:r>
        <w:separator/>
      </w:r>
    </w:p>
  </w:endnote>
  <w:endnote w:type="continuationSeparator" w:id="0">
    <w:p w14:paraId="6F6D017A" w14:textId="77777777" w:rsidR="003B3CA0" w:rsidRDefault="003B3CA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329" w14:textId="77777777" w:rsidR="00BF1FE6" w:rsidRDefault="00BF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E850" w14:textId="775199F6" w:rsidR="003B3CA0" w:rsidRDefault="003B3CA0" w:rsidP="00BB103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9B3F31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9B3F31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019E6" w14:textId="77777777" w:rsidR="00BF1FE6" w:rsidRDefault="00BF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5DB" w14:textId="77777777" w:rsidR="003B3CA0" w:rsidRDefault="003B3CA0" w:rsidP="00855982">
      <w:pPr>
        <w:spacing w:after="0" w:line="240" w:lineRule="auto"/>
      </w:pPr>
      <w:r>
        <w:separator/>
      </w:r>
    </w:p>
  </w:footnote>
  <w:footnote w:type="continuationSeparator" w:id="0">
    <w:p w14:paraId="74F6275B" w14:textId="77777777" w:rsidR="003B3CA0" w:rsidRDefault="003B3CA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D6CA" w14:textId="77777777" w:rsidR="00BF1FE6" w:rsidRDefault="00BF1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217D" w14:textId="0A57C8B1" w:rsidR="003B3CA0" w:rsidRPr="00FF7B52" w:rsidRDefault="00BF1FE6" w:rsidP="00FF7B52">
    <w:pPr>
      <w:pStyle w:val="Header"/>
      <w:jc w:val="right"/>
      <w:rPr>
        <w:sz w:val="16"/>
        <w:szCs w:val="16"/>
      </w:rPr>
    </w:pPr>
    <w:proofErr w:type="spellStart"/>
    <w:r>
      <w:rPr>
        <w:sz w:val="16"/>
        <w:szCs w:val="16"/>
      </w:rPr>
      <w:t>Mef</w:t>
    </w:r>
    <w:proofErr w:type="spellEnd"/>
    <w:r w:rsidR="003B3CA0">
      <w:rPr>
        <w:sz w:val="16"/>
        <w:szCs w:val="16"/>
      </w:rPr>
      <w:t xml:space="preserve"> LAB</w:t>
    </w:r>
    <w:r w:rsidR="003B3CA0" w:rsidRPr="00FF7B52">
      <w:rPr>
        <w:sz w:val="16"/>
        <w:szCs w:val="16"/>
      </w:rPr>
      <w:t xml:space="preserve"> | </w:t>
    </w:r>
    <w:hyperlink r:id="rId1" w:history="1">
      <w:r w:rsidR="003B3CA0" w:rsidRPr="00B11848">
        <w:rPr>
          <w:rStyle w:val="Hyperlink"/>
          <w:sz w:val="16"/>
          <w:szCs w:val="16"/>
        </w:rPr>
        <w:t>crtenn@microsoft.com</w:t>
      </w:r>
    </w:hyperlink>
    <w:r w:rsidR="003B3CA0" w:rsidRPr="00FF7B52"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62DEF" w14:textId="77777777" w:rsidR="00BF1FE6" w:rsidRDefault="00BF1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86E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F371A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1E6E98"/>
    <w:multiLevelType w:val="hybridMultilevel"/>
    <w:tmpl w:val="FDA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54E5B"/>
    <w:multiLevelType w:val="hybridMultilevel"/>
    <w:tmpl w:val="5848151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C704F0"/>
    <w:multiLevelType w:val="hybridMultilevel"/>
    <w:tmpl w:val="F77E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F7BA7"/>
    <w:multiLevelType w:val="hybridMultilevel"/>
    <w:tmpl w:val="292CFD5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5000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613613"/>
    <w:multiLevelType w:val="hybridMultilevel"/>
    <w:tmpl w:val="559CD47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A1122B"/>
    <w:multiLevelType w:val="hybridMultilevel"/>
    <w:tmpl w:val="847ACD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9196E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175F21"/>
    <w:multiLevelType w:val="hybridMultilevel"/>
    <w:tmpl w:val="323CB57E"/>
    <w:lvl w:ilvl="0" w:tplc="58E8488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0A3CD4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1F46"/>
    <w:multiLevelType w:val="hybridMultilevel"/>
    <w:tmpl w:val="0D3278EA"/>
    <w:lvl w:ilvl="0" w:tplc="C082DD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58C447E"/>
    <w:multiLevelType w:val="hybridMultilevel"/>
    <w:tmpl w:val="D324A9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875FE1"/>
    <w:multiLevelType w:val="hybridMultilevel"/>
    <w:tmpl w:val="06E86F0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3643B"/>
    <w:multiLevelType w:val="hybridMultilevel"/>
    <w:tmpl w:val="F9724E7E"/>
    <w:lvl w:ilvl="0" w:tplc="B04285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D463F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CF2ED7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3580D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983A8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2B086F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21B73"/>
    <w:multiLevelType w:val="hybridMultilevel"/>
    <w:tmpl w:val="9BB03B2C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526387"/>
    <w:multiLevelType w:val="hybridMultilevel"/>
    <w:tmpl w:val="1980CAB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A7437"/>
    <w:multiLevelType w:val="hybridMultilevel"/>
    <w:tmpl w:val="6804F6F4"/>
    <w:lvl w:ilvl="0" w:tplc="7240A23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2755EC"/>
    <w:multiLevelType w:val="hybridMultilevel"/>
    <w:tmpl w:val="2DBAB6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CC5421"/>
    <w:multiLevelType w:val="hybridMultilevel"/>
    <w:tmpl w:val="865E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0"/>
  </w:num>
  <w:num w:numId="5">
    <w:abstractNumId w:val="8"/>
  </w:num>
  <w:num w:numId="6">
    <w:abstractNumId w:val="23"/>
  </w:num>
  <w:num w:numId="7">
    <w:abstractNumId w:val="18"/>
  </w:num>
  <w:num w:numId="8">
    <w:abstractNumId w:val="4"/>
  </w:num>
  <w:num w:numId="9">
    <w:abstractNumId w:val="15"/>
  </w:num>
  <w:num w:numId="10">
    <w:abstractNumId w:val="25"/>
  </w:num>
  <w:num w:numId="11">
    <w:abstractNumId w:val="5"/>
  </w:num>
  <w:num w:numId="12">
    <w:abstractNumId w:val="11"/>
  </w:num>
  <w:num w:numId="13">
    <w:abstractNumId w:val="17"/>
  </w:num>
  <w:num w:numId="14">
    <w:abstractNumId w:val="20"/>
  </w:num>
  <w:num w:numId="15">
    <w:abstractNumId w:val="2"/>
  </w:num>
  <w:num w:numId="16">
    <w:abstractNumId w:val="0"/>
  </w:num>
  <w:num w:numId="17">
    <w:abstractNumId w:val="7"/>
  </w:num>
  <w:num w:numId="18">
    <w:abstractNumId w:val="22"/>
  </w:num>
  <w:num w:numId="19">
    <w:abstractNumId w:val="24"/>
  </w:num>
  <w:num w:numId="20">
    <w:abstractNumId w:val="21"/>
  </w:num>
  <w:num w:numId="21">
    <w:abstractNumId w:val="13"/>
  </w:num>
  <w:num w:numId="22">
    <w:abstractNumId w:val="9"/>
  </w:num>
  <w:num w:numId="23">
    <w:abstractNumId w:val="16"/>
  </w:num>
  <w:num w:numId="24">
    <w:abstractNumId w:val="12"/>
  </w:num>
  <w:num w:numId="25">
    <w:abstractNumId w:val="6"/>
  </w:num>
  <w:num w:numId="26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A"/>
    <w:rsid w:val="00003A6F"/>
    <w:rsid w:val="00005C1C"/>
    <w:rsid w:val="00005D1E"/>
    <w:rsid w:val="000120C1"/>
    <w:rsid w:val="00016976"/>
    <w:rsid w:val="000176E2"/>
    <w:rsid w:val="000226E9"/>
    <w:rsid w:val="000248B4"/>
    <w:rsid w:val="00034CDA"/>
    <w:rsid w:val="000367A5"/>
    <w:rsid w:val="00042710"/>
    <w:rsid w:val="00042EC9"/>
    <w:rsid w:val="00044E3C"/>
    <w:rsid w:val="000511DE"/>
    <w:rsid w:val="0005229D"/>
    <w:rsid w:val="00054A51"/>
    <w:rsid w:val="00055F5A"/>
    <w:rsid w:val="000566A6"/>
    <w:rsid w:val="00060786"/>
    <w:rsid w:val="000646D5"/>
    <w:rsid w:val="0007230B"/>
    <w:rsid w:val="0007341C"/>
    <w:rsid w:val="00076884"/>
    <w:rsid w:val="00084DE9"/>
    <w:rsid w:val="00086383"/>
    <w:rsid w:val="00086CFF"/>
    <w:rsid w:val="00087AAF"/>
    <w:rsid w:val="000930E3"/>
    <w:rsid w:val="0009479A"/>
    <w:rsid w:val="000A1B70"/>
    <w:rsid w:val="000A2182"/>
    <w:rsid w:val="000A2B88"/>
    <w:rsid w:val="000B6710"/>
    <w:rsid w:val="000B7EB0"/>
    <w:rsid w:val="000C1798"/>
    <w:rsid w:val="000D18BA"/>
    <w:rsid w:val="000D5AB0"/>
    <w:rsid w:val="000D5D8E"/>
    <w:rsid w:val="000D68D6"/>
    <w:rsid w:val="000E06B8"/>
    <w:rsid w:val="000E7257"/>
    <w:rsid w:val="000F035F"/>
    <w:rsid w:val="000F2C3B"/>
    <w:rsid w:val="00100B97"/>
    <w:rsid w:val="00100EFC"/>
    <w:rsid w:val="00101475"/>
    <w:rsid w:val="00102CBB"/>
    <w:rsid w:val="00103E29"/>
    <w:rsid w:val="001101F6"/>
    <w:rsid w:val="00112ACE"/>
    <w:rsid w:val="00114BC1"/>
    <w:rsid w:val="001164C9"/>
    <w:rsid w:val="00117BEF"/>
    <w:rsid w:val="00122A1D"/>
    <w:rsid w:val="00122A81"/>
    <w:rsid w:val="00125D06"/>
    <w:rsid w:val="00130693"/>
    <w:rsid w:val="00130B92"/>
    <w:rsid w:val="001311E3"/>
    <w:rsid w:val="00132B4F"/>
    <w:rsid w:val="00133210"/>
    <w:rsid w:val="00137BA3"/>
    <w:rsid w:val="00143630"/>
    <w:rsid w:val="00152A74"/>
    <w:rsid w:val="00152B9D"/>
    <w:rsid w:val="00156E2C"/>
    <w:rsid w:val="00157EBA"/>
    <w:rsid w:val="0016362D"/>
    <w:rsid w:val="00164250"/>
    <w:rsid w:val="001729F5"/>
    <w:rsid w:val="00174A2E"/>
    <w:rsid w:val="00174F04"/>
    <w:rsid w:val="00175DDE"/>
    <w:rsid w:val="00177CA2"/>
    <w:rsid w:val="00182C7E"/>
    <w:rsid w:val="00182C83"/>
    <w:rsid w:val="001831B6"/>
    <w:rsid w:val="00184B22"/>
    <w:rsid w:val="001864DD"/>
    <w:rsid w:val="00187ED4"/>
    <w:rsid w:val="00191F9C"/>
    <w:rsid w:val="00193A7A"/>
    <w:rsid w:val="00195F1B"/>
    <w:rsid w:val="00195F8C"/>
    <w:rsid w:val="001A0E6C"/>
    <w:rsid w:val="001A1263"/>
    <w:rsid w:val="001A3602"/>
    <w:rsid w:val="001A37D6"/>
    <w:rsid w:val="001A53A9"/>
    <w:rsid w:val="001A76E8"/>
    <w:rsid w:val="001B0B3D"/>
    <w:rsid w:val="001B2B9C"/>
    <w:rsid w:val="001B5BE1"/>
    <w:rsid w:val="001B6446"/>
    <w:rsid w:val="001C0B79"/>
    <w:rsid w:val="001C0C54"/>
    <w:rsid w:val="001C5A82"/>
    <w:rsid w:val="001C5DBB"/>
    <w:rsid w:val="001D21CC"/>
    <w:rsid w:val="001D32E2"/>
    <w:rsid w:val="001D3A83"/>
    <w:rsid w:val="001D3EA3"/>
    <w:rsid w:val="001D4362"/>
    <w:rsid w:val="001D545B"/>
    <w:rsid w:val="001D6B80"/>
    <w:rsid w:val="001D72C8"/>
    <w:rsid w:val="001E5E38"/>
    <w:rsid w:val="001F23F3"/>
    <w:rsid w:val="001F489B"/>
    <w:rsid w:val="001F737B"/>
    <w:rsid w:val="0020083F"/>
    <w:rsid w:val="0020623D"/>
    <w:rsid w:val="00211AFC"/>
    <w:rsid w:val="00215193"/>
    <w:rsid w:val="00220812"/>
    <w:rsid w:val="00224E92"/>
    <w:rsid w:val="00227E94"/>
    <w:rsid w:val="002302AF"/>
    <w:rsid w:val="0023055A"/>
    <w:rsid w:val="002344A0"/>
    <w:rsid w:val="00234F89"/>
    <w:rsid w:val="0023732A"/>
    <w:rsid w:val="00240847"/>
    <w:rsid w:val="00240A71"/>
    <w:rsid w:val="0024303B"/>
    <w:rsid w:val="0024352D"/>
    <w:rsid w:val="002443B1"/>
    <w:rsid w:val="00244699"/>
    <w:rsid w:val="002447C6"/>
    <w:rsid w:val="00244814"/>
    <w:rsid w:val="00246971"/>
    <w:rsid w:val="002528D0"/>
    <w:rsid w:val="002529EF"/>
    <w:rsid w:val="00254A19"/>
    <w:rsid w:val="0025778D"/>
    <w:rsid w:val="00261E0F"/>
    <w:rsid w:val="00265195"/>
    <w:rsid w:val="002658BA"/>
    <w:rsid w:val="00267869"/>
    <w:rsid w:val="00271986"/>
    <w:rsid w:val="002748E1"/>
    <w:rsid w:val="0027700D"/>
    <w:rsid w:val="002853B1"/>
    <w:rsid w:val="00290D26"/>
    <w:rsid w:val="00294ABA"/>
    <w:rsid w:val="002B470D"/>
    <w:rsid w:val="002B5959"/>
    <w:rsid w:val="002B7816"/>
    <w:rsid w:val="002B795E"/>
    <w:rsid w:val="002C3D96"/>
    <w:rsid w:val="002C7CB7"/>
    <w:rsid w:val="002D2156"/>
    <w:rsid w:val="002D4392"/>
    <w:rsid w:val="002D5504"/>
    <w:rsid w:val="002D65A3"/>
    <w:rsid w:val="002E0B70"/>
    <w:rsid w:val="002E1C4C"/>
    <w:rsid w:val="002E554E"/>
    <w:rsid w:val="002E610E"/>
    <w:rsid w:val="002F131B"/>
    <w:rsid w:val="002F1C8F"/>
    <w:rsid w:val="002F2E49"/>
    <w:rsid w:val="002F3E12"/>
    <w:rsid w:val="002F51BC"/>
    <w:rsid w:val="002F625A"/>
    <w:rsid w:val="002F6287"/>
    <w:rsid w:val="00303F65"/>
    <w:rsid w:val="0030519E"/>
    <w:rsid w:val="0031639E"/>
    <w:rsid w:val="00322E9C"/>
    <w:rsid w:val="003279D5"/>
    <w:rsid w:val="00331FCF"/>
    <w:rsid w:val="00333EC8"/>
    <w:rsid w:val="00334336"/>
    <w:rsid w:val="0033658E"/>
    <w:rsid w:val="0033659E"/>
    <w:rsid w:val="003375DB"/>
    <w:rsid w:val="003406B2"/>
    <w:rsid w:val="00341156"/>
    <w:rsid w:val="00342CA9"/>
    <w:rsid w:val="0034318D"/>
    <w:rsid w:val="0035178D"/>
    <w:rsid w:val="00353B87"/>
    <w:rsid w:val="00356BB3"/>
    <w:rsid w:val="00361702"/>
    <w:rsid w:val="00361FFE"/>
    <w:rsid w:val="00365494"/>
    <w:rsid w:val="003661BF"/>
    <w:rsid w:val="00366943"/>
    <w:rsid w:val="00372B77"/>
    <w:rsid w:val="00382B9F"/>
    <w:rsid w:val="00384249"/>
    <w:rsid w:val="00385E7E"/>
    <w:rsid w:val="00393063"/>
    <w:rsid w:val="00394507"/>
    <w:rsid w:val="00395A66"/>
    <w:rsid w:val="00396E52"/>
    <w:rsid w:val="003A1F87"/>
    <w:rsid w:val="003A298A"/>
    <w:rsid w:val="003B0B89"/>
    <w:rsid w:val="003B0F92"/>
    <w:rsid w:val="003B17A8"/>
    <w:rsid w:val="003B3530"/>
    <w:rsid w:val="003B3CA0"/>
    <w:rsid w:val="003B41C3"/>
    <w:rsid w:val="003B6883"/>
    <w:rsid w:val="003C2B3D"/>
    <w:rsid w:val="003C3E91"/>
    <w:rsid w:val="003C3EF8"/>
    <w:rsid w:val="003C42BE"/>
    <w:rsid w:val="003C459C"/>
    <w:rsid w:val="003C4DE3"/>
    <w:rsid w:val="003C582A"/>
    <w:rsid w:val="003D03F5"/>
    <w:rsid w:val="003D0DC8"/>
    <w:rsid w:val="003D5331"/>
    <w:rsid w:val="003E2939"/>
    <w:rsid w:val="003F5682"/>
    <w:rsid w:val="003F6D19"/>
    <w:rsid w:val="003F6FAB"/>
    <w:rsid w:val="00400566"/>
    <w:rsid w:val="00401B71"/>
    <w:rsid w:val="00401D78"/>
    <w:rsid w:val="004045C7"/>
    <w:rsid w:val="00404632"/>
    <w:rsid w:val="00405B68"/>
    <w:rsid w:val="00406009"/>
    <w:rsid w:val="00411440"/>
    <w:rsid w:val="00411ED7"/>
    <w:rsid w:val="00416ABD"/>
    <w:rsid w:val="0042048D"/>
    <w:rsid w:val="004210BE"/>
    <w:rsid w:val="0042318E"/>
    <w:rsid w:val="00424C45"/>
    <w:rsid w:val="00430DC5"/>
    <w:rsid w:val="00432E93"/>
    <w:rsid w:val="00434074"/>
    <w:rsid w:val="004342E9"/>
    <w:rsid w:val="0043625B"/>
    <w:rsid w:val="004402DC"/>
    <w:rsid w:val="00446365"/>
    <w:rsid w:val="00450AF0"/>
    <w:rsid w:val="0045150F"/>
    <w:rsid w:val="00451BF0"/>
    <w:rsid w:val="0045488E"/>
    <w:rsid w:val="00456A6C"/>
    <w:rsid w:val="004639A7"/>
    <w:rsid w:val="00467061"/>
    <w:rsid w:val="004711C0"/>
    <w:rsid w:val="00475DCB"/>
    <w:rsid w:val="004772AB"/>
    <w:rsid w:val="004777CE"/>
    <w:rsid w:val="00483846"/>
    <w:rsid w:val="00483952"/>
    <w:rsid w:val="00487349"/>
    <w:rsid w:val="00490EA5"/>
    <w:rsid w:val="004914F1"/>
    <w:rsid w:val="004955FD"/>
    <w:rsid w:val="004974E0"/>
    <w:rsid w:val="00497E6B"/>
    <w:rsid w:val="004A24C4"/>
    <w:rsid w:val="004A6D8B"/>
    <w:rsid w:val="004B49DC"/>
    <w:rsid w:val="004B73DD"/>
    <w:rsid w:val="004C044E"/>
    <w:rsid w:val="004C16AA"/>
    <w:rsid w:val="004C2BF6"/>
    <w:rsid w:val="004C424A"/>
    <w:rsid w:val="004C4E5F"/>
    <w:rsid w:val="004C58F3"/>
    <w:rsid w:val="004C5B42"/>
    <w:rsid w:val="004C6AEC"/>
    <w:rsid w:val="004D04C2"/>
    <w:rsid w:val="004D0C78"/>
    <w:rsid w:val="004D22CE"/>
    <w:rsid w:val="004D3202"/>
    <w:rsid w:val="004D322E"/>
    <w:rsid w:val="004E0019"/>
    <w:rsid w:val="004E1EFC"/>
    <w:rsid w:val="004E6FE2"/>
    <w:rsid w:val="004F182C"/>
    <w:rsid w:val="004F3217"/>
    <w:rsid w:val="004F46FB"/>
    <w:rsid w:val="004F4B5D"/>
    <w:rsid w:val="004F4BD5"/>
    <w:rsid w:val="004F6500"/>
    <w:rsid w:val="005021E7"/>
    <w:rsid w:val="0050341B"/>
    <w:rsid w:val="00503B80"/>
    <w:rsid w:val="0050485C"/>
    <w:rsid w:val="00506717"/>
    <w:rsid w:val="005128B1"/>
    <w:rsid w:val="00517AC4"/>
    <w:rsid w:val="00524BF2"/>
    <w:rsid w:val="00530CFE"/>
    <w:rsid w:val="005410D6"/>
    <w:rsid w:val="00541DA0"/>
    <w:rsid w:val="0054282D"/>
    <w:rsid w:val="005463AB"/>
    <w:rsid w:val="00546BD9"/>
    <w:rsid w:val="00553404"/>
    <w:rsid w:val="00553429"/>
    <w:rsid w:val="00553D02"/>
    <w:rsid w:val="00557991"/>
    <w:rsid w:val="00560D12"/>
    <w:rsid w:val="00561066"/>
    <w:rsid w:val="00564FFA"/>
    <w:rsid w:val="005727B7"/>
    <w:rsid w:val="00581310"/>
    <w:rsid w:val="00581616"/>
    <w:rsid w:val="00582313"/>
    <w:rsid w:val="005840AA"/>
    <w:rsid w:val="00590167"/>
    <w:rsid w:val="005926D5"/>
    <w:rsid w:val="00592E92"/>
    <w:rsid w:val="005952A3"/>
    <w:rsid w:val="005972E4"/>
    <w:rsid w:val="005B1CC1"/>
    <w:rsid w:val="005B248E"/>
    <w:rsid w:val="005B31B7"/>
    <w:rsid w:val="005B435D"/>
    <w:rsid w:val="005B4610"/>
    <w:rsid w:val="005C354B"/>
    <w:rsid w:val="005C56E9"/>
    <w:rsid w:val="005C73A4"/>
    <w:rsid w:val="005D4A39"/>
    <w:rsid w:val="005D4FD2"/>
    <w:rsid w:val="005E2AB0"/>
    <w:rsid w:val="005E4491"/>
    <w:rsid w:val="005E5F0B"/>
    <w:rsid w:val="005F157B"/>
    <w:rsid w:val="005F1719"/>
    <w:rsid w:val="005F509D"/>
    <w:rsid w:val="005F7BDB"/>
    <w:rsid w:val="00603218"/>
    <w:rsid w:val="00604B6A"/>
    <w:rsid w:val="00604B7B"/>
    <w:rsid w:val="00604D08"/>
    <w:rsid w:val="00610016"/>
    <w:rsid w:val="00613732"/>
    <w:rsid w:val="00614184"/>
    <w:rsid w:val="00614542"/>
    <w:rsid w:val="006178D5"/>
    <w:rsid w:val="00620599"/>
    <w:rsid w:val="0062384B"/>
    <w:rsid w:val="006359B7"/>
    <w:rsid w:val="006368D4"/>
    <w:rsid w:val="00642C8B"/>
    <w:rsid w:val="00643B9D"/>
    <w:rsid w:val="00643D65"/>
    <w:rsid w:val="00644CD6"/>
    <w:rsid w:val="006450FD"/>
    <w:rsid w:val="006464E2"/>
    <w:rsid w:val="006518D0"/>
    <w:rsid w:val="0065233A"/>
    <w:rsid w:val="0065339E"/>
    <w:rsid w:val="006533D7"/>
    <w:rsid w:val="00656D80"/>
    <w:rsid w:val="00660BF4"/>
    <w:rsid w:val="006619CA"/>
    <w:rsid w:val="0066291D"/>
    <w:rsid w:val="00663886"/>
    <w:rsid w:val="00667F47"/>
    <w:rsid w:val="0067046F"/>
    <w:rsid w:val="006708E7"/>
    <w:rsid w:val="00672365"/>
    <w:rsid w:val="00673152"/>
    <w:rsid w:val="00683E39"/>
    <w:rsid w:val="00687E09"/>
    <w:rsid w:val="00694669"/>
    <w:rsid w:val="00695365"/>
    <w:rsid w:val="0069551A"/>
    <w:rsid w:val="006A03B0"/>
    <w:rsid w:val="006A212C"/>
    <w:rsid w:val="006A240A"/>
    <w:rsid w:val="006A3B5F"/>
    <w:rsid w:val="006A4F59"/>
    <w:rsid w:val="006A517A"/>
    <w:rsid w:val="006B171F"/>
    <w:rsid w:val="006B2C06"/>
    <w:rsid w:val="006B2CB2"/>
    <w:rsid w:val="006C3914"/>
    <w:rsid w:val="006C4369"/>
    <w:rsid w:val="006C5AAF"/>
    <w:rsid w:val="006D3474"/>
    <w:rsid w:val="006D44B7"/>
    <w:rsid w:val="006E0C06"/>
    <w:rsid w:val="006E57D2"/>
    <w:rsid w:val="006E5995"/>
    <w:rsid w:val="006F250B"/>
    <w:rsid w:val="006F5489"/>
    <w:rsid w:val="00705E0A"/>
    <w:rsid w:val="00706863"/>
    <w:rsid w:val="007072C4"/>
    <w:rsid w:val="007152D6"/>
    <w:rsid w:val="007175EE"/>
    <w:rsid w:val="00717FF9"/>
    <w:rsid w:val="00723C95"/>
    <w:rsid w:val="00723F0F"/>
    <w:rsid w:val="0072636D"/>
    <w:rsid w:val="00727132"/>
    <w:rsid w:val="007277E4"/>
    <w:rsid w:val="00732513"/>
    <w:rsid w:val="00734621"/>
    <w:rsid w:val="00734A6B"/>
    <w:rsid w:val="00735B30"/>
    <w:rsid w:val="00740802"/>
    <w:rsid w:val="00740DBF"/>
    <w:rsid w:val="00743B1A"/>
    <w:rsid w:val="00744D3B"/>
    <w:rsid w:val="007524C9"/>
    <w:rsid w:val="007616C6"/>
    <w:rsid w:val="00761FA7"/>
    <w:rsid w:val="0077104F"/>
    <w:rsid w:val="00772017"/>
    <w:rsid w:val="00775226"/>
    <w:rsid w:val="00775855"/>
    <w:rsid w:val="0077748C"/>
    <w:rsid w:val="00781CC1"/>
    <w:rsid w:val="007833A7"/>
    <w:rsid w:val="00783D06"/>
    <w:rsid w:val="007844F2"/>
    <w:rsid w:val="00784A29"/>
    <w:rsid w:val="00785182"/>
    <w:rsid w:val="00785DAB"/>
    <w:rsid w:val="00786C01"/>
    <w:rsid w:val="00787D1A"/>
    <w:rsid w:val="007963AD"/>
    <w:rsid w:val="00796EE8"/>
    <w:rsid w:val="007A125E"/>
    <w:rsid w:val="007A34A1"/>
    <w:rsid w:val="007A5092"/>
    <w:rsid w:val="007A6A16"/>
    <w:rsid w:val="007A7355"/>
    <w:rsid w:val="007B5823"/>
    <w:rsid w:val="007C2A5B"/>
    <w:rsid w:val="007C5EF0"/>
    <w:rsid w:val="007C696D"/>
    <w:rsid w:val="007D18C8"/>
    <w:rsid w:val="007D25FF"/>
    <w:rsid w:val="007D286E"/>
    <w:rsid w:val="007D5766"/>
    <w:rsid w:val="007D5C92"/>
    <w:rsid w:val="007D70A4"/>
    <w:rsid w:val="007E3D9E"/>
    <w:rsid w:val="007E5747"/>
    <w:rsid w:val="007E6418"/>
    <w:rsid w:val="007F10CC"/>
    <w:rsid w:val="007F34BA"/>
    <w:rsid w:val="007F5F49"/>
    <w:rsid w:val="007F7078"/>
    <w:rsid w:val="007F737D"/>
    <w:rsid w:val="00802CEA"/>
    <w:rsid w:val="0080692D"/>
    <w:rsid w:val="00813EEF"/>
    <w:rsid w:val="0081736B"/>
    <w:rsid w:val="00821CF2"/>
    <w:rsid w:val="008249DB"/>
    <w:rsid w:val="00825778"/>
    <w:rsid w:val="00832ADF"/>
    <w:rsid w:val="00832DAC"/>
    <w:rsid w:val="00836092"/>
    <w:rsid w:val="00840E02"/>
    <w:rsid w:val="00841D88"/>
    <w:rsid w:val="00844270"/>
    <w:rsid w:val="00845731"/>
    <w:rsid w:val="00847E7C"/>
    <w:rsid w:val="00851002"/>
    <w:rsid w:val="00853361"/>
    <w:rsid w:val="0085579F"/>
    <w:rsid w:val="008558CA"/>
    <w:rsid w:val="00855982"/>
    <w:rsid w:val="008570E0"/>
    <w:rsid w:val="00857C23"/>
    <w:rsid w:val="00861574"/>
    <w:rsid w:val="00864ED3"/>
    <w:rsid w:val="00871D91"/>
    <w:rsid w:val="008722FA"/>
    <w:rsid w:val="0087285E"/>
    <w:rsid w:val="008739E8"/>
    <w:rsid w:val="00887488"/>
    <w:rsid w:val="008957DC"/>
    <w:rsid w:val="008962F8"/>
    <w:rsid w:val="008A01B8"/>
    <w:rsid w:val="008A351D"/>
    <w:rsid w:val="008A576A"/>
    <w:rsid w:val="008A7FA1"/>
    <w:rsid w:val="008B2DED"/>
    <w:rsid w:val="008B4C42"/>
    <w:rsid w:val="008B5799"/>
    <w:rsid w:val="008B6F5D"/>
    <w:rsid w:val="008C1489"/>
    <w:rsid w:val="008C21A0"/>
    <w:rsid w:val="008C3DC7"/>
    <w:rsid w:val="008C4BCC"/>
    <w:rsid w:val="008D382E"/>
    <w:rsid w:val="008D67AE"/>
    <w:rsid w:val="008E35DA"/>
    <w:rsid w:val="008E4977"/>
    <w:rsid w:val="008E7E27"/>
    <w:rsid w:val="008F327D"/>
    <w:rsid w:val="008F6275"/>
    <w:rsid w:val="008F7D6F"/>
    <w:rsid w:val="0090282E"/>
    <w:rsid w:val="00904398"/>
    <w:rsid w:val="0090785D"/>
    <w:rsid w:val="0091586D"/>
    <w:rsid w:val="00916C84"/>
    <w:rsid w:val="00917991"/>
    <w:rsid w:val="009208A8"/>
    <w:rsid w:val="0092130B"/>
    <w:rsid w:val="00924452"/>
    <w:rsid w:val="00931D54"/>
    <w:rsid w:val="00934A80"/>
    <w:rsid w:val="00936DBB"/>
    <w:rsid w:val="00940379"/>
    <w:rsid w:val="00943CAA"/>
    <w:rsid w:val="009468AD"/>
    <w:rsid w:val="00946ED5"/>
    <w:rsid w:val="009536C5"/>
    <w:rsid w:val="00963D24"/>
    <w:rsid w:val="00964018"/>
    <w:rsid w:val="0096523D"/>
    <w:rsid w:val="00974371"/>
    <w:rsid w:val="00990DD8"/>
    <w:rsid w:val="00991221"/>
    <w:rsid w:val="00992AB8"/>
    <w:rsid w:val="00997357"/>
    <w:rsid w:val="009A1481"/>
    <w:rsid w:val="009A3473"/>
    <w:rsid w:val="009A3995"/>
    <w:rsid w:val="009A4D42"/>
    <w:rsid w:val="009B00DA"/>
    <w:rsid w:val="009B160B"/>
    <w:rsid w:val="009B1DAB"/>
    <w:rsid w:val="009B3432"/>
    <w:rsid w:val="009B3F31"/>
    <w:rsid w:val="009B6475"/>
    <w:rsid w:val="009B6D4A"/>
    <w:rsid w:val="009B6DA0"/>
    <w:rsid w:val="009C0863"/>
    <w:rsid w:val="009C446C"/>
    <w:rsid w:val="009C5C0E"/>
    <w:rsid w:val="009C62A0"/>
    <w:rsid w:val="009C67E2"/>
    <w:rsid w:val="009D0DEC"/>
    <w:rsid w:val="009D368D"/>
    <w:rsid w:val="009E07C5"/>
    <w:rsid w:val="009E12BC"/>
    <w:rsid w:val="009E3642"/>
    <w:rsid w:val="009F092D"/>
    <w:rsid w:val="00A05BDB"/>
    <w:rsid w:val="00A07FD5"/>
    <w:rsid w:val="00A10484"/>
    <w:rsid w:val="00A11B27"/>
    <w:rsid w:val="00A14A1E"/>
    <w:rsid w:val="00A17371"/>
    <w:rsid w:val="00A226EE"/>
    <w:rsid w:val="00A23CCA"/>
    <w:rsid w:val="00A256DE"/>
    <w:rsid w:val="00A26974"/>
    <w:rsid w:val="00A278D8"/>
    <w:rsid w:val="00A40C63"/>
    <w:rsid w:val="00A41C98"/>
    <w:rsid w:val="00A466D9"/>
    <w:rsid w:val="00A52314"/>
    <w:rsid w:val="00A52D03"/>
    <w:rsid w:val="00A545EB"/>
    <w:rsid w:val="00A561C3"/>
    <w:rsid w:val="00A56A2D"/>
    <w:rsid w:val="00A72014"/>
    <w:rsid w:val="00A72544"/>
    <w:rsid w:val="00A7256C"/>
    <w:rsid w:val="00A7438F"/>
    <w:rsid w:val="00A74EBF"/>
    <w:rsid w:val="00A82CB8"/>
    <w:rsid w:val="00A84838"/>
    <w:rsid w:val="00A95EEA"/>
    <w:rsid w:val="00AA4D5B"/>
    <w:rsid w:val="00AA4E66"/>
    <w:rsid w:val="00AA59DC"/>
    <w:rsid w:val="00AA6498"/>
    <w:rsid w:val="00AB56BB"/>
    <w:rsid w:val="00AB7BC0"/>
    <w:rsid w:val="00AC301E"/>
    <w:rsid w:val="00AC6445"/>
    <w:rsid w:val="00AC6724"/>
    <w:rsid w:val="00AD0B31"/>
    <w:rsid w:val="00AD5E9A"/>
    <w:rsid w:val="00AE18AF"/>
    <w:rsid w:val="00AE2F49"/>
    <w:rsid w:val="00AE7F16"/>
    <w:rsid w:val="00AF3E27"/>
    <w:rsid w:val="00AF72BC"/>
    <w:rsid w:val="00B027EA"/>
    <w:rsid w:val="00B049F0"/>
    <w:rsid w:val="00B04E13"/>
    <w:rsid w:val="00B05234"/>
    <w:rsid w:val="00B1005D"/>
    <w:rsid w:val="00B11603"/>
    <w:rsid w:val="00B12253"/>
    <w:rsid w:val="00B15517"/>
    <w:rsid w:val="00B16666"/>
    <w:rsid w:val="00B17784"/>
    <w:rsid w:val="00B35EF7"/>
    <w:rsid w:val="00B3681D"/>
    <w:rsid w:val="00B37088"/>
    <w:rsid w:val="00B41221"/>
    <w:rsid w:val="00B45C80"/>
    <w:rsid w:val="00B50024"/>
    <w:rsid w:val="00B50D48"/>
    <w:rsid w:val="00B557E1"/>
    <w:rsid w:val="00B570BF"/>
    <w:rsid w:val="00B739B4"/>
    <w:rsid w:val="00B776A8"/>
    <w:rsid w:val="00B80ACD"/>
    <w:rsid w:val="00B80C18"/>
    <w:rsid w:val="00B8218A"/>
    <w:rsid w:val="00B828F4"/>
    <w:rsid w:val="00B83315"/>
    <w:rsid w:val="00B856E5"/>
    <w:rsid w:val="00B86760"/>
    <w:rsid w:val="00B874D1"/>
    <w:rsid w:val="00B94466"/>
    <w:rsid w:val="00B9557F"/>
    <w:rsid w:val="00B974C4"/>
    <w:rsid w:val="00BA3C8B"/>
    <w:rsid w:val="00BA43C7"/>
    <w:rsid w:val="00BA63A3"/>
    <w:rsid w:val="00BB1038"/>
    <w:rsid w:val="00BB1127"/>
    <w:rsid w:val="00BB4362"/>
    <w:rsid w:val="00BB4483"/>
    <w:rsid w:val="00BB6355"/>
    <w:rsid w:val="00BC246A"/>
    <w:rsid w:val="00BC343A"/>
    <w:rsid w:val="00BC427A"/>
    <w:rsid w:val="00BC6153"/>
    <w:rsid w:val="00BC63CF"/>
    <w:rsid w:val="00BD41C6"/>
    <w:rsid w:val="00BD7D64"/>
    <w:rsid w:val="00BE1224"/>
    <w:rsid w:val="00BE1E7C"/>
    <w:rsid w:val="00BE52A6"/>
    <w:rsid w:val="00BE5F32"/>
    <w:rsid w:val="00BF0E80"/>
    <w:rsid w:val="00BF18B9"/>
    <w:rsid w:val="00BF1FE6"/>
    <w:rsid w:val="00BF72CD"/>
    <w:rsid w:val="00BF77D6"/>
    <w:rsid w:val="00C01108"/>
    <w:rsid w:val="00C0650E"/>
    <w:rsid w:val="00C12D2F"/>
    <w:rsid w:val="00C149EE"/>
    <w:rsid w:val="00C15078"/>
    <w:rsid w:val="00C15C93"/>
    <w:rsid w:val="00C21FB5"/>
    <w:rsid w:val="00C225A0"/>
    <w:rsid w:val="00C22D1E"/>
    <w:rsid w:val="00C269D9"/>
    <w:rsid w:val="00C32346"/>
    <w:rsid w:val="00C3293D"/>
    <w:rsid w:val="00C3401E"/>
    <w:rsid w:val="00C37877"/>
    <w:rsid w:val="00C37974"/>
    <w:rsid w:val="00C402D5"/>
    <w:rsid w:val="00C41734"/>
    <w:rsid w:val="00C41B19"/>
    <w:rsid w:val="00C42654"/>
    <w:rsid w:val="00C43C1F"/>
    <w:rsid w:val="00C43EF9"/>
    <w:rsid w:val="00C4588C"/>
    <w:rsid w:val="00C62956"/>
    <w:rsid w:val="00C71B53"/>
    <w:rsid w:val="00C73D5E"/>
    <w:rsid w:val="00C74009"/>
    <w:rsid w:val="00C7516B"/>
    <w:rsid w:val="00C829C4"/>
    <w:rsid w:val="00C87EE1"/>
    <w:rsid w:val="00C91D05"/>
    <w:rsid w:val="00CA3960"/>
    <w:rsid w:val="00CA3A54"/>
    <w:rsid w:val="00CA5020"/>
    <w:rsid w:val="00CA52C7"/>
    <w:rsid w:val="00CB2A72"/>
    <w:rsid w:val="00CC1576"/>
    <w:rsid w:val="00CC16D2"/>
    <w:rsid w:val="00CD0D87"/>
    <w:rsid w:val="00CD253B"/>
    <w:rsid w:val="00CD4060"/>
    <w:rsid w:val="00CD4C4A"/>
    <w:rsid w:val="00CD770D"/>
    <w:rsid w:val="00CE0C1F"/>
    <w:rsid w:val="00CE1213"/>
    <w:rsid w:val="00CE149C"/>
    <w:rsid w:val="00CE7780"/>
    <w:rsid w:val="00CF3615"/>
    <w:rsid w:val="00CF471A"/>
    <w:rsid w:val="00D01C6C"/>
    <w:rsid w:val="00D025A0"/>
    <w:rsid w:val="00D03E42"/>
    <w:rsid w:val="00D0725A"/>
    <w:rsid w:val="00D07465"/>
    <w:rsid w:val="00D07EC4"/>
    <w:rsid w:val="00D12B0B"/>
    <w:rsid w:val="00D1379C"/>
    <w:rsid w:val="00D17779"/>
    <w:rsid w:val="00D27C90"/>
    <w:rsid w:val="00D3039C"/>
    <w:rsid w:val="00D3163F"/>
    <w:rsid w:val="00D331AD"/>
    <w:rsid w:val="00D33DAF"/>
    <w:rsid w:val="00D34978"/>
    <w:rsid w:val="00D4018F"/>
    <w:rsid w:val="00D413CB"/>
    <w:rsid w:val="00D50871"/>
    <w:rsid w:val="00D570B4"/>
    <w:rsid w:val="00D65A04"/>
    <w:rsid w:val="00D66548"/>
    <w:rsid w:val="00D66552"/>
    <w:rsid w:val="00D70140"/>
    <w:rsid w:val="00D70962"/>
    <w:rsid w:val="00D75A64"/>
    <w:rsid w:val="00D810A8"/>
    <w:rsid w:val="00D83722"/>
    <w:rsid w:val="00D84A99"/>
    <w:rsid w:val="00D87575"/>
    <w:rsid w:val="00D97705"/>
    <w:rsid w:val="00DA0A36"/>
    <w:rsid w:val="00DA1D35"/>
    <w:rsid w:val="00DA4477"/>
    <w:rsid w:val="00DA508A"/>
    <w:rsid w:val="00DA58D0"/>
    <w:rsid w:val="00DB065D"/>
    <w:rsid w:val="00DB0EDB"/>
    <w:rsid w:val="00DB0F70"/>
    <w:rsid w:val="00DB29A8"/>
    <w:rsid w:val="00DC71EF"/>
    <w:rsid w:val="00DD1EE5"/>
    <w:rsid w:val="00DD3345"/>
    <w:rsid w:val="00DD3DB5"/>
    <w:rsid w:val="00DD4FA7"/>
    <w:rsid w:val="00DD57A1"/>
    <w:rsid w:val="00DD7725"/>
    <w:rsid w:val="00DE42A3"/>
    <w:rsid w:val="00DE455E"/>
    <w:rsid w:val="00DF0841"/>
    <w:rsid w:val="00DF4FDC"/>
    <w:rsid w:val="00E00E8D"/>
    <w:rsid w:val="00E01B33"/>
    <w:rsid w:val="00E15C18"/>
    <w:rsid w:val="00E16E29"/>
    <w:rsid w:val="00E2015C"/>
    <w:rsid w:val="00E23B04"/>
    <w:rsid w:val="00E245C3"/>
    <w:rsid w:val="00E33AEC"/>
    <w:rsid w:val="00E34C6C"/>
    <w:rsid w:val="00E37DE7"/>
    <w:rsid w:val="00E43322"/>
    <w:rsid w:val="00E45588"/>
    <w:rsid w:val="00E5087C"/>
    <w:rsid w:val="00E5301A"/>
    <w:rsid w:val="00E541A1"/>
    <w:rsid w:val="00E545DC"/>
    <w:rsid w:val="00E5574A"/>
    <w:rsid w:val="00E55A24"/>
    <w:rsid w:val="00E6459E"/>
    <w:rsid w:val="00E6670F"/>
    <w:rsid w:val="00E6750A"/>
    <w:rsid w:val="00E67B8D"/>
    <w:rsid w:val="00E709B0"/>
    <w:rsid w:val="00E71279"/>
    <w:rsid w:val="00E71382"/>
    <w:rsid w:val="00E71F5A"/>
    <w:rsid w:val="00E779BC"/>
    <w:rsid w:val="00E8253D"/>
    <w:rsid w:val="00E82C72"/>
    <w:rsid w:val="00E84E82"/>
    <w:rsid w:val="00E84F8A"/>
    <w:rsid w:val="00E85157"/>
    <w:rsid w:val="00E852A6"/>
    <w:rsid w:val="00E872F3"/>
    <w:rsid w:val="00E8796A"/>
    <w:rsid w:val="00E90AB6"/>
    <w:rsid w:val="00E930F5"/>
    <w:rsid w:val="00E95BE3"/>
    <w:rsid w:val="00EA0CED"/>
    <w:rsid w:val="00EA31AC"/>
    <w:rsid w:val="00EA3C39"/>
    <w:rsid w:val="00EA4391"/>
    <w:rsid w:val="00EA5E20"/>
    <w:rsid w:val="00EA6DDE"/>
    <w:rsid w:val="00EB19AD"/>
    <w:rsid w:val="00EB1D3E"/>
    <w:rsid w:val="00EB1FAD"/>
    <w:rsid w:val="00EB4D3F"/>
    <w:rsid w:val="00EB6D9C"/>
    <w:rsid w:val="00EB774D"/>
    <w:rsid w:val="00EC1ACD"/>
    <w:rsid w:val="00EC34EE"/>
    <w:rsid w:val="00EC3A4B"/>
    <w:rsid w:val="00EC5A1A"/>
    <w:rsid w:val="00EC6082"/>
    <w:rsid w:val="00ED1C29"/>
    <w:rsid w:val="00ED3FED"/>
    <w:rsid w:val="00ED6FF4"/>
    <w:rsid w:val="00EE36BF"/>
    <w:rsid w:val="00EE699D"/>
    <w:rsid w:val="00EE71E5"/>
    <w:rsid w:val="00EF30CB"/>
    <w:rsid w:val="00EF61F3"/>
    <w:rsid w:val="00EF7A05"/>
    <w:rsid w:val="00EF7BF5"/>
    <w:rsid w:val="00F0061D"/>
    <w:rsid w:val="00F02313"/>
    <w:rsid w:val="00F029CD"/>
    <w:rsid w:val="00F06311"/>
    <w:rsid w:val="00F22F39"/>
    <w:rsid w:val="00F24F25"/>
    <w:rsid w:val="00F25ED2"/>
    <w:rsid w:val="00F2639F"/>
    <w:rsid w:val="00F31BFF"/>
    <w:rsid w:val="00F31C2A"/>
    <w:rsid w:val="00F419CD"/>
    <w:rsid w:val="00F45DDB"/>
    <w:rsid w:val="00F469E2"/>
    <w:rsid w:val="00F5363D"/>
    <w:rsid w:val="00F56CBE"/>
    <w:rsid w:val="00F616ED"/>
    <w:rsid w:val="00F62A61"/>
    <w:rsid w:val="00F70591"/>
    <w:rsid w:val="00F72025"/>
    <w:rsid w:val="00F731E2"/>
    <w:rsid w:val="00F73942"/>
    <w:rsid w:val="00F74C3D"/>
    <w:rsid w:val="00F74CB7"/>
    <w:rsid w:val="00F758BD"/>
    <w:rsid w:val="00F76852"/>
    <w:rsid w:val="00F76EFC"/>
    <w:rsid w:val="00F80C0C"/>
    <w:rsid w:val="00F8118A"/>
    <w:rsid w:val="00F83F83"/>
    <w:rsid w:val="00F873DE"/>
    <w:rsid w:val="00F928D2"/>
    <w:rsid w:val="00FA1BEF"/>
    <w:rsid w:val="00FA379A"/>
    <w:rsid w:val="00FA59E4"/>
    <w:rsid w:val="00FB359E"/>
    <w:rsid w:val="00FB4C13"/>
    <w:rsid w:val="00FB67C2"/>
    <w:rsid w:val="00FB6AC0"/>
    <w:rsid w:val="00FC2837"/>
    <w:rsid w:val="00FC3C98"/>
    <w:rsid w:val="00FC7695"/>
    <w:rsid w:val="00FD22BA"/>
    <w:rsid w:val="00FD262C"/>
    <w:rsid w:val="00FE2247"/>
    <w:rsid w:val="00FE4B3B"/>
    <w:rsid w:val="00FE4D3D"/>
    <w:rsid w:val="00FF200E"/>
    <w:rsid w:val="00FF27E7"/>
    <w:rsid w:val="00FF6ECE"/>
    <w:rsid w:val="00FF7B5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E62B800"/>
  <w15:chartTrackingRefBased/>
  <w15:docId w15:val="{7640917D-AE3A-4EB6-9C47-62A9357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77CA2"/>
    <w:pPr>
      <w:ind w:left="720"/>
      <w:contextualSpacing/>
    </w:pPr>
  </w:style>
  <w:style w:type="paragraph" w:styleId="NoSpacing">
    <w:name w:val="No Spacing"/>
    <w:uiPriority w:val="1"/>
    <w:qFormat/>
    <w:rsid w:val="00BA43C7"/>
    <w:pPr>
      <w:spacing w:after="0" w:line="240" w:lineRule="auto"/>
    </w:pPr>
    <w:rPr>
      <w:rFonts w:eastAsiaTheme="minorHAnsi"/>
      <w:color w:val="323232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B04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sid w:val="00BC6153"/>
    <w:rPr>
      <w:vertAlign w:val="superscript"/>
    </w:rPr>
  </w:style>
  <w:style w:type="character" w:customStyle="1" w:styleId="msportalfx-specpicker-header-speccode">
    <w:name w:val="msportalfx-specpicker-header-speccode"/>
    <w:basedOn w:val="DefaultParagraphFont"/>
    <w:rsid w:val="00BC6153"/>
  </w:style>
  <w:style w:type="character" w:customStyle="1" w:styleId="msportalfx-specpicker-header-title">
    <w:name w:val="msportalfx-specpicker-header-title"/>
    <w:basedOn w:val="DefaultParagraphFont"/>
    <w:rsid w:val="00BC6153"/>
  </w:style>
  <w:style w:type="paragraph" w:styleId="TOC3">
    <w:name w:val="toc 3"/>
    <w:basedOn w:val="Normal"/>
    <w:next w:val="Normal"/>
    <w:autoRedefine/>
    <w:uiPriority w:val="39"/>
    <w:unhideWhenUsed/>
    <w:rsid w:val="00BF18B9"/>
    <w:pPr>
      <w:spacing w:after="100"/>
      <w:ind w:left="440"/>
    </w:pPr>
  </w:style>
  <w:style w:type="table" w:styleId="TableGrid">
    <w:name w:val="Table Grid"/>
    <w:basedOn w:val="TableNormal"/>
    <w:uiPriority w:val="39"/>
    <w:rsid w:val="00B5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57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rsid w:val="009B0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790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89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2981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6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978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20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1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7923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9396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6993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74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270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88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8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523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4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4850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3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309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7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311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66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270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11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enn@micro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nrai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BE1C2D-2569-44BC-B2F4-72DD4E2E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561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| SETUP AZURE BATCH WITH PORTAL &amp; AZURE CLI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| Dependency Injection with Mef2 and .NET Core</dc:title>
  <dc:creator>Crystal Tenn</dc:creator>
  <cp:lastModifiedBy>Crystal Tenn</cp:lastModifiedBy>
  <cp:revision>101</cp:revision>
  <cp:lastPrinted>2017-03-14T17:36:00Z</cp:lastPrinted>
  <dcterms:created xsi:type="dcterms:W3CDTF">2017-03-14T17:36:00Z</dcterms:created>
  <dcterms:modified xsi:type="dcterms:W3CDTF">2017-10-02T03:55:00Z</dcterms:modified>
  <cp:category>crtenn@microsoft.com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Ref">
    <vt:lpwstr>https://api.informationprotection.azure.com/api/72f988bf-86f1-41af-91ab-2d7cd011db47</vt:lpwstr>
  </property>
  <property fmtid="{D5CDD505-2E9C-101B-9397-08002B2CF9AE}" pid="11" name="MSIP_Label_f42aa342-8706-4288-bd11-ebb85995028c_Owner">
    <vt:lpwstr>crtenn@microsoft.com</vt:lpwstr>
  </property>
  <property fmtid="{D5CDD505-2E9C-101B-9397-08002B2CF9AE}" pid="12" name="MSIP_Label_f42aa342-8706-4288-bd11-ebb85995028c_SetDate">
    <vt:lpwstr>2017-10-01T17:39:27.8985688-04:00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