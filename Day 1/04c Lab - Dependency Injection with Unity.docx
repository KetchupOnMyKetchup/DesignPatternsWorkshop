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8333967"/>
        <w:docPartObj>
          <w:docPartGallery w:val="Cover Pages"/>
          <w:docPartUnique/>
        </w:docPartObj>
      </w:sdtPr>
      <w:sdtEndPr>
        <w:rPr>
          <w:rFonts w:cstheme="majorHAnsi"/>
        </w:rPr>
      </w:sdtEndPr>
      <w:sdtContent>
        <w:p w14:paraId="6CB7DA9E" w14:textId="77777777" w:rsidR="00BA43C7" w:rsidRDefault="00BA43C7"/>
        <w:p w14:paraId="644AC945" w14:textId="77777777" w:rsidR="00BA43C7" w:rsidRDefault="00E852A6">
          <w:pPr>
            <w:rPr>
              <w:rFonts w:asciiTheme="majorHAnsi" w:eastAsiaTheme="majorEastAsia" w:hAnsiTheme="majorHAnsi" w:cstheme="majorHAnsi"/>
              <w:b/>
              <w:bCs/>
              <w:smallCaps/>
              <w:sz w:val="36"/>
              <w:szCs w:val="3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1D1BC02" wp14:editId="662642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3963670</wp:posOffset>
                        </wp:positionV>
                      </mc:Fallback>
                    </mc:AlternateContent>
                    <wp:extent cx="7034530" cy="3116179"/>
                    <wp:effectExtent l="0" t="0" r="6985" b="8255"/>
                    <wp:wrapNone/>
                    <wp:docPr id="2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1161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1060"/>
                                  <w:gridCol w:w="13270"/>
                                </w:tblGrid>
                                <w:tr w:rsidR="004D090D" w14:paraId="1E8A854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147288D2" w14:textId="77777777" w:rsidR="004D090D" w:rsidRDefault="004D090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8F79E8F" w14:textId="180074D4" w:rsidR="004D090D" w:rsidRDefault="004D090D" w:rsidP="00524BF2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LAB | Dependency Injection with Unity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D090D" w14:paraId="03E0F2D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4326D605" w14:textId="77777777" w:rsidR="004D090D" w:rsidRDefault="004D090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3ED5BA0" w14:textId="583C8056" w:rsidR="004D090D" w:rsidRDefault="004D090D" w:rsidP="00785DA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WORKSHOP | Design Patterns  </w:t>
                                      </w:r>
                                    </w:p>
                                  </w:tc>
                                </w:tr>
                                <w:tr w:rsidR="004D090D" w14:paraId="0ACCDFEB" w14:textId="77777777"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67D153FC" w14:textId="77777777" w:rsidR="004D090D" w:rsidRDefault="004D090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48FCCA0" w14:textId="40461B94" w:rsidR="004D090D" w:rsidRDefault="004D090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Crystal Tenn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BAA0D68" w14:textId="333C84AC" w:rsidR="004D090D" w:rsidRDefault="004D090D" w:rsidP="00BA43C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crtenn@microsoft.com</w:t>
                                          </w:r>
                                        </w:p>
                                      </w:sdtContent>
                                    </w:sdt>
                                    <w:p w14:paraId="45D15594" w14:textId="77777777" w:rsidR="004D090D" w:rsidRDefault="004D090D" w:rsidP="00BA43C7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0B6E2FB" w14:textId="77777777" w:rsidR="004D090D" w:rsidRDefault="004D090D"/>
                              <w:p w14:paraId="332EA242" w14:textId="77777777" w:rsidR="004D090D" w:rsidRDefault="004D090D"/>
                              <w:p w14:paraId="1F13872F" w14:textId="77777777" w:rsidR="004D090D" w:rsidRDefault="004D090D"/>
                              <w:p w14:paraId="4B35DB4F" w14:textId="77777777" w:rsidR="004D090D" w:rsidRDefault="004D090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D1BC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45.35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1060"/>
                            <w:gridCol w:w="13270"/>
                          </w:tblGrid>
                          <w:tr w:rsidR="004D090D" w14:paraId="1E8A854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147288D2" w14:textId="77777777" w:rsidR="004D090D" w:rsidRDefault="004D090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8F79E8F" w14:textId="180074D4" w:rsidR="004D090D" w:rsidRDefault="004D090D" w:rsidP="00524BF2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LAB | Dependency Injection with Unity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D090D" w14:paraId="03E0F2D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4326D605" w14:textId="77777777" w:rsidR="004D090D" w:rsidRDefault="004D090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3ED5BA0" w14:textId="583C8056" w:rsidR="004D090D" w:rsidRDefault="004D090D" w:rsidP="00785DA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WORKSHOP | Design Patterns  </w:t>
                                </w:r>
                              </w:p>
                            </w:tc>
                          </w:tr>
                          <w:tr w:rsidR="004D090D" w14:paraId="0ACCDFEB" w14:textId="77777777"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67D153FC" w14:textId="77777777" w:rsidR="004D090D" w:rsidRDefault="004D090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48FCCA0" w14:textId="40461B94" w:rsidR="004D090D" w:rsidRDefault="004D090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Crystal Tenn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BAA0D68" w14:textId="333C84AC" w:rsidR="004D090D" w:rsidRDefault="004D090D" w:rsidP="00BA43C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crtenn@microsoft.com</w:t>
                                    </w:r>
                                  </w:p>
                                </w:sdtContent>
                              </w:sdt>
                              <w:p w14:paraId="45D15594" w14:textId="77777777" w:rsidR="004D090D" w:rsidRDefault="004D090D" w:rsidP="00BA43C7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B6E2FB" w14:textId="77777777" w:rsidR="004D090D" w:rsidRDefault="004D090D"/>
                        <w:p w14:paraId="332EA242" w14:textId="77777777" w:rsidR="004D090D" w:rsidRDefault="004D090D"/>
                        <w:p w14:paraId="1F13872F" w14:textId="77777777" w:rsidR="004D090D" w:rsidRDefault="004D090D"/>
                        <w:p w14:paraId="4B35DB4F" w14:textId="77777777" w:rsidR="004D090D" w:rsidRDefault="004D090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A43C7">
            <w:rPr>
              <w:rFonts w:cstheme="majorHAnsi"/>
            </w:rPr>
            <w:br w:type="page"/>
          </w:r>
        </w:p>
      </w:sdtContent>
    </w:sdt>
    <w:p w14:paraId="50DEA13F" w14:textId="34833618" w:rsidR="00C71B53" w:rsidRPr="00265195" w:rsidRDefault="00BF18B9" w:rsidP="00C71B53">
      <w:pPr>
        <w:pStyle w:val="Heading1"/>
        <w:rPr>
          <w:rFonts w:cstheme="majorHAnsi"/>
        </w:rPr>
      </w:pPr>
      <w:bookmarkStart w:id="0" w:name="_Toc477261924"/>
      <w:r>
        <w:rPr>
          <w:rFonts w:cstheme="majorHAnsi"/>
        </w:rPr>
        <w:lastRenderedPageBreak/>
        <w:t>SETUP LAB ENVRIOMENT</w:t>
      </w:r>
      <w:bookmarkEnd w:id="0"/>
      <w:r>
        <w:rPr>
          <w:rFonts w:cstheme="majorHAnsi"/>
        </w:rPr>
        <w:t xml:space="preserve"> </w:t>
      </w:r>
    </w:p>
    <w:p w14:paraId="3B20A52B" w14:textId="5927E227" w:rsidR="00C71B53" w:rsidRPr="00385E7E" w:rsidRDefault="00C71B53" w:rsidP="00385E7E">
      <w:pPr>
        <w:pStyle w:val="Heading2"/>
        <w:rPr>
          <w:rFonts w:cstheme="majorHAnsi"/>
        </w:rPr>
      </w:pPr>
      <w:bookmarkStart w:id="1" w:name="_Toc477261925"/>
      <w:r w:rsidRPr="006A03B0">
        <w:rPr>
          <w:rFonts w:cstheme="majorHAnsi"/>
        </w:rPr>
        <w:t>Prerequisites</w:t>
      </w:r>
      <w:bookmarkEnd w:id="1"/>
    </w:p>
    <w:p w14:paraId="6E6D2574" w14:textId="45BD2D79" w:rsidR="00C71B53" w:rsidRPr="00265195" w:rsidRDefault="00C71B53" w:rsidP="00C71B53">
      <w:pPr>
        <w:rPr>
          <w:rFonts w:asciiTheme="majorHAnsi" w:hAnsiTheme="majorHAnsi" w:cstheme="majorHAnsi"/>
        </w:rPr>
      </w:pPr>
      <w:r w:rsidRPr="00265195">
        <w:rPr>
          <w:rFonts w:asciiTheme="majorHAnsi" w:hAnsiTheme="majorHAnsi" w:cstheme="majorHAnsi"/>
        </w:rPr>
        <w:t xml:space="preserve">To </w:t>
      </w:r>
      <w:r w:rsidR="000930E3">
        <w:rPr>
          <w:rFonts w:asciiTheme="majorHAnsi" w:hAnsiTheme="majorHAnsi" w:cstheme="majorHAnsi"/>
        </w:rPr>
        <w:t>perform the tasks in</w:t>
      </w:r>
      <w:r w:rsidRPr="00265195">
        <w:rPr>
          <w:rFonts w:asciiTheme="majorHAnsi" w:hAnsiTheme="majorHAnsi" w:cstheme="majorHAnsi"/>
        </w:rPr>
        <w:t xml:space="preserve"> </w:t>
      </w:r>
      <w:r w:rsidR="000930E3">
        <w:rPr>
          <w:rFonts w:asciiTheme="majorHAnsi" w:hAnsiTheme="majorHAnsi" w:cstheme="majorHAnsi"/>
        </w:rPr>
        <w:t xml:space="preserve">this lab you need </w:t>
      </w:r>
      <w:r>
        <w:rPr>
          <w:rFonts w:asciiTheme="majorHAnsi" w:hAnsiTheme="majorHAnsi" w:cstheme="majorHAnsi"/>
        </w:rPr>
        <w:t>following:</w:t>
      </w:r>
    </w:p>
    <w:p w14:paraId="0FFD2884" w14:textId="4869CBBC" w:rsidR="00C71B53" w:rsidRPr="00265195" w:rsidRDefault="00C71B53" w:rsidP="00BF1F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BF1FE6">
        <w:rPr>
          <w:rFonts w:asciiTheme="majorHAnsi" w:hAnsiTheme="majorHAnsi" w:cstheme="majorHAnsi"/>
        </w:rPr>
        <w:t>Visual Studio 2015 or 2017, any version</w:t>
      </w:r>
    </w:p>
    <w:p w14:paraId="7E08140F" w14:textId="77777777" w:rsidR="00C71B53" w:rsidRDefault="00C71B53" w:rsidP="00C71B53">
      <w:pPr>
        <w:pStyle w:val="Heading2"/>
      </w:pPr>
      <w:bookmarkStart w:id="2" w:name="_Toc477261926"/>
      <w:r>
        <w:t>Objectives</w:t>
      </w:r>
      <w:bookmarkEnd w:id="2"/>
      <w:r>
        <w:t xml:space="preserve"> </w:t>
      </w:r>
    </w:p>
    <w:p w14:paraId="16F687ED" w14:textId="00CD8C01" w:rsidR="00C71B53" w:rsidRDefault="00C71B53" w:rsidP="00AE7F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this lab you will c</w:t>
      </w:r>
      <w:r w:rsidR="00AE7F16">
        <w:rPr>
          <w:rFonts w:asciiTheme="majorHAnsi" w:hAnsiTheme="majorHAnsi" w:cstheme="majorHAnsi"/>
        </w:rPr>
        <w:t>omplete following tasks:</w:t>
      </w:r>
    </w:p>
    <w:p w14:paraId="24AACA83" w14:textId="4CF95E65" w:rsidR="008B4C42" w:rsidRPr="00C7516B" w:rsidRDefault="00C20449" w:rsidP="00BF1F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new console application utilizing Unity. </w:t>
      </w:r>
    </w:p>
    <w:p w14:paraId="3ADF045D" w14:textId="4BD8CA02" w:rsidR="004B49DC" w:rsidRPr="004B49DC" w:rsidRDefault="004B49DC" w:rsidP="004B49DC">
      <w:pPr>
        <w:pStyle w:val="Heading3"/>
        <w:rPr>
          <w:sz w:val="24"/>
          <w:szCs w:val="24"/>
        </w:rPr>
      </w:pPr>
      <w:bookmarkStart w:id="3" w:name="_Toc477261927"/>
      <w:r>
        <w:t xml:space="preserve">Estimated Completion Time:  </w:t>
      </w:r>
      <w:r w:rsidR="00371179">
        <w:t>6</w:t>
      </w:r>
      <w:r w:rsidR="00434074">
        <w:rPr>
          <w:rFonts w:cstheme="majorHAnsi"/>
          <w:sz w:val="20"/>
          <w:szCs w:val="20"/>
        </w:rPr>
        <w:t>0</w:t>
      </w:r>
      <w:r w:rsidRPr="004B49DC">
        <w:rPr>
          <w:rFonts w:cstheme="majorHAnsi"/>
          <w:sz w:val="20"/>
          <w:szCs w:val="20"/>
        </w:rPr>
        <w:t xml:space="preserve"> minutes.</w:t>
      </w:r>
      <w:bookmarkEnd w:id="3"/>
      <w:r w:rsidRPr="004B49DC">
        <w:rPr>
          <w:rFonts w:cstheme="majorHAnsi"/>
          <w:sz w:val="20"/>
          <w:szCs w:val="20"/>
        </w:rPr>
        <w:t xml:space="preserve"> </w:t>
      </w:r>
    </w:p>
    <w:p w14:paraId="2D18A966" w14:textId="6E2E6D2A" w:rsidR="00DA4477" w:rsidRDefault="00DA4477" w:rsidP="00DA4477">
      <w:pPr>
        <w:pStyle w:val="Heading2"/>
      </w:pPr>
      <w:bookmarkStart w:id="4" w:name="_Toc477261928"/>
      <w:r>
        <w:t xml:space="preserve">Task:  </w:t>
      </w:r>
      <w:bookmarkEnd w:id="4"/>
      <w:r w:rsidR="000A1B70">
        <w:t>Create a Console Application</w:t>
      </w:r>
    </w:p>
    <w:p w14:paraId="26276B93" w14:textId="5A05D5B7" w:rsidR="00DA4477" w:rsidRPr="002B470D" w:rsidRDefault="00DA4477" w:rsidP="00DA4477">
      <w:pPr>
        <w:rPr>
          <w:rFonts w:asciiTheme="majorHAnsi" w:hAnsiTheme="majorHAnsi" w:cstheme="majorHAnsi"/>
        </w:rPr>
      </w:pPr>
      <w:r w:rsidRPr="002B470D">
        <w:rPr>
          <w:rFonts w:asciiTheme="majorHAnsi" w:hAnsiTheme="majorHAnsi" w:cstheme="majorHAnsi"/>
        </w:rPr>
        <w:t xml:space="preserve">In this </w:t>
      </w:r>
      <w:r w:rsidR="00EA3C39">
        <w:rPr>
          <w:rFonts w:asciiTheme="majorHAnsi" w:hAnsiTheme="majorHAnsi" w:cstheme="majorHAnsi"/>
        </w:rPr>
        <w:t>task</w:t>
      </w:r>
      <w:r w:rsidRPr="002B470D">
        <w:rPr>
          <w:rFonts w:asciiTheme="majorHAnsi" w:hAnsiTheme="majorHAnsi" w:cstheme="majorHAnsi"/>
        </w:rPr>
        <w:t xml:space="preserve"> you </w:t>
      </w:r>
      <w:r w:rsidR="000A1B70">
        <w:rPr>
          <w:rFonts w:asciiTheme="majorHAnsi" w:hAnsiTheme="majorHAnsi" w:cstheme="majorHAnsi"/>
        </w:rPr>
        <w:t xml:space="preserve">will create a new Console application. </w:t>
      </w:r>
      <w:r w:rsidR="005410D6">
        <w:rPr>
          <w:rFonts w:asciiTheme="majorHAnsi" w:hAnsiTheme="majorHAnsi" w:cstheme="majorHAnsi"/>
        </w:rPr>
        <w:t xml:space="preserve"> </w:t>
      </w:r>
    </w:p>
    <w:p w14:paraId="171BD625" w14:textId="24E86EAB" w:rsidR="000A1B70" w:rsidRDefault="000A1B70" w:rsidP="00F83F8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Visual Studio.</w:t>
      </w:r>
    </w:p>
    <w:p w14:paraId="03EA579D" w14:textId="441D1369" w:rsidR="000A1B70" w:rsidRDefault="000A1B70" w:rsidP="00F83F8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Choose New Project. </w:t>
      </w:r>
      <w:r w:rsidR="00DF01C1">
        <w:rPr>
          <w:rFonts w:asciiTheme="majorHAnsi" w:hAnsiTheme="majorHAnsi" w:cstheme="majorHAnsi"/>
        </w:rPr>
        <w:t xml:space="preserve">On the left select Windows Classic Desktop.  Choose a Console App. </w:t>
      </w:r>
    </w:p>
    <w:p w14:paraId="2A7E74D1" w14:textId="4B0D5DA0" w:rsidR="00DF01C1" w:rsidRDefault="00DF01C1" w:rsidP="00DF01C1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F4CC5EF" wp14:editId="48FD144F">
            <wp:extent cx="4470023" cy="228950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32" cy="22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8D87" w14:textId="0745094E" w:rsidR="00DF01C1" w:rsidRDefault="00DF01C1" w:rsidP="00DF01C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Name it </w:t>
      </w:r>
      <w:proofErr w:type="spellStart"/>
      <w:r>
        <w:rPr>
          <w:rFonts w:asciiTheme="majorHAnsi" w:hAnsiTheme="majorHAnsi" w:cstheme="majorHAnsi"/>
        </w:rPr>
        <w:t>UnityConsoleApp</w:t>
      </w:r>
      <w:proofErr w:type="spellEnd"/>
      <w:r>
        <w:rPr>
          <w:rFonts w:asciiTheme="majorHAnsi" w:hAnsiTheme="majorHAnsi" w:cstheme="majorHAnsi"/>
        </w:rPr>
        <w:t>.</w:t>
      </w:r>
    </w:p>
    <w:p w14:paraId="7E82A596" w14:textId="6BDE4F8A" w:rsidR="00DF01C1" w:rsidRDefault="00DF01C1" w:rsidP="00DF01C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 folder to the project called Implementations.</w:t>
      </w:r>
    </w:p>
    <w:p w14:paraId="4A9E3FEB" w14:textId="6BDB63E6" w:rsidR="00DF01C1" w:rsidRDefault="00DF01C1" w:rsidP="00DF01C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 folder called Interfaces. </w:t>
      </w:r>
    </w:p>
    <w:p w14:paraId="7992E915" w14:textId="216E5FD1" w:rsidR="00DF01C1" w:rsidRDefault="00DF01C1" w:rsidP="00DF01C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 new class under the main project called </w:t>
      </w:r>
      <w:proofErr w:type="spellStart"/>
      <w:r>
        <w:rPr>
          <w:rFonts w:asciiTheme="majorHAnsi" w:hAnsiTheme="majorHAnsi" w:cstheme="majorHAnsi"/>
        </w:rPr>
        <w:t>Container.cs</w:t>
      </w:r>
      <w:proofErr w:type="spellEnd"/>
      <w:r>
        <w:rPr>
          <w:rFonts w:asciiTheme="majorHAnsi" w:hAnsiTheme="majorHAnsi" w:cstheme="majorHAnsi"/>
        </w:rPr>
        <w:t>.</w:t>
      </w:r>
    </w:p>
    <w:p w14:paraId="5A945116" w14:textId="213F00BD" w:rsidR="00DF01C1" w:rsidRDefault="00DF01C1" w:rsidP="00DF01C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Your project should look like this. </w:t>
      </w:r>
    </w:p>
    <w:p w14:paraId="090C0DEF" w14:textId="23850452" w:rsidR="007A0916" w:rsidRDefault="007A0916" w:rsidP="007A0916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10385A5" wp14:editId="54002E7E">
            <wp:extent cx="3178305" cy="191389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580" cy="19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D955" w14:textId="21AFD403" w:rsidR="006B40E2" w:rsidRDefault="006B40E2" w:rsidP="006B40E2">
      <w:pPr>
        <w:pStyle w:val="ListParagraph"/>
        <w:ind w:left="1068"/>
        <w:rPr>
          <w:rFonts w:asciiTheme="majorHAnsi" w:hAnsiTheme="majorHAnsi" w:cstheme="majorHAnsi"/>
        </w:rPr>
      </w:pPr>
    </w:p>
    <w:p w14:paraId="716537AD" w14:textId="411413C2" w:rsidR="006B40E2" w:rsidRDefault="006B40E2" w:rsidP="006B40E2">
      <w:pPr>
        <w:pStyle w:val="ListParagraph"/>
        <w:ind w:left="1068"/>
        <w:rPr>
          <w:rFonts w:asciiTheme="majorHAnsi" w:hAnsiTheme="majorHAnsi" w:cstheme="majorHAnsi"/>
        </w:rPr>
      </w:pPr>
      <w:r w:rsidRPr="009E4A93">
        <w:rPr>
          <w:rFonts w:asciiTheme="majorHAnsi" w:hAnsiTheme="majorHAnsi" w:cstheme="majorHAnsi"/>
          <w:b/>
          <w:u w:val="single"/>
        </w:rPr>
        <w:t>Note</w:t>
      </w:r>
      <w:r>
        <w:rPr>
          <w:rFonts w:asciiTheme="majorHAnsi" w:hAnsiTheme="majorHAnsi" w:cstheme="majorHAnsi"/>
        </w:rPr>
        <w:t xml:space="preserve">: </w:t>
      </w:r>
      <w:r w:rsidR="00BC6409">
        <w:rPr>
          <w:rFonts w:asciiTheme="majorHAnsi" w:hAnsiTheme="majorHAnsi" w:cstheme="majorHAnsi"/>
        </w:rPr>
        <w:t xml:space="preserve">We will start by creating 3 interfaces then implementing them.  Then we will work on setting up a basic Unity container. We will do a mixture of classes to implement, some will have 1:1 ratio with an interface, some will have no interface, and some interfaces will have multiple classes implementing them.  Unity is downloaded off NuGet. </w:t>
      </w:r>
    </w:p>
    <w:p w14:paraId="30490262" w14:textId="77777777" w:rsidR="006B40E2" w:rsidRDefault="006B40E2" w:rsidP="006B40E2">
      <w:pPr>
        <w:pStyle w:val="ListParagraph"/>
        <w:ind w:left="1068"/>
        <w:rPr>
          <w:rFonts w:asciiTheme="majorHAnsi" w:hAnsiTheme="majorHAnsi" w:cstheme="majorHAnsi"/>
        </w:rPr>
      </w:pPr>
    </w:p>
    <w:p w14:paraId="34EE71BF" w14:textId="6C67EC8D" w:rsidR="00DF01C1" w:rsidRDefault="006B40E2" w:rsidP="00DF01C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an interface called </w:t>
      </w:r>
      <w:proofErr w:type="spellStart"/>
      <w:r>
        <w:rPr>
          <w:rFonts w:asciiTheme="majorHAnsi" w:hAnsiTheme="majorHAnsi" w:cstheme="majorHAnsi"/>
        </w:rPr>
        <w:t>IAdapter</w:t>
      </w:r>
      <w:proofErr w:type="spellEnd"/>
      <w:r>
        <w:rPr>
          <w:rFonts w:asciiTheme="majorHAnsi" w:hAnsiTheme="majorHAnsi" w:cstheme="majorHAnsi"/>
        </w:rPr>
        <w:t xml:space="preserve"> with the following code: </w:t>
      </w:r>
    </w:p>
    <w:p w14:paraId="0F6AACE5" w14:textId="77777777" w:rsidR="00E12C21" w:rsidRPr="00E12C21" w:rsidRDefault="00E12C21" w:rsidP="00E12C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2C21">
        <w:rPr>
          <w:rFonts w:ascii="Consolas" w:hAnsi="Consolas" w:cs="Consolas"/>
          <w:color w:val="0000FF"/>
          <w:sz w:val="19"/>
          <w:szCs w:val="19"/>
        </w:rPr>
        <w:t>public</w:t>
      </w:r>
      <w:r w:rsidRPr="00E12C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C21">
        <w:rPr>
          <w:rFonts w:ascii="Consolas" w:hAnsi="Consolas" w:cs="Consolas"/>
          <w:color w:val="0000FF"/>
          <w:sz w:val="19"/>
          <w:szCs w:val="19"/>
        </w:rPr>
        <w:t>interface</w:t>
      </w:r>
      <w:r w:rsidRPr="00E12C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C21"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</w:p>
    <w:p w14:paraId="0A779966" w14:textId="77777777" w:rsidR="00E12C21" w:rsidRPr="00E12C21" w:rsidRDefault="00E12C21" w:rsidP="00E12C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44871E" w14:textId="77777777" w:rsidR="00E12C21" w:rsidRPr="00E12C21" w:rsidRDefault="00E12C21" w:rsidP="00E12C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2C21">
        <w:rPr>
          <w:rFonts w:ascii="Consolas" w:hAnsi="Consolas" w:cs="Consolas"/>
          <w:color w:val="0000FF"/>
          <w:sz w:val="19"/>
          <w:szCs w:val="19"/>
        </w:rPr>
        <w:t>string</w:t>
      </w:r>
      <w:r w:rsidRPr="00E12C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2C21">
        <w:rPr>
          <w:rFonts w:ascii="Consolas" w:hAnsi="Consolas" w:cs="Consolas"/>
          <w:color w:val="000000"/>
          <w:sz w:val="19"/>
          <w:szCs w:val="19"/>
        </w:rPr>
        <w:t>Voltage(</w:t>
      </w:r>
      <w:proofErr w:type="gramEnd"/>
      <w:r w:rsidRPr="00E12C21">
        <w:rPr>
          <w:rFonts w:ascii="Consolas" w:hAnsi="Consolas" w:cs="Consolas"/>
          <w:color w:val="000000"/>
          <w:sz w:val="19"/>
          <w:szCs w:val="19"/>
        </w:rPr>
        <w:t>);</w:t>
      </w:r>
    </w:p>
    <w:p w14:paraId="69EAD52E" w14:textId="32DC6F08" w:rsidR="008939A5" w:rsidRDefault="00E12C21" w:rsidP="00E12C21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9C58B4" w14:textId="7E275F65" w:rsidR="00B7324D" w:rsidRDefault="00B7324D" w:rsidP="00E12C21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7839410" w14:textId="1AEE1993" w:rsidR="00B7324D" w:rsidRDefault="00B7324D" w:rsidP="00E12C21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B57E396" w14:textId="25869717" w:rsidR="00B7324D" w:rsidRDefault="00B7324D" w:rsidP="00E12C21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75F17C3" w14:textId="77777777" w:rsidR="00B7324D" w:rsidRPr="00E12C21" w:rsidRDefault="00B7324D" w:rsidP="00E12C21">
      <w:pPr>
        <w:ind w:left="708"/>
        <w:rPr>
          <w:rFonts w:asciiTheme="majorHAnsi" w:hAnsiTheme="majorHAnsi" w:cstheme="majorHAnsi"/>
        </w:rPr>
      </w:pPr>
    </w:p>
    <w:p w14:paraId="3054BB16" w14:textId="42DF0B7D" w:rsidR="008939A5" w:rsidRDefault="008939A5" w:rsidP="008939A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Add an interface called </w:t>
      </w:r>
      <w:proofErr w:type="spellStart"/>
      <w:r>
        <w:rPr>
          <w:rFonts w:asciiTheme="majorHAnsi" w:hAnsiTheme="majorHAnsi" w:cstheme="majorHAnsi"/>
        </w:rPr>
        <w:t>IRemote</w:t>
      </w:r>
      <w:proofErr w:type="spellEnd"/>
      <w:r>
        <w:rPr>
          <w:rFonts w:asciiTheme="majorHAnsi" w:hAnsiTheme="majorHAnsi" w:cstheme="majorHAnsi"/>
        </w:rPr>
        <w:t xml:space="preserve"> with the following code: </w:t>
      </w:r>
    </w:p>
    <w:p w14:paraId="40C650E5" w14:textId="77777777" w:rsidR="00E12C21" w:rsidRPr="00E12C21" w:rsidRDefault="00E12C21" w:rsidP="00E12C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2C21">
        <w:rPr>
          <w:rFonts w:ascii="Consolas" w:hAnsi="Consolas" w:cs="Consolas"/>
          <w:color w:val="0000FF"/>
          <w:sz w:val="19"/>
          <w:szCs w:val="19"/>
        </w:rPr>
        <w:t>public</w:t>
      </w:r>
      <w:r w:rsidRPr="00E12C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C21">
        <w:rPr>
          <w:rFonts w:ascii="Consolas" w:hAnsi="Consolas" w:cs="Consolas"/>
          <w:color w:val="0000FF"/>
          <w:sz w:val="19"/>
          <w:szCs w:val="19"/>
        </w:rPr>
        <w:t>interface</w:t>
      </w:r>
      <w:r w:rsidRPr="00E12C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C21"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</w:p>
    <w:p w14:paraId="131A333E" w14:textId="77777777" w:rsidR="00E12C21" w:rsidRPr="00E12C21" w:rsidRDefault="00E12C21" w:rsidP="00E12C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2C8107" w14:textId="77777777" w:rsidR="00E12C21" w:rsidRPr="00E12C21" w:rsidRDefault="00E12C21" w:rsidP="00E12C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2C21">
        <w:rPr>
          <w:rFonts w:ascii="Consolas" w:hAnsi="Consolas" w:cs="Consolas"/>
          <w:color w:val="0000FF"/>
          <w:sz w:val="19"/>
          <w:szCs w:val="19"/>
        </w:rPr>
        <w:t>bool</w:t>
      </w:r>
      <w:r w:rsidRPr="00E12C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2C21">
        <w:rPr>
          <w:rFonts w:ascii="Consolas" w:hAnsi="Consolas" w:cs="Consolas"/>
          <w:color w:val="000000"/>
          <w:sz w:val="19"/>
          <w:szCs w:val="19"/>
        </w:rPr>
        <w:t>IsRefurb</w:t>
      </w:r>
      <w:proofErr w:type="spellEnd"/>
      <w:r w:rsidRPr="00E12C2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2C21">
        <w:rPr>
          <w:rFonts w:ascii="Consolas" w:hAnsi="Consolas" w:cs="Consolas"/>
          <w:color w:val="000000"/>
          <w:sz w:val="19"/>
          <w:szCs w:val="19"/>
        </w:rPr>
        <w:t>);</w:t>
      </w:r>
    </w:p>
    <w:p w14:paraId="195EC987" w14:textId="77777777" w:rsidR="00E12C21" w:rsidRPr="00E12C21" w:rsidRDefault="00E12C21" w:rsidP="00E12C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2C21">
        <w:rPr>
          <w:rFonts w:ascii="Consolas" w:hAnsi="Consolas" w:cs="Consolas"/>
          <w:color w:val="0000FF"/>
          <w:sz w:val="19"/>
          <w:szCs w:val="19"/>
        </w:rPr>
        <w:t>string</w:t>
      </w:r>
      <w:r w:rsidRPr="00E12C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2C21">
        <w:rPr>
          <w:rFonts w:ascii="Consolas" w:hAnsi="Consolas" w:cs="Consolas"/>
          <w:color w:val="000000"/>
          <w:sz w:val="19"/>
          <w:szCs w:val="19"/>
        </w:rPr>
        <w:t>ModelType</w:t>
      </w:r>
      <w:proofErr w:type="spellEnd"/>
      <w:r w:rsidRPr="00E12C2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2C21">
        <w:rPr>
          <w:rFonts w:ascii="Consolas" w:hAnsi="Consolas" w:cs="Consolas"/>
          <w:color w:val="000000"/>
          <w:sz w:val="19"/>
          <w:szCs w:val="19"/>
        </w:rPr>
        <w:t>);</w:t>
      </w:r>
    </w:p>
    <w:p w14:paraId="64660DBE" w14:textId="77777777" w:rsidR="00E12C21" w:rsidRPr="00E12C21" w:rsidRDefault="00E12C21" w:rsidP="00E12C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2C21">
        <w:rPr>
          <w:rFonts w:ascii="Consolas" w:hAnsi="Consolas" w:cs="Consolas"/>
          <w:color w:val="0000FF"/>
          <w:sz w:val="19"/>
          <w:szCs w:val="19"/>
        </w:rPr>
        <w:t>string</w:t>
      </w:r>
      <w:r w:rsidRPr="00E12C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2C21"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 w:rsidRPr="00E12C2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2C21">
        <w:rPr>
          <w:rFonts w:ascii="Consolas" w:hAnsi="Consolas" w:cs="Consolas"/>
          <w:color w:val="000000"/>
          <w:sz w:val="19"/>
          <w:szCs w:val="19"/>
        </w:rPr>
        <w:t>);</w:t>
      </w:r>
    </w:p>
    <w:p w14:paraId="3A2A19BA" w14:textId="77777777" w:rsidR="00E12C21" w:rsidRPr="00E12C21" w:rsidRDefault="00E12C21" w:rsidP="00E12C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2C21">
        <w:rPr>
          <w:rFonts w:ascii="Consolas" w:hAnsi="Consolas" w:cs="Consolas"/>
          <w:color w:val="0000FF"/>
          <w:sz w:val="19"/>
          <w:szCs w:val="19"/>
        </w:rPr>
        <w:t>string</w:t>
      </w:r>
      <w:r w:rsidRPr="00E12C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2C21">
        <w:rPr>
          <w:rFonts w:ascii="Consolas" w:hAnsi="Consolas" w:cs="Consolas"/>
          <w:color w:val="000000"/>
          <w:sz w:val="19"/>
          <w:szCs w:val="19"/>
        </w:rPr>
        <w:t>Manufacturer(</w:t>
      </w:r>
      <w:proofErr w:type="gramEnd"/>
      <w:r w:rsidRPr="00E12C21">
        <w:rPr>
          <w:rFonts w:ascii="Consolas" w:hAnsi="Consolas" w:cs="Consolas"/>
          <w:color w:val="000000"/>
          <w:sz w:val="19"/>
          <w:szCs w:val="19"/>
        </w:rPr>
        <w:t>);</w:t>
      </w:r>
    </w:p>
    <w:p w14:paraId="56FCF95B" w14:textId="7C29B707" w:rsidR="008939A5" w:rsidRPr="00E12C21" w:rsidRDefault="00E12C21" w:rsidP="00E12C21">
      <w:pPr>
        <w:ind w:left="708"/>
        <w:rPr>
          <w:rFonts w:asciiTheme="majorHAnsi" w:hAnsiTheme="majorHAnsi" w:cstheme="majorHAnsi"/>
        </w:rPr>
      </w:pPr>
      <w:r w:rsidRPr="00E12C2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C8923B" w14:textId="77777777" w:rsidR="008939A5" w:rsidRPr="008939A5" w:rsidRDefault="008939A5" w:rsidP="008939A5">
      <w:pPr>
        <w:rPr>
          <w:rFonts w:asciiTheme="majorHAnsi" w:hAnsiTheme="majorHAnsi" w:cstheme="majorHAnsi"/>
        </w:rPr>
      </w:pPr>
    </w:p>
    <w:p w14:paraId="37D9D41B" w14:textId="365F1259" w:rsidR="008939A5" w:rsidRDefault="008939A5" w:rsidP="008939A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an interface called </w:t>
      </w:r>
      <w:proofErr w:type="spellStart"/>
      <w:r>
        <w:rPr>
          <w:rFonts w:asciiTheme="majorHAnsi" w:hAnsiTheme="majorHAnsi" w:cstheme="majorHAnsi"/>
        </w:rPr>
        <w:t>ITelevision</w:t>
      </w:r>
      <w:proofErr w:type="spellEnd"/>
      <w:r>
        <w:rPr>
          <w:rFonts w:asciiTheme="majorHAnsi" w:hAnsiTheme="majorHAnsi" w:cstheme="majorHAnsi"/>
        </w:rPr>
        <w:t xml:space="preserve"> with the following code: </w:t>
      </w:r>
    </w:p>
    <w:p w14:paraId="243E37DD" w14:textId="77777777" w:rsidR="00B7324D" w:rsidRPr="00B7324D" w:rsidRDefault="00B7324D" w:rsidP="00B73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7324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324D">
        <w:rPr>
          <w:rFonts w:ascii="Consolas" w:hAnsi="Consolas" w:cs="Consolas"/>
          <w:color w:val="0000FF"/>
          <w:sz w:val="19"/>
          <w:szCs w:val="19"/>
        </w:rPr>
        <w:t>public</w:t>
      </w:r>
      <w:r w:rsidRPr="00B732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324D">
        <w:rPr>
          <w:rFonts w:ascii="Consolas" w:hAnsi="Consolas" w:cs="Consolas"/>
          <w:color w:val="0000FF"/>
          <w:sz w:val="19"/>
          <w:szCs w:val="19"/>
        </w:rPr>
        <w:t>interface</w:t>
      </w:r>
      <w:r w:rsidRPr="00B732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324D">
        <w:rPr>
          <w:rFonts w:ascii="Consolas" w:hAnsi="Consolas" w:cs="Consolas"/>
          <w:color w:val="2B91AF"/>
          <w:sz w:val="19"/>
          <w:szCs w:val="19"/>
        </w:rPr>
        <w:t>ITelevision</w:t>
      </w:r>
      <w:proofErr w:type="spellEnd"/>
    </w:p>
    <w:p w14:paraId="01F1CE6A" w14:textId="77777777" w:rsidR="00B7324D" w:rsidRPr="00B7324D" w:rsidRDefault="00B7324D" w:rsidP="00B73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7324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8863AB" w14:textId="77777777" w:rsidR="00B7324D" w:rsidRPr="00B7324D" w:rsidRDefault="00B7324D" w:rsidP="00B73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7324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7324D"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 w:rsidRPr="00B7324D">
        <w:rPr>
          <w:rFonts w:ascii="Consolas" w:hAnsi="Consolas" w:cs="Consolas"/>
          <w:color w:val="000000"/>
          <w:sz w:val="19"/>
          <w:szCs w:val="19"/>
        </w:rPr>
        <w:t xml:space="preserve"> Adapter </w:t>
      </w:r>
      <w:proofErr w:type="gramStart"/>
      <w:r w:rsidRPr="00B7324D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7324D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7324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7324D">
        <w:rPr>
          <w:rFonts w:ascii="Consolas" w:hAnsi="Consolas" w:cs="Consolas"/>
          <w:color w:val="0000FF"/>
          <w:sz w:val="19"/>
          <w:szCs w:val="19"/>
        </w:rPr>
        <w:t>set</w:t>
      </w:r>
      <w:r w:rsidRPr="00B7324D">
        <w:rPr>
          <w:rFonts w:ascii="Consolas" w:hAnsi="Consolas" w:cs="Consolas"/>
          <w:color w:val="000000"/>
          <w:sz w:val="19"/>
          <w:szCs w:val="19"/>
        </w:rPr>
        <w:t>; }</w:t>
      </w:r>
    </w:p>
    <w:p w14:paraId="6F646293" w14:textId="77777777" w:rsidR="00B7324D" w:rsidRPr="00B7324D" w:rsidRDefault="00B7324D" w:rsidP="00B73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7324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7324D"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 w:rsidRPr="00B7324D">
        <w:rPr>
          <w:rFonts w:ascii="Consolas" w:hAnsi="Consolas" w:cs="Consolas"/>
          <w:color w:val="000000"/>
          <w:sz w:val="19"/>
          <w:szCs w:val="19"/>
        </w:rPr>
        <w:t xml:space="preserve"> Remote </w:t>
      </w:r>
      <w:proofErr w:type="gramStart"/>
      <w:r w:rsidRPr="00B7324D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7324D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7324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7324D">
        <w:rPr>
          <w:rFonts w:ascii="Consolas" w:hAnsi="Consolas" w:cs="Consolas"/>
          <w:color w:val="0000FF"/>
          <w:sz w:val="19"/>
          <w:szCs w:val="19"/>
        </w:rPr>
        <w:t>set</w:t>
      </w:r>
      <w:r w:rsidRPr="00B7324D">
        <w:rPr>
          <w:rFonts w:ascii="Consolas" w:hAnsi="Consolas" w:cs="Consolas"/>
          <w:color w:val="000000"/>
          <w:sz w:val="19"/>
          <w:szCs w:val="19"/>
        </w:rPr>
        <w:t>; }</w:t>
      </w:r>
    </w:p>
    <w:p w14:paraId="79268EDF" w14:textId="77777777" w:rsidR="00B7324D" w:rsidRPr="00B7324D" w:rsidRDefault="00B7324D" w:rsidP="00B73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7324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324D">
        <w:rPr>
          <w:rFonts w:ascii="Consolas" w:hAnsi="Consolas" w:cs="Consolas"/>
          <w:color w:val="0000FF"/>
          <w:sz w:val="19"/>
          <w:szCs w:val="19"/>
        </w:rPr>
        <w:t>string</w:t>
      </w:r>
      <w:r w:rsidRPr="00B7324D"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proofErr w:type="gramStart"/>
      <w:r w:rsidRPr="00B7324D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7324D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7324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7324D">
        <w:rPr>
          <w:rFonts w:ascii="Consolas" w:hAnsi="Consolas" w:cs="Consolas"/>
          <w:color w:val="0000FF"/>
          <w:sz w:val="19"/>
          <w:szCs w:val="19"/>
        </w:rPr>
        <w:t>set</w:t>
      </w:r>
      <w:r w:rsidRPr="00B7324D">
        <w:rPr>
          <w:rFonts w:ascii="Consolas" w:hAnsi="Consolas" w:cs="Consolas"/>
          <w:color w:val="000000"/>
          <w:sz w:val="19"/>
          <w:szCs w:val="19"/>
        </w:rPr>
        <w:t>; }</w:t>
      </w:r>
    </w:p>
    <w:p w14:paraId="5743E963" w14:textId="77777777" w:rsidR="00B7324D" w:rsidRPr="00B7324D" w:rsidRDefault="00B7324D" w:rsidP="00B73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7324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324D">
        <w:rPr>
          <w:rFonts w:ascii="Consolas" w:hAnsi="Consolas" w:cs="Consolas"/>
          <w:color w:val="0000FF"/>
          <w:sz w:val="19"/>
          <w:szCs w:val="19"/>
        </w:rPr>
        <w:t>string</w:t>
      </w:r>
      <w:r w:rsidRPr="00B732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324D"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 w:rsidRPr="00B732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324D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7324D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7324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7324D">
        <w:rPr>
          <w:rFonts w:ascii="Consolas" w:hAnsi="Consolas" w:cs="Consolas"/>
          <w:color w:val="0000FF"/>
          <w:sz w:val="19"/>
          <w:szCs w:val="19"/>
        </w:rPr>
        <w:t>set</w:t>
      </w:r>
      <w:r w:rsidRPr="00B7324D">
        <w:rPr>
          <w:rFonts w:ascii="Consolas" w:hAnsi="Consolas" w:cs="Consolas"/>
          <w:color w:val="000000"/>
          <w:sz w:val="19"/>
          <w:szCs w:val="19"/>
        </w:rPr>
        <w:t>; }</w:t>
      </w:r>
    </w:p>
    <w:p w14:paraId="635D55DA" w14:textId="77777777" w:rsidR="00B7324D" w:rsidRPr="00B7324D" w:rsidRDefault="00B7324D" w:rsidP="00B73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7324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324D">
        <w:rPr>
          <w:rFonts w:ascii="Consolas" w:hAnsi="Consolas" w:cs="Consolas"/>
          <w:color w:val="0000FF"/>
          <w:sz w:val="19"/>
          <w:szCs w:val="19"/>
        </w:rPr>
        <w:t>void</w:t>
      </w:r>
      <w:r w:rsidRPr="00B732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7324D">
        <w:rPr>
          <w:rFonts w:ascii="Consolas" w:hAnsi="Consolas" w:cs="Consolas"/>
          <w:color w:val="000000"/>
          <w:sz w:val="19"/>
          <w:szCs w:val="19"/>
        </w:rPr>
        <w:t>TurnOn</w:t>
      </w:r>
      <w:proofErr w:type="spellEnd"/>
      <w:r w:rsidRPr="00B7324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7324D">
        <w:rPr>
          <w:rFonts w:ascii="Consolas" w:hAnsi="Consolas" w:cs="Consolas"/>
          <w:color w:val="000000"/>
          <w:sz w:val="19"/>
          <w:szCs w:val="19"/>
        </w:rPr>
        <w:t>);</w:t>
      </w:r>
    </w:p>
    <w:p w14:paraId="0EB372B3" w14:textId="77777777" w:rsidR="00B7324D" w:rsidRPr="00B7324D" w:rsidRDefault="00B7324D" w:rsidP="00B73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7324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324D">
        <w:rPr>
          <w:rFonts w:ascii="Consolas" w:hAnsi="Consolas" w:cs="Consolas"/>
          <w:color w:val="0000FF"/>
          <w:sz w:val="19"/>
          <w:szCs w:val="19"/>
        </w:rPr>
        <w:t>void</w:t>
      </w:r>
      <w:r w:rsidRPr="00B732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7324D">
        <w:rPr>
          <w:rFonts w:ascii="Consolas" w:hAnsi="Consolas" w:cs="Consolas"/>
          <w:color w:val="000000"/>
          <w:sz w:val="19"/>
          <w:szCs w:val="19"/>
        </w:rPr>
        <w:t>TurnOff</w:t>
      </w:r>
      <w:proofErr w:type="spellEnd"/>
      <w:r w:rsidRPr="00B7324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7324D">
        <w:rPr>
          <w:rFonts w:ascii="Consolas" w:hAnsi="Consolas" w:cs="Consolas"/>
          <w:color w:val="000000"/>
          <w:sz w:val="19"/>
          <w:szCs w:val="19"/>
        </w:rPr>
        <w:t>);</w:t>
      </w:r>
    </w:p>
    <w:p w14:paraId="784FB167" w14:textId="34066AF0" w:rsidR="008939A5" w:rsidRDefault="00B7324D" w:rsidP="00B7324D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B7324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414BFB" w14:textId="77777777" w:rsidR="00B7324D" w:rsidRPr="00B7324D" w:rsidRDefault="00B7324D" w:rsidP="00B7324D">
      <w:pPr>
        <w:ind w:left="708"/>
        <w:rPr>
          <w:rFonts w:asciiTheme="majorHAnsi" w:hAnsiTheme="majorHAnsi" w:cstheme="majorHAnsi"/>
        </w:rPr>
      </w:pPr>
    </w:p>
    <w:p w14:paraId="7C8968D6" w14:textId="56CDBDA0" w:rsidR="008939A5" w:rsidRDefault="008939A5" w:rsidP="00DF01C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 class called Adapter that implements </w:t>
      </w:r>
      <w:proofErr w:type="spellStart"/>
      <w:r>
        <w:rPr>
          <w:rFonts w:asciiTheme="majorHAnsi" w:hAnsiTheme="majorHAnsi" w:cstheme="majorHAnsi"/>
        </w:rPr>
        <w:t>IAdapter</w:t>
      </w:r>
      <w:proofErr w:type="spellEnd"/>
      <w:r>
        <w:rPr>
          <w:rFonts w:asciiTheme="majorHAnsi" w:hAnsiTheme="majorHAnsi" w:cstheme="majorHAnsi"/>
        </w:rPr>
        <w:t xml:space="preserve"> and has the following code: </w:t>
      </w:r>
    </w:p>
    <w:p w14:paraId="25525598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3466">
        <w:rPr>
          <w:rFonts w:ascii="Consolas" w:hAnsi="Consolas" w:cs="Consolas"/>
          <w:color w:val="0000FF"/>
          <w:sz w:val="19"/>
          <w:szCs w:val="19"/>
        </w:rPr>
        <w:t>public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0000FF"/>
          <w:sz w:val="19"/>
          <w:szCs w:val="19"/>
        </w:rPr>
        <w:t>class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3466">
        <w:rPr>
          <w:rFonts w:ascii="Consolas" w:hAnsi="Consolas" w:cs="Consolas"/>
          <w:color w:val="2B91AF"/>
          <w:sz w:val="19"/>
          <w:szCs w:val="19"/>
        </w:rPr>
        <w:t>Adapter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3466"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</w:p>
    <w:p w14:paraId="62AA73F8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2FE36F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3466">
        <w:rPr>
          <w:rFonts w:ascii="Consolas" w:hAnsi="Consolas" w:cs="Consolas"/>
          <w:color w:val="0000FF"/>
          <w:sz w:val="19"/>
          <w:szCs w:val="19"/>
        </w:rPr>
        <w:t>public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0000FF"/>
          <w:sz w:val="19"/>
          <w:szCs w:val="19"/>
        </w:rPr>
        <w:t>string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3466">
        <w:rPr>
          <w:rFonts w:ascii="Consolas" w:hAnsi="Consolas" w:cs="Consolas"/>
          <w:color w:val="000000"/>
          <w:sz w:val="19"/>
          <w:szCs w:val="19"/>
        </w:rPr>
        <w:t>Voltage(</w:t>
      </w:r>
      <w:proofErr w:type="gramEnd"/>
      <w:r w:rsidRPr="00AC3466">
        <w:rPr>
          <w:rFonts w:ascii="Consolas" w:hAnsi="Consolas" w:cs="Consolas"/>
          <w:color w:val="000000"/>
          <w:sz w:val="19"/>
          <w:szCs w:val="19"/>
        </w:rPr>
        <w:t>)</w:t>
      </w:r>
    </w:p>
    <w:p w14:paraId="0834FA36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6F97C5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3466">
        <w:rPr>
          <w:rFonts w:ascii="Consolas" w:hAnsi="Consolas" w:cs="Consolas"/>
          <w:color w:val="0000FF"/>
          <w:sz w:val="19"/>
          <w:szCs w:val="19"/>
        </w:rPr>
        <w:t>return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A31515"/>
          <w:sz w:val="19"/>
          <w:szCs w:val="19"/>
        </w:rPr>
        <w:t>"120V"</w:t>
      </w:r>
      <w:r w:rsidRPr="00AC3466">
        <w:rPr>
          <w:rFonts w:ascii="Consolas" w:hAnsi="Consolas" w:cs="Consolas"/>
          <w:color w:val="000000"/>
          <w:sz w:val="19"/>
          <w:szCs w:val="19"/>
        </w:rPr>
        <w:t>;</w:t>
      </w:r>
    </w:p>
    <w:p w14:paraId="1B1E5C93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CF758" w14:textId="76D23E8D" w:rsidR="008939A5" w:rsidRPr="00AC3466" w:rsidRDefault="00AC3466" w:rsidP="00AC3466">
      <w:pPr>
        <w:ind w:left="708"/>
        <w:rPr>
          <w:rFonts w:asciiTheme="majorHAnsi" w:hAnsiTheme="majorHAnsi" w:cstheme="majorHAnsi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7E2087" w14:textId="42FE41EA" w:rsidR="00AC3466" w:rsidRDefault="00AC3466" w:rsidP="008939A5">
      <w:pPr>
        <w:pStyle w:val="ListParagraph"/>
        <w:rPr>
          <w:rFonts w:asciiTheme="majorHAnsi" w:hAnsiTheme="majorHAnsi" w:cstheme="majorHAnsi"/>
        </w:rPr>
      </w:pPr>
    </w:p>
    <w:p w14:paraId="2F3378A3" w14:textId="0941E4AB" w:rsidR="00AC3466" w:rsidRDefault="00AC3466" w:rsidP="008939A5">
      <w:pPr>
        <w:pStyle w:val="ListParagraph"/>
        <w:rPr>
          <w:rFonts w:asciiTheme="majorHAnsi" w:hAnsiTheme="majorHAnsi" w:cstheme="majorHAnsi"/>
        </w:rPr>
      </w:pPr>
    </w:p>
    <w:p w14:paraId="3FEE1A7C" w14:textId="275B857B" w:rsidR="00AC3466" w:rsidRDefault="00AC3466" w:rsidP="008939A5">
      <w:pPr>
        <w:pStyle w:val="ListParagraph"/>
        <w:rPr>
          <w:rFonts w:asciiTheme="majorHAnsi" w:hAnsiTheme="majorHAnsi" w:cstheme="majorHAnsi"/>
        </w:rPr>
      </w:pPr>
    </w:p>
    <w:p w14:paraId="7D1C89A2" w14:textId="033B9327" w:rsidR="00AC3466" w:rsidRPr="008939A5" w:rsidRDefault="00AC3466" w:rsidP="008939A5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</w:p>
    <w:p w14:paraId="125B59D3" w14:textId="24173332" w:rsidR="008939A5" w:rsidRDefault="008939A5" w:rsidP="008939A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Add a class called Remote that implements </w:t>
      </w:r>
      <w:proofErr w:type="spellStart"/>
      <w:r w:rsidRPr="008939A5">
        <w:rPr>
          <w:rFonts w:asciiTheme="majorHAnsi" w:hAnsiTheme="majorHAnsi" w:cstheme="majorHAnsi"/>
        </w:rPr>
        <w:t>IRemote</w:t>
      </w:r>
      <w:proofErr w:type="spellEnd"/>
      <w:r w:rsidRPr="00893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and has the following code: </w:t>
      </w:r>
    </w:p>
    <w:p w14:paraId="2B340683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FF"/>
          <w:sz w:val="19"/>
          <w:szCs w:val="19"/>
        </w:rPr>
        <w:t>public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0000FF"/>
          <w:sz w:val="19"/>
          <w:szCs w:val="19"/>
        </w:rPr>
        <w:t>class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3466">
        <w:rPr>
          <w:rFonts w:ascii="Consolas" w:hAnsi="Consolas" w:cs="Consolas"/>
          <w:color w:val="2B91AF"/>
          <w:sz w:val="19"/>
          <w:szCs w:val="19"/>
        </w:rPr>
        <w:t>Remote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3466"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</w:p>
    <w:p w14:paraId="05EA8FF5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A15E9B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3466">
        <w:rPr>
          <w:rFonts w:ascii="Consolas" w:hAnsi="Consolas" w:cs="Consolas"/>
          <w:color w:val="0000FF"/>
          <w:sz w:val="19"/>
          <w:szCs w:val="19"/>
        </w:rPr>
        <w:t>public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0000FF"/>
          <w:sz w:val="19"/>
          <w:szCs w:val="19"/>
        </w:rPr>
        <w:t>bool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3466">
        <w:rPr>
          <w:rFonts w:ascii="Consolas" w:hAnsi="Consolas" w:cs="Consolas"/>
          <w:color w:val="000000"/>
          <w:sz w:val="19"/>
          <w:szCs w:val="19"/>
        </w:rPr>
        <w:t>IsRefurb</w:t>
      </w:r>
      <w:proofErr w:type="spellEnd"/>
      <w:r w:rsidRPr="00AC34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3466">
        <w:rPr>
          <w:rFonts w:ascii="Consolas" w:hAnsi="Consolas" w:cs="Consolas"/>
          <w:color w:val="000000"/>
          <w:sz w:val="19"/>
          <w:szCs w:val="19"/>
        </w:rPr>
        <w:t>)</w:t>
      </w:r>
    </w:p>
    <w:p w14:paraId="53B7276A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6FF5CF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3466">
        <w:rPr>
          <w:rFonts w:ascii="Consolas" w:hAnsi="Consolas" w:cs="Consolas"/>
          <w:color w:val="0000FF"/>
          <w:sz w:val="19"/>
          <w:szCs w:val="19"/>
        </w:rPr>
        <w:t>return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0000FF"/>
          <w:sz w:val="19"/>
          <w:szCs w:val="19"/>
        </w:rPr>
        <w:t>false</w:t>
      </w:r>
      <w:r w:rsidRPr="00AC3466">
        <w:rPr>
          <w:rFonts w:ascii="Consolas" w:hAnsi="Consolas" w:cs="Consolas"/>
          <w:color w:val="000000"/>
          <w:sz w:val="19"/>
          <w:szCs w:val="19"/>
        </w:rPr>
        <w:t>;</w:t>
      </w:r>
    </w:p>
    <w:p w14:paraId="4635DA0B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ABBA7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1FFDBF7A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3466">
        <w:rPr>
          <w:rFonts w:ascii="Consolas" w:hAnsi="Consolas" w:cs="Consolas"/>
          <w:color w:val="0000FF"/>
          <w:sz w:val="19"/>
          <w:szCs w:val="19"/>
        </w:rPr>
        <w:t>public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0000FF"/>
          <w:sz w:val="19"/>
          <w:szCs w:val="19"/>
        </w:rPr>
        <w:t>string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3466">
        <w:rPr>
          <w:rFonts w:ascii="Consolas" w:hAnsi="Consolas" w:cs="Consolas"/>
          <w:color w:val="000000"/>
          <w:sz w:val="19"/>
          <w:szCs w:val="19"/>
        </w:rPr>
        <w:t>ModelType</w:t>
      </w:r>
      <w:proofErr w:type="spellEnd"/>
      <w:r w:rsidRPr="00AC34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3466">
        <w:rPr>
          <w:rFonts w:ascii="Consolas" w:hAnsi="Consolas" w:cs="Consolas"/>
          <w:color w:val="000000"/>
          <w:sz w:val="19"/>
          <w:szCs w:val="19"/>
        </w:rPr>
        <w:t>)</w:t>
      </w:r>
    </w:p>
    <w:p w14:paraId="64A75B92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70EF59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3466">
        <w:rPr>
          <w:rFonts w:ascii="Consolas" w:hAnsi="Consolas" w:cs="Consolas"/>
          <w:color w:val="0000FF"/>
          <w:sz w:val="19"/>
          <w:szCs w:val="19"/>
        </w:rPr>
        <w:t>return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A31515"/>
          <w:sz w:val="19"/>
          <w:szCs w:val="19"/>
        </w:rPr>
        <w:t>"The Super Remote"</w:t>
      </w:r>
      <w:r w:rsidRPr="00AC3466">
        <w:rPr>
          <w:rFonts w:ascii="Consolas" w:hAnsi="Consolas" w:cs="Consolas"/>
          <w:color w:val="000000"/>
          <w:sz w:val="19"/>
          <w:szCs w:val="19"/>
        </w:rPr>
        <w:t>;</w:t>
      </w:r>
    </w:p>
    <w:p w14:paraId="1E9ACDC0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D3FCDE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66989A60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3466">
        <w:rPr>
          <w:rFonts w:ascii="Consolas" w:hAnsi="Consolas" w:cs="Consolas"/>
          <w:color w:val="0000FF"/>
          <w:sz w:val="19"/>
          <w:szCs w:val="19"/>
        </w:rPr>
        <w:t>public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0000FF"/>
          <w:sz w:val="19"/>
          <w:szCs w:val="19"/>
        </w:rPr>
        <w:t>string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3466"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 w:rsidRPr="00AC34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3466">
        <w:rPr>
          <w:rFonts w:ascii="Consolas" w:hAnsi="Consolas" w:cs="Consolas"/>
          <w:color w:val="000000"/>
          <w:sz w:val="19"/>
          <w:szCs w:val="19"/>
        </w:rPr>
        <w:t>)</w:t>
      </w:r>
    </w:p>
    <w:p w14:paraId="07674AE4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0C387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3466">
        <w:rPr>
          <w:rFonts w:ascii="Consolas" w:hAnsi="Consolas" w:cs="Consolas"/>
          <w:color w:val="0000FF"/>
          <w:sz w:val="19"/>
          <w:szCs w:val="19"/>
        </w:rPr>
        <w:t>return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A31515"/>
          <w:sz w:val="19"/>
          <w:szCs w:val="19"/>
        </w:rPr>
        <w:t>"REMOTE1234654"</w:t>
      </w:r>
      <w:r w:rsidRPr="00AC3466">
        <w:rPr>
          <w:rFonts w:ascii="Consolas" w:hAnsi="Consolas" w:cs="Consolas"/>
          <w:color w:val="000000"/>
          <w:sz w:val="19"/>
          <w:szCs w:val="19"/>
        </w:rPr>
        <w:t>;</w:t>
      </w:r>
    </w:p>
    <w:p w14:paraId="3849DC73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9AE96B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45F965D8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3466">
        <w:rPr>
          <w:rFonts w:ascii="Consolas" w:hAnsi="Consolas" w:cs="Consolas"/>
          <w:color w:val="0000FF"/>
          <w:sz w:val="19"/>
          <w:szCs w:val="19"/>
        </w:rPr>
        <w:t>public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0000FF"/>
          <w:sz w:val="19"/>
          <w:szCs w:val="19"/>
        </w:rPr>
        <w:t>string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3466">
        <w:rPr>
          <w:rFonts w:ascii="Consolas" w:hAnsi="Consolas" w:cs="Consolas"/>
          <w:color w:val="000000"/>
          <w:sz w:val="19"/>
          <w:szCs w:val="19"/>
        </w:rPr>
        <w:t>Manufacturer(</w:t>
      </w:r>
      <w:proofErr w:type="gramEnd"/>
      <w:r w:rsidRPr="00AC3466">
        <w:rPr>
          <w:rFonts w:ascii="Consolas" w:hAnsi="Consolas" w:cs="Consolas"/>
          <w:color w:val="000000"/>
          <w:sz w:val="19"/>
          <w:szCs w:val="19"/>
        </w:rPr>
        <w:t>)</w:t>
      </w:r>
    </w:p>
    <w:p w14:paraId="0BC4DD3F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688232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3466">
        <w:rPr>
          <w:rFonts w:ascii="Consolas" w:hAnsi="Consolas" w:cs="Consolas"/>
          <w:color w:val="0000FF"/>
          <w:sz w:val="19"/>
          <w:szCs w:val="19"/>
        </w:rPr>
        <w:t>return</w:t>
      </w:r>
      <w:r w:rsidRP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466">
        <w:rPr>
          <w:rFonts w:ascii="Consolas" w:hAnsi="Consolas" w:cs="Consolas"/>
          <w:color w:val="A31515"/>
          <w:sz w:val="19"/>
          <w:szCs w:val="19"/>
        </w:rPr>
        <w:t>"Samsung"</w:t>
      </w:r>
      <w:r w:rsidRPr="00AC3466">
        <w:rPr>
          <w:rFonts w:ascii="Consolas" w:hAnsi="Consolas" w:cs="Consolas"/>
          <w:color w:val="000000"/>
          <w:sz w:val="19"/>
          <w:szCs w:val="19"/>
        </w:rPr>
        <w:t>;</w:t>
      </w:r>
    </w:p>
    <w:p w14:paraId="36577681" w14:textId="77777777" w:rsidR="00AC3466" w:rsidRPr="00AC3466" w:rsidRDefault="00AC3466" w:rsidP="00AC3466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C07D3D" w14:textId="546A117F" w:rsidR="00945AD9" w:rsidRPr="00AC3466" w:rsidRDefault="00AC3466" w:rsidP="00AC3466">
      <w:pPr>
        <w:ind w:left="1068"/>
        <w:rPr>
          <w:rFonts w:asciiTheme="majorHAnsi" w:hAnsiTheme="majorHAnsi" w:cstheme="majorHAnsi"/>
        </w:rPr>
      </w:pPr>
      <w:r w:rsidRPr="00AC346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13C6F4" w14:textId="77777777" w:rsidR="00945AD9" w:rsidRDefault="00945AD9" w:rsidP="00945AD9">
      <w:pPr>
        <w:pStyle w:val="ListParagraph"/>
        <w:ind w:left="1068"/>
        <w:rPr>
          <w:rFonts w:asciiTheme="majorHAnsi" w:hAnsiTheme="majorHAnsi" w:cstheme="majorHAnsi"/>
        </w:rPr>
      </w:pPr>
    </w:p>
    <w:p w14:paraId="6FFEFBF9" w14:textId="77777777" w:rsidR="001B701D" w:rsidRDefault="008939A5" w:rsidP="008939A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 class called Television that implements </w:t>
      </w:r>
      <w:proofErr w:type="spellStart"/>
      <w:r w:rsidRPr="008939A5">
        <w:rPr>
          <w:rFonts w:asciiTheme="majorHAnsi" w:hAnsiTheme="majorHAnsi" w:cstheme="majorHAnsi"/>
        </w:rPr>
        <w:t>ITelevision</w:t>
      </w:r>
      <w:proofErr w:type="spellEnd"/>
      <w:r w:rsidRPr="00893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and has the following code:</w:t>
      </w:r>
    </w:p>
    <w:p w14:paraId="6BA5CD63" w14:textId="77777777" w:rsidR="00AC3466" w:rsidRDefault="008939A5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B701D">
        <w:rPr>
          <w:rFonts w:asciiTheme="majorHAnsi" w:hAnsiTheme="majorHAnsi" w:cstheme="majorHAnsi"/>
        </w:rPr>
        <w:t xml:space="preserve"> </w:t>
      </w:r>
      <w:r w:rsidR="00AC3466">
        <w:rPr>
          <w:rFonts w:ascii="Consolas" w:hAnsi="Consolas" w:cs="Consolas"/>
          <w:color w:val="0000FF"/>
          <w:sz w:val="19"/>
          <w:szCs w:val="19"/>
        </w:rPr>
        <w:t>public</w:t>
      </w:r>
      <w:r w:rsid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3466">
        <w:rPr>
          <w:rFonts w:ascii="Consolas" w:hAnsi="Consolas" w:cs="Consolas"/>
          <w:color w:val="0000FF"/>
          <w:sz w:val="19"/>
          <w:szCs w:val="19"/>
        </w:rPr>
        <w:t>class</w:t>
      </w:r>
      <w:r w:rsid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C3466">
        <w:rPr>
          <w:rFonts w:ascii="Consolas" w:hAnsi="Consolas" w:cs="Consolas"/>
          <w:color w:val="2B91AF"/>
          <w:sz w:val="19"/>
          <w:szCs w:val="19"/>
        </w:rPr>
        <w:t>Television</w:t>
      </w:r>
      <w:r w:rsidR="00AC346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AC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C3466">
        <w:rPr>
          <w:rFonts w:ascii="Consolas" w:hAnsi="Consolas" w:cs="Consolas"/>
          <w:color w:val="2B91AF"/>
          <w:sz w:val="19"/>
          <w:szCs w:val="19"/>
        </w:rPr>
        <w:t>ITelevision</w:t>
      </w:r>
      <w:proofErr w:type="spellEnd"/>
    </w:p>
    <w:p w14:paraId="52C54D25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2D59C8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DA4996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Remote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45EA1E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334694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27991F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22A0FAF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Television(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remote,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862C0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E11FBE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Adapter = adapter;</w:t>
      </w:r>
    </w:p>
    <w:p w14:paraId="478B8B26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Remote = remote;</w:t>
      </w:r>
    </w:p>
    <w:p w14:paraId="4F660373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Manufacturer = manufacturer;</w:t>
      </w:r>
    </w:p>
    <w:p w14:paraId="179F3A08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203EC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0DD455B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A9EFC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71E4BD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Bzzt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TV just turned on!"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11388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371F52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1B9819B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DD1AE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51C6CB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"Aw. TV just turned off!"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44EA2" w14:textId="77777777" w:rsidR="00AC3466" w:rsidRDefault="00AC3466" w:rsidP="00AC34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D53ED" w14:textId="3689847A" w:rsidR="008939A5" w:rsidRPr="001B701D" w:rsidRDefault="00AC3466" w:rsidP="00AC3466">
      <w:pPr>
        <w:ind w:left="708"/>
        <w:rPr>
          <w:rFonts w:asciiTheme="majorHAnsi" w:hAnsiTheme="majorHAnsi" w:cstheme="maj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6E3609" w14:textId="0A8F91E9" w:rsidR="00945AD9" w:rsidRDefault="00945AD9" w:rsidP="00945AD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 class called </w:t>
      </w:r>
      <w:proofErr w:type="spellStart"/>
      <w:r>
        <w:rPr>
          <w:rFonts w:asciiTheme="majorHAnsi" w:hAnsiTheme="majorHAnsi" w:cstheme="majorHAnsi"/>
        </w:rPr>
        <w:t>TVStand</w:t>
      </w:r>
      <w:proofErr w:type="spellEnd"/>
      <w:r>
        <w:rPr>
          <w:rFonts w:asciiTheme="majorHAnsi" w:hAnsiTheme="majorHAnsi" w:cstheme="majorHAnsi"/>
        </w:rPr>
        <w:t xml:space="preserve"> that implements nothing</w:t>
      </w:r>
      <w:r w:rsidRPr="00893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and has the following code: </w:t>
      </w:r>
    </w:p>
    <w:p w14:paraId="61E17443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FF"/>
          <w:sz w:val="19"/>
          <w:szCs w:val="19"/>
        </w:rPr>
        <w:t>public</w:t>
      </w:r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1B5">
        <w:rPr>
          <w:rFonts w:ascii="Consolas" w:hAnsi="Consolas" w:cs="Consolas"/>
          <w:color w:val="0000FF"/>
          <w:sz w:val="19"/>
          <w:szCs w:val="19"/>
        </w:rPr>
        <w:t>class</w:t>
      </w:r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1B5"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</w:p>
    <w:p w14:paraId="21360CD4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96D65E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11B5">
        <w:rPr>
          <w:rFonts w:ascii="Consolas" w:hAnsi="Consolas" w:cs="Consolas"/>
          <w:color w:val="0000FF"/>
          <w:sz w:val="19"/>
          <w:szCs w:val="19"/>
        </w:rPr>
        <w:t>public</w:t>
      </w:r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1B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1B5">
        <w:rPr>
          <w:rFonts w:ascii="Consolas" w:hAnsi="Consolas" w:cs="Consolas"/>
          <w:color w:val="000000"/>
          <w:sz w:val="19"/>
          <w:szCs w:val="19"/>
        </w:rPr>
        <w:t>MaxInchesOfTV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1B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C511B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C511B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511B5">
        <w:rPr>
          <w:rFonts w:ascii="Consolas" w:hAnsi="Consolas" w:cs="Consolas"/>
          <w:color w:val="0000FF"/>
          <w:sz w:val="19"/>
          <w:szCs w:val="19"/>
        </w:rPr>
        <w:t>set</w:t>
      </w:r>
      <w:r w:rsidRPr="00C511B5">
        <w:rPr>
          <w:rFonts w:ascii="Consolas" w:hAnsi="Consolas" w:cs="Consolas"/>
          <w:color w:val="000000"/>
          <w:sz w:val="19"/>
          <w:szCs w:val="19"/>
        </w:rPr>
        <w:t>; }</w:t>
      </w:r>
    </w:p>
    <w:p w14:paraId="02AA9437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6504C111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11B5">
        <w:rPr>
          <w:rFonts w:ascii="Consolas" w:hAnsi="Consolas" w:cs="Consolas"/>
          <w:color w:val="0000FF"/>
          <w:sz w:val="19"/>
          <w:szCs w:val="19"/>
        </w:rPr>
        <w:t>public</w:t>
      </w:r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11B5">
        <w:rPr>
          <w:rFonts w:ascii="Consolas" w:hAnsi="Consolas" w:cs="Consolas"/>
          <w:color w:val="000000"/>
          <w:sz w:val="19"/>
          <w:szCs w:val="19"/>
        </w:rPr>
        <w:t>TVStand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511B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1B5">
        <w:rPr>
          <w:rFonts w:ascii="Consolas" w:hAnsi="Consolas" w:cs="Consolas"/>
          <w:color w:val="000000"/>
          <w:sz w:val="19"/>
          <w:szCs w:val="19"/>
        </w:rPr>
        <w:t>maxInchesOfTv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>)</w:t>
      </w:r>
    </w:p>
    <w:p w14:paraId="026FA723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6B9ACC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511B5">
        <w:rPr>
          <w:rFonts w:ascii="Consolas" w:hAnsi="Consolas" w:cs="Consolas"/>
          <w:color w:val="000000"/>
          <w:sz w:val="19"/>
          <w:szCs w:val="19"/>
        </w:rPr>
        <w:t>MaxInchesOfTV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511B5">
        <w:rPr>
          <w:rFonts w:ascii="Consolas" w:hAnsi="Consolas" w:cs="Consolas"/>
          <w:color w:val="000000"/>
          <w:sz w:val="19"/>
          <w:szCs w:val="19"/>
        </w:rPr>
        <w:t>maxInchesOfTv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>;</w:t>
      </w:r>
    </w:p>
    <w:p w14:paraId="0B1E369E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21FFDA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3061075E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11B5">
        <w:rPr>
          <w:rFonts w:ascii="Consolas" w:hAnsi="Consolas" w:cs="Consolas"/>
          <w:color w:val="0000FF"/>
          <w:sz w:val="19"/>
          <w:szCs w:val="19"/>
        </w:rPr>
        <w:t>public</w:t>
      </w:r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1B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11B5">
        <w:rPr>
          <w:rFonts w:ascii="Consolas" w:hAnsi="Consolas" w:cs="Consolas"/>
          <w:color w:val="000000"/>
          <w:sz w:val="19"/>
          <w:szCs w:val="19"/>
        </w:rPr>
        <w:t>MaxInchesOfTVOnStand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11B5">
        <w:rPr>
          <w:rFonts w:ascii="Consolas" w:hAnsi="Consolas" w:cs="Consolas"/>
          <w:color w:val="000000"/>
          <w:sz w:val="19"/>
          <w:szCs w:val="19"/>
        </w:rPr>
        <w:t>)</w:t>
      </w:r>
    </w:p>
    <w:p w14:paraId="15646B55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6489C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11B5">
        <w:rPr>
          <w:rFonts w:ascii="Consolas" w:hAnsi="Consolas" w:cs="Consolas"/>
          <w:color w:val="0000FF"/>
          <w:sz w:val="19"/>
          <w:szCs w:val="19"/>
        </w:rPr>
        <w:t>return</w:t>
      </w:r>
      <w:r w:rsidRPr="00C511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1B5">
        <w:rPr>
          <w:rFonts w:ascii="Consolas" w:hAnsi="Consolas" w:cs="Consolas"/>
          <w:color w:val="000000"/>
          <w:sz w:val="19"/>
          <w:szCs w:val="19"/>
        </w:rPr>
        <w:t>MaxInchesOfTV</w:t>
      </w:r>
      <w:proofErr w:type="spellEnd"/>
      <w:r w:rsidRPr="00C511B5">
        <w:rPr>
          <w:rFonts w:ascii="Consolas" w:hAnsi="Consolas" w:cs="Consolas"/>
          <w:color w:val="000000"/>
          <w:sz w:val="19"/>
          <w:szCs w:val="19"/>
        </w:rPr>
        <w:t>;</w:t>
      </w:r>
    </w:p>
    <w:p w14:paraId="7CCC735E" w14:textId="77777777" w:rsidR="00C511B5" w:rsidRPr="00C511B5" w:rsidRDefault="00C511B5" w:rsidP="00C511B5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35AE89" w14:textId="4A72D02A" w:rsidR="001B701D" w:rsidRPr="00C511B5" w:rsidRDefault="00C511B5" w:rsidP="00C511B5">
      <w:pPr>
        <w:ind w:left="1068"/>
        <w:rPr>
          <w:rFonts w:asciiTheme="majorHAnsi" w:hAnsiTheme="majorHAnsi" w:cstheme="majorHAnsi"/>
        </w:rPr>
      </w:pPr>
      <w:r w:rsidRPr="00C511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2A66C1" w14:textId="2B4B8159" w:rsidR="00C511B5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0AADF02D" w14:textId="287D8854" w:rsidR="00C511B5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72E3CE76" w14:textId="2D239852" w:rsidR="00C511B5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49975B41" w14:textId="58756C6C" w:rsidR="00C511B5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2BCD594E" w14:textId="1A81D445" w:rsidR="00C511B5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01B91058" w14:textId="52A3843D" w:rsidR="00C511B5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6614F897" w14:textId="3F186840" w:rsidR="00C511B5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26643EEF" w14:textId="6F8A39F7" w:rsidR="00C511B5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24DEA873" w14:textId="7CFC765F" w:rsidR="00C511B5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786DC754" w14:textId="74711825" w:rsidR="00C511B5" w:rsidRPr="001B701D" w:rsidRDefault="00C511B5" w:rsidP="001B701D">
      <w:pPr>
        <w:pStyle w:val="ListParagraph"/>
        <w:rPr>
          <w:rFonts w:asciiTheme="majorHAnsi" w:hAnsiTheme="majorHAnsi" w:cstheme="majorHAnsi"/>
        </w:rPr>
      </w:pPr>
    </w:p>
    <w:p w14:paraId="40DD45A7" w14:textId="664F83AB" w:rsidR="001B701D" w:rsidRDefault="00C511B5" w:rsidP="00BF6A7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Right click on References for your project.  Hit Manage NuGet packages. </w:t>
      </w:r>
    </w:p>
    <w:p w14:paraId="495B4818" w14:textId="6AE021D5" w:rsidR="00B6030F" w:rsidRPr="00B6030F" w:rsidRDefault="00C511B5" w:rsidP="00B6030F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37ED64D" wp14:editId="23F00D6F">
            <wp:extent cx="2081228" cy="2138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1228" cy="2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5636" w14:textId="7917DA4E" w:rsidR="00B6030F" w:rsidRDefault="00B6030F" w:rsidP="00B6030F">
      <w:pPr>
        <w:rPr>
          <w:rFonts w:asciiTheme="majorHAnsi" w:hAnsiTheme="majorHAnsi" w:cstheme="majorHAnsi"/>
        </w:rPr>
      </w:pPr>
    </w:p>
    <w:p w14:paraId="231EEE01" w14:textId="1FC3E80F" w:rsidR="00330304" w:rsidRDefault="00330304" w:rsidP="003303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Under Browse, search for Unity. </w:t>
      </w:r>
      <w:r w:rsidRPr="00330304">
        <w:rPr>
          <w:rFonts w:asciiTheme="majorHAnsi" w:hAnsiTheme="majorHAnsi" w:cstheme="majorHAnsi"/>
        </w:rPr>
        <w:t>Download Unity off NuGet.</w:t>
      </w:r>
    </w:p>
    <w:p w14:paraId="27304AFE" w14:textId="5BC3EBDE" w:rsidR="00330304" w:rsidRDefault="00330304" w:rsidP="00330304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4F23533" wp14:editId="2AEF993B">
            <wp:extent cx="5205451" cy="146209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451" cy="14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78EC" w14:textId="1340A92B" w:rsidR="00330304" w:rsidRDefault="00330304" w:rsidP="00330304">
      <w:pPr>
        <w:pStyle w:val="ListParagraph"/>
        <w:ind w:left="1068"/>
        <w:rPr>
          <w:rFonts w:asciiTheme="majorHAnsi" w:hAnsiTheme="majorHAnsi" w:cstheme="majorHAnsi"/>
        </w:rPr>
      </w:pPr>
    </w:p>
    <w:p w14:paraId="32A68B12" w14:textId="30F296F9" w:rsidR="006024F1" w:rsidRDefault="006024F1" w:rsidP="00330304">
      <w:pPr>
        <w:pStyle w:val="ListParagraph"/>
        <w:ind w:left="1068"/>
        <w:rPr>
          <w:rFonts w:asciiTheme="majorHAnsi" w:hAnsiTheme="majorHAnsi" w:cstheme="majorHAnsi"/>
        </w:rPr>
      </w:pPr>
    </w:p>
    <w:p w14:paraId="65968C6C" w14:textId="1A47DE6F" w:rsidR="006024F1" w:rsidRDefault="006024F1" w:rsidP="00330304">
      <w:pPr>
        <w:pStyle w:val="ListParagraph"/>
        <w:ind w:left="1068"/>
        <w:rPr>
          <w:rFonts w:asciiTheme="majorHAnsi" w:hAnsiTheme="majorHAnsi" w:cstheme="majorHAnsi"/>
        </w:rPr>
      </w:pPr>
    </w:p>
    <w:p w14:paraId="522CF548" w14:textId="7D16B80D" w:rsidR="006024F1" w:rsidRDefault="006024F1" w:rsidP="00330304">
      <w:pPr>
        <w:pStyle w:val="ListParagraph"/>
        <w:ind w:left="1068"/>
        <w:rPr>
          <w:rFonts w:asciiTheme="majorHAnsi" w:hAnsiTheme="majorHAnsi" w:cstheme="majorHAnsi"/>
        </w:rPr>
      </w:pPr>
    </w:p>
    <w:p w14:paraId="6B9FC8AD" w14:textId="4ABFC044" w:rsidR="006024F1" w:rsidRDefault="006024F1" w:rsidP="00330304">
      <w:pPr>
        <w:pStyle w:val="ListParagraph"/>
        <w:ind w:left="1068"/>
        <w:rPr>
          <w:rFonts w:asciiTheme="majorHAnsi" w:hAnsiTheme="majorHAnsi" w:cstheme="majorHAnsi"/>
        </w:rPr>
      </w:pPr>
    </w:p>
    <w:p w14:paraId="393FC9B8" w14:textId="3524BBFE" w:rsidR="006024F1" w:rsidRDefault="006024F1" w:rsidP="00330304">
      <w:pPr>
        <w:pStyle w:val="ListParagraph"/>
        <w:ind w:left="1068"/>
        <w:rPr>
          <w:rFonts w:asciiTheme="majorHAnsi" w:hAnsiTheme="majorHAnsi" w:cstheme="majorHAnsi"/>
        </w:rPr>
      </w:pPr>
    </w:p>
    <w:p w14:paraId="5D4CD511" w14:textId="08296627" w:rsidR="006024F1" w:rsidRDefault="006024F1" w:rsidP="00330304">
      <w:pPr>
        <w:pStyle w:val="ListParagraph"/>
        <w:ind w:left="1068"/>
        <w:rPr>
          <w:rFonts w:asciiTheme="majorHAnsi" w:hAnsiTheme="majorHAnsi" w:cstheme="majorHAnsi"/>
        </w:rPr>
      </w:pPr>
    </w:p>
    <w:p w14:paraId="3740A5B5" w14:textId="77777777" w:rsidR="006024F1" w:rsidRPr="00330304" w:rsidRDefault="006024F1" w:rsidP="00330304">
      <w:pPr>
        <w:pStyle w:val="ListParagraph"/>
        <w:ind w:left="1068"/>
        <w:rPr>
          <w:rFonts w:asciiTheme="majorHAnsi" w:hAnsiTheme="majorHAnsi" w:cstheme="majorHAnsi"/>
        </w:rPr>
      </w:pPr>
    </w:p>
    <w:p w14:paraId="2DF097C8" w14:textId="404A7FC0" w:rsidR="008939A5" w:rsidRDefault="001B701D" w:rsidP="00945AD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Go to the </w:t>
      </w:r>
      <w:proofErr w:type="spellStart"/>
      <w:r>
        <w:rPr>
          <w:rFonts w:asciiTheme="majorHAnsi" w:hAnsiTheme="majorHAnsi" w:cstheme="majorHAnsi"/>
        </w:rPr>
        <w:t>Container.cs</w:t>
      </w:r>
      <w:proofErr w:type="spellEnd"/>
      <w:r>
        <w:rPr>
          <w:rFonts w:asciiTheme="majorHAnsi" w:hAnsiTheme="majorHAnsi" w:cstheme="majorHAnsi"/>
        </w:rPr>
        <w:t xml:space="preserve"> class. </w:t>
      </w:r>
      <w:r w:rsidR="006024F1">
        <w:rPr>
          <w:rFonts w:asciiTheme="majorHAnsi" w:hAnsiTheme="majorHAnsi" w:cstheme="majorHAnsi"/>
        </w:rPr>
        <w:t>Add the following code to the class and the whole file should look like this:</w:t>
      </w:r>
    </w:p>
    <w:p w14:paraId="39E3CF4E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Microsoft.Practices.Unity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4C2CB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D01CF52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UnityConsoleApp</w:t>
      </w:r>
      <w:proofErr w:type="spellEnd"/>
    </w:p>
    <w:p w14:paraId="397B5415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55748F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</w:p>
    <w:p w14:paraId="28655E01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D40DDA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IUnityContainer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container)</w:t>
      </w:r>
    </w:p>
    <w:p w14:paraId="09243499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02813C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70);</w:t>
      </w:r>
    </w:p>
    <w:p w14:paraId="7424C8B7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</w:t>
      </w:r>
      <w:r w:rsidRPr="003C662B">
        <w:rPr>
          <w:rFonts w:ascii="Consolas" w:hAnsi="Consolas" w:cs="Consolas"/>
          <w:color w:val="000000"/>
          <w:sz w:val="19"/>
          <w:szCs w:val="19"/>
          <w:highlight w:val="yellow"/>
        </w:rPr>
        <w:t>RegisterInstance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5003A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65692B5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</w:t>
      </w:r>
      <w:r w:rsidRPr="003C662B">
        <w:rPr>
          <w:rFonts w:ascii="Consolas" w:hAnsi="Consolas" w:cs="Consolas"/>
          <w:color w:val="000000"/>
          <w:sz w:val="19"/>
          <w:szCs w:val="19"/>
          <w:highlight w:val="yellow"/>
        </w:rPr>
        <w:t>RegisterType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Adapter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246D0DE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</w:t>
      </w:r>
      <w:r w:rsidRPr="003C662B">
        <w:rPr>
          <w:rFonts w:ascii="Consolas" w:hAnsi="Consolas" w:cs="Consolas"/>
          <w:color w:val="000000"/>
          <w:sz w:val="19"/>
          <w:szCs w:val="19"/>
          <w:highlight w:val="yellow"/>
        </w:rPr>
        <w:t>RegisterType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Remote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1C7A772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36F8F3D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6F44B" w14:textId="7E609A5A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E71D2" w14:textId="77777777" w:rsidR="003C662B" w:rsidRDefault="003C662B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666D8FB" w14:textId="60B009AD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ITelevision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Television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662B">
        <w:rPr>
          <w:rFonts w:ascii="Consolas" w:hAnsi="Consolas" w:cs="Consolas"/>
          <w:color w:val="2B91AF"/>
          <w:sz w:val="19"/>
          <w:szCs w:val="19"/>
          <w:highlight w:val="yellow"/>
        </w:rPr>
        <w:t>InjectionConstructor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5C701F2B" w14:textId="77777777" w:rsidR="004A2C3B" w:rsidRDefault="004A2C3B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886F209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001A8F" w14:textId="77777777" w:rsidR="006024F1" w:rsidRDefault="006024F1" w:rsidP="006024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41ABB9" w14:textId="5CB2CBD8" w:rsidR="00B6030F" w:rsidRDefault="006024F1" w:rsidP="006024F1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42F55C" w14:textId="77777777" w:rsidR="004A2C3B" w:rsidRDefault="004A2C3B" w:rsidP="006024F1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36F4B57" w14:textId="615B4521" w:rsidR="00B6030F" w:rsidRDefault="00B6030F" w:rsidP="003C662B">
      <w:pPr>
        <w:ind w:left="708"/>
        <w:rPr>
          <w:rFonts w:asciiTheme="majorHAnsi" w:hAnsiTheme="majorHAnsi" w:cstheme="majorHAnsi"/>
        </w:rPr>
      </w:pPr>
      <w:r w:rsidRPr="00B6030F">
        <w:rPr>
          <w:rFonts w:asciiTheme="majorHAnsi" w:hAnsiTheme="majorHAnsi" w:cstheme="majorHAnsi"/>
          <w:b/>
          <w:u w:val="single"/>
        </w:rPr>
        <w:t>Note</w:t>
      </w:r>
      <w:r>
        <w:rPr>
          <w:rFonts w:asciiTheme="majorHAnsi" w:hAnsiTheme="majorHAnsi" w:cstheme="majorHAnsi"/>
        </w:rPr>
        <w:t xml:space="preserve">: This is an explanation of the </w:t>
      </w:r>
      <w:proofErr w:type="spellStart"/>
      <w:r>
        <w:rPr>
          <w:rFonts w:asciiTheme="majorHAnsi" w:hAnsiTheme="majorHAnsi" w:cstheme="majorHAnsi"/>
        </w:rPr>
        <w:t>Container.cs</w:t>
      </w:r>
      <w:proofErr w:type="spellEnd"/>
      <w:r>
        <w:rPr>
          <w:rFonts w:asciiTheme="majorHAnsi" w:hAnsiTheme="majorHAnsi" w:cstheme="majorHAnsi"/>
        </w:rPr>
        <w:t xml:space="preserve"> class. </w:t>
      </w:r>
      <w:r w:rsidR="003C662B">
        <w:rPr>
          <w:rFonts w:asciiTheme="majorHAnsi" w:hAnsiTheme="majorHAnsi" w:cstheme="majorHAnsi"/>
        </w:rPr>
        <w:t xml:space="preserve">Please read the below and correlate/understand how it works with the code above that is found in your </w:t>
      </w:r>
      <w:proofErr w:type="spellStart"/>
      <w:r w:rsidR="003C662B">
        <w:rPr>
          <w:rFonts w:asciiTheme="majorHAnsi" w:hAnsiTheme="majorHAnsi" w:cstheme="majorHAnsi"/>
        </w:rPr>
        <w:t>Container.cs</w:t>
      </w:r>
      <w:proofErr w:type="spellEnd"/>
      <w:r w:rsidR="003C662B">
        <w:rPr>
          <w:rFonts w:asciiTheme="majorHAnsi" w:hAnsiTheme="majorHAnsi" w:cstheme="majorHAnsi"/>
        </w:rPr>
        <w:t xml:space="preserve"> class. They are highlighted above to make it easier to see. </w:t>
      </w:r>
    </w:p>
    <w:p w14:paraId="5E8C2955" w14:textId="0975CAE3" w:rsidR="0037246D" w:rsidRDefault="003C662B" w:rsidP="003C662B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RegisterInstance</w:t>
      </w:r>
      <w:proofErr w:type="spellEnd"/>
      <w:r>
        <w:rPr>
          <w:rFonts w:asciiTheme="majorHAnsi" w:hAnsiTheme="majorHAnsi" w:cstheme="majorHAnsi"/>
        </w:rPr>
        <w:t xml:space="preserve"> – this is used to pass an instance of our Unity container to the </w:t>
      </w:r>
      <w:proofErr w:type="spellStart"/>
      <w:r>
        <w:rPr>
          <w:rFonts w:asciiTheme="majorHAnsi" w:hAnsiTheme="majorHAnsi" w:cstheme="majorHAnsi"/>
        </w:rPr>
        <w:t>RegisterElements</w:t>
      </w:r>
      <w:proofErr w:type="spellEnd"/>
      <w:r>
        <w:rPr>
          <w:rFonts w:asciiTheme="majorHAnsi" w:hAnsiTheme="majorHAnsi" w:cstheme="majorHAnsi"/>
        </w:rPr>
        <w:t xml:space="preserve"> method. </w:t>
      </w:r>
      <w:r w:rsidR="00A75C17">
        <w:rPr>
          <w:rFonts w:asciiTheme="majorHAnsi" w:hAnsiTheme="majorHAnsi" w:cstheme="majorHAnsi"/>
        </w:rPr>
        <w:t xml:space="preserve">Our TV stand did not have an interface associated with it so this one is treated differently. </w:t>
      </w:r>
    </w:p>
    <w:p w14:paraId="6B115268" w14:textId="3A512D8A" w:rsidR="003C662B" w:rsidRDefault="003C662B" w:rsidP="003C662B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RegisterType</w:t>
      </w:r>
      <w:proofErr w:type="spellEnd"/>
      <w:r>
        <w:rPr>
          <w:rFonts w:asciiTheme="majorHAnsi" w:hAnsiTheme="majorHAnsi" w:cstheme="majorHAnsi"/>
        </w:rPr>
        <w:t xml:space="preserve"> – This is used to return a type of Battery any time the client asks us for type object </w:t>
      </w:r>
      <w:proofErr w:type="spellStart"/>
      <w:r>
        <w:rPr>
          <w:rFonts w:asciiTheme="majorHAnsi" w:hAnsiTheme="majorHAnsi" w:cstheme="majorHAnsi"/>
        </w:rPr>
        <w:t>IBattery</w:t>
      </w:r>
      <w:proofErr w:type="spellEnd"/>
      <w:r>
        <w:rPr>
          <w:rFonts w:asciiTheme="majorHAnsi" w:hAnsiTheme="majorHAnsi" w:cstheme="majorHAnsi"/>
        </w:rPr>
        <w:t xml:space="preserve">. It maps your implemented class to your interface. </w:t>
      </w:r>
      <w:r w:rsidR="0029736D">
        <w:rPr>
          <w:rFonts w:asciiTheme="majorHAnsi" w:hAnsiTheme="majorHAnsi" w:cstheme="majorHAnsi"/>
        </w:rPr>
        <w:t>Note later in this lab we can show how to automate finding these</w:t>
      </w:r>
      <w:r w:rsidR="003B5979">
        <w:rPr>
          <w:rFonts w:asciiTheme="majorHAnsi" w:hAnsiTheme="majorHAnsi" w:cstheme="majorHAnsi"/>
        </w:rPr>
        <w:t xml:space="preserve">. </w:t>
      </w:r>
    </w:p>
    <w:p w14:paraId="56E313F8" w14:textId="35C780BF" w:rsidR="003C662B" w:rsidRDefault="003C662B" w:rsidP="003C662B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InjectionConstructor</w:t>
      </w:r>
      <w:proofErr w:type="spellEnd"/>
      <w:r>
        <w:rPr>
          <w:rFonts w:asciiTheme="majorHAnsi" w:hAnsiTheme="majorHAnsi" w:cstheme="majorHAnsi"/>
        </w:rPr>
        <w:t xml:space="preserve"> – This will tell Unity the parameters Radio’s constructor requires.  Remember Television was the only class that had a constructor that took in parameters. Note that the adapter and remote are variables set above as </w:t>
      </w:r>
      <w:proofErr w:type="spellStart"/>
      <w:r>
        <w:rPr>
          <w:rFonts w:asciiTheme="majorHAnsi" w:hAnsiTheme="majorHAnsi" w:cstheme="majorHAnsi"/>
        </w:rPr>
        <w:t>typeof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IAdapter</w:t>
      </w:r>
      <w:proofErr w:type="spellEnd"/>
      <w:r>
        <w:rPr>
          <w:rFonts w:asciiTheme="majorHAnsi" w:hAnsiTheme="majorHAnsi" w:cstheme="majorHAnsi"/>
        </w:rPr>
        <w:t xml:space="preserve">) and </w:t>
      </w:r>
      <w:proofErr w:type="spellStart"/>
      <w:r>
        <w:rPr>
          <w:rFonts w:asciiTheme="majorHAnsi" w:hAnsiTheme="majorHAnsi" w:cstheme="majorHAnsi"/>
        </w:rPr>
        <w:t>typeof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IRemote</w:t>
      </w:r>
      <w:proofErr w:type="spellEnd"/>
      <w:r>
        <w:rPr>
          <w:rFonts w:asciiTheme="majorHAnsi" w:hAnsiTheme="majorHAnsi" w:cstheme="majorHAnsi"/>
        </w:rPr>
        <w:t xml:space="preserve">) and that the two string parameters and just specified as the specific type. </w:t>
      </w:r>
    </w:p>
    <w:p w14:paraId="41A2EC43" w14:textId="77777777" w:rsidR="003C28BC" w:rsidRDefault="003C28BC" w:rsidP="003C28BC">
      <w:pPr>
        <w:pStyle w:val="ListParagraph"/>
        <w:ind w:left="1428"/>
        <w:rPr>
          <w:rFonts w:asciiTheme="majorHAnsi" w:hAnsiTheme="majorHAnsi" w:cstheme="majorHAnsi"/>
        </w:rPr>
      </w:pPr>
    </w:p>
    <w:p w14:paraId="1880F79B" w14:textId="55F461BF" w:rsidR="0096455E" w:rsidRDefault="00CB3154" w:rsidP="0096455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Go to your </w:t>
      </w:r>
      <w:proofErr w:type="spellStart"/>
      <w:r>
        <w:rPr>
          <w:rFonts w:asciiTheme="majorHAnsi" w:hAnsiTheme="majorHAnsi" w:cstheme="majorHAnsi"/>
        </w:rPr>
        <w:t>Program.cs</w:t>
      </w:r>
      <w:proofErr w:type="spellEnd"/>
      <w:r>
        <w:rPr>
          <w:rFonts w:asciiTheme="majorHAnsi" w:hAnsiTheme="majorHAnsi" w:cstheme="majorHAnsi"/>
        </w:rPr>
        <w:t xml:space="preserve"> and add the following code: </w:t>
      </w:r>
    </w:p>
    <w:p w14:paraId="58C12DD9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FF"/>
          <w:sz w:val="19"/>
          <w:szCs w:val="19"/>
        </w:rPr>
        <w:t>static</w:t>
      </w:r>
      <w:r w:rsidRPr="00CB31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54">
        <w:rPr>
          <w:rFonts w:ascii="Consolas" w:hAnsi="Consolas" w:cs="Consolas"/>
          <w:color w:val="0000FF"/>
          <w:sz w:val="19"/>
          <w:szCs w:val="19"/>
        </w:rPr>
        <w:t>void</w:t>
      </w:r>
      <w:r w:rsidRPr="00CB3154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B3154">
        <w:rPr>
          <w:rFonts w:ascii="Consolas" w:hAnsi="Consolas" w:cs="Consolas"/>
          <w:color w:val="0000FF"/>
          <w:sz w:val="19"/>
          <w:szCs w:val="19"/>
        </w:rPr>
        <w:t>string</w:t>
      </w:r>
      <w:r w:rsidRPr="00CB315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3154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B3154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)</w:t>
      </w:r>
    </w:p>
    <w:p w14:paraId="0608D5A5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F8DF6E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IUnityContainer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 xml:space="preserve"> container = </w:t>
      </w:r>
      <w:r w:rsidRPr="00CB3154">
        <w:rPr>
          <w:rFonts w:ascii="Consolas" w:hAnsi="Consolas" w:cs="Consolas"/>
          <w:color w:val="0000FF"/>
          <w:sz w:val="19"/>
          <w:szCs w:val="19"/>
        </w:rPr>
        <w:t>new</w:t>
      </w:r>
      <w:r w:rsidRPr="00CB3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3154">
        <w:rPr>
          <w:rFonts w:ascii="Consolas" w:hAnsi="Consolas" w:cs="Consolas"/>
          <w:color w:val="2B91AF"/>
          <w:sz w:val="19"/>
          <w:szCs w:val="19"/>
        </w:rPr>
        <w:t>UnityContainer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3154">
        <w:rPr>
          <w:rFonts w:ascii="Consolas" w:hAnsi="Consolas" w:cs="Consolas"/>
          <w:color w:val="000000"/>
          <w:sz w:val="19"/>
          <w:szCs w:val="19"/>
        </w:rPr>
        <w:t>);</w:t>
      </w:r>
    </w:p>
    <w:p w14:paraId="35A03330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Container</w:t>
      </w:r>
      <w:r w:rsidRPr="00CB3154">
        <w:rPr>
          <w:rFonts w:ascii="Consolas" w:hAnsi="Consolas" w:cs="Consolas"/>
          <w:color w:val="000000"/>
          <w:sz w:val="19"/>
          <w:szCs w:val="19"/>
        </w:rPr>
        <w:t>.RegisterElements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(container);</w:t>
      </w:r>
    </w:p>
    <w:p w14:paraId="5DD88311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5628F9B8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proofErr w:type="spellStart"/>
      <w:proofErr w:type="gramStart"/>
      <w:r w:rsidRPr="00CB3154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CB315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D00D9D0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Console</w:t>
      </w:r>
      <w:r w:rsidRPr="00CB315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CB3154">
        <w:rPr>
          <w:rFonts w:ascii="Consolas" w:hAnsi="Consolas" w:cs="Consolas"/>
          <w:color w:val="000000"/>
          <w:sz w:val="19"/>
          <w:szCs w:val="19"/>
        </w:rPr>
        <w:t>adapter.Voltage</w:t>
      </w:r>
      <w:proofErr w:type="spellEnd"/>
      <w:proofErr w:type="gramEnd"/>
      <w:r w:rsidRPr="00CB3154">
        <w:rPr>
          <w:rFonts w:ascii="Consolas" w:hAnsi="Consolas" w:cs="Consolas"/>
          <w:color w:val="000000"/>
          <w:sz w:val="19"/>
          <w:szCs w:val="19"/>
        </w:rPr>
        <w:t>());</w:t>
      </w:r>
    </w:p>
    <w:p w14:paraId="24B0F5D4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33D383D5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3154">
        <w:rPr>
          <w:rFonts w:ascii="Consolas" w:hAnsi="Consolas" w:cs="Consolas"/>
          <w:color w:val="000000"/>
          <w:sz w:val="19"/>
          <w:szCs w:val="19"/>
        </w:rPr>
        <w:t>tvStand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B3154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CB315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4755699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Console</w:t>
      </w:r>
      <w:r w:rsidRPr="00CB315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3154">
        <w:rPr>
          <w:rFonts w:ascii="Consolas" w:hAnsi="Consolas" w:cs="Consolas"/>
          <w:color w:val="000000"/>
          <w:sz w:val="19"/>
          <w:szCs w:val="19"/>
        </w:rPr>
        <w:t>tvStand.MaxInchesOfTVOnStand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());</w:t>
      </w:r>
    </w:p>
    <w:p w14:paraId="34880BB7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6236470B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 xml:space="preserve"> remote = </w:t>
      </w:r>
      <w:proofErr w:type="spellStart"/>
      <w:proofErr w:type="gramStart"/>
      <w:r w:rsidRPr="00CB3154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CB315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750497C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ITelevision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 xml:space="preserve"> television = </w:t>
      </w:r>
      <w:proofErr w:type="spellStart"/>
      <w:proofErr w:type="gramStart"/>
      <w:r w:rsidRPr="00CB3154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CB315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ITelevision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&gt;</w:t>
      </w:r>
    </w:p>
    <w:p w14:paraId="3E2007BE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 w:rsidRPr="00CB3154">
        <w:rPr>
          <w:rFonts w:ascii="Consolas" w:hAnsi="Consolas" w:cs="Consolas"/>
          <w:color w:val="0000FF"/>
          <w:sz w:val="19"/>
          <w:szCs w:val="19"/>
        </w:rPr>
        <w:t>new</w:t>
      </w:r>
      <w:r w:rsidRPr="00CB3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3154">
        <w:rPr>
          <w:rFonts w:ascii="Consolas" w:hAnsi="Consolas" w:cs="Consolas"/>
          <w:color w:val="2B91AF"/>
          <w:sz w:val="19"/>
          <w:szCs w:val="19"/>
        </w:rPr>
        <w:t>ParameterOverride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3154">
        <w:rPr>
          <w:rFonts w:ascii="Consolas" w:hAnsi="Consolas" w:cs="Consolas"/>
          <w:color w:val="A31515"/>
          <w:sz w:val="19"/>
          <w:szCs w:val="19"/>
        </w:rPr>
        <w:t>"adapter"</w:t>
      </w:r>
      <w:r w:rsidRPr="00CB3154">
        <w:rPr>
          <w:rFonts w:ascii="Consolas" w:hAnsi="Consolas" w:cs="Consolas"/>
          <w:color w:val="000000"/>
          <w:sz w:val="19"/>
          <w:szCs w:val="19"/>
        </w:rPr>
        <w:t>, adapter),</w:t>
      </w:r>
    </w:p>
    <w:p w14:paraId="6DD5DADD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3154">
        <w:rPr>
          <w:rFonts w:ascii="Consolas" w:hAnsi="Consolas" w:cs="Consolas"/>
          <w:color w:val="0000FF"/>
          <w:sz w:val="19"/>
          <w:szCs w:val="19"/>
        </w:rPr>
        <w:t>new</w:t>
      </w:r>
      <w:r w:rsidRPr="00CB3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3154">
        <w:rPr>
          <w:rFonts w:ascii="Consolas" w:hAnsi="Consolas" w:cs="Consolas"/>
          <w:color w:val="2B91AF"/>
          <w:sz w:val="19"/>
          <w:szCs w:val="19"/>
        </w:rPr>
        <w:t>ParameterOverride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3154">
        <w:rPr>
          <w:rFonts w:ascii="Consolas" w:hAnsi="Consolas" w:cs="Consolas"/>
          <w:color w:val="A31515"/>
          <w:sz w:val="19"/>
          <w:szCs w:val="19"/>
        </w:rPr>
        <w:t>"remote"</w:t>
      </w:r>
      <w:r w:rsidRPr="00CB3154">
        <w:rPr>
          <w:rFonts w:ascii="Consolas" w:hAnsi="Consolas" w:cs="Consolas"/>
          <w:color w:val="000000"/>
          <w:sz w:val="19"/>
          <w:szCs w:val="19"/>
        </w:rPr>
        <w:t>, remote),</w:t>
      </w:r>
    </w:p>
    <w:p w14:paraId="403A3E21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3154">
        <w:rPr>
          <w:rFonts w:ascii="Consolas" w:hAnsi="Consolas" w:cs="Consolas"/>
          <w:color w:val="0000FF"/>
          <w:sz w:val="19"/>
          <w:szCs w:val="19"/>
        </w:rPr>
        <w:t>new</w:t>
      </w:r>
      <w:r w:rsidRPr="00CB3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3154">
        <w:rPr>
          <w:rFonts w:ascii="Consolas" w:hAnsi="Consolas" w:cs="Consolas"/>
          <w:color w:val="2B91AF"/>
          <w:sz w:val="19"/>
          <w:szCs w:val="19"/>
        </w:rPr>
        <w:t>ParameterOverride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3154">
        <w:rPr>
          <w:rFonts w:ascii="Consolas" w:hAnsi="Consolas" w:cs="Consolas"/>
          <w:color w:val="A31515"/>
          <w:sz w:val="19"/>
          <w:szCs w:val="19"/>
        </w:rPr>
        <w:t>"manufacturer"</w:t>
      </w:r>
      <w:r w:rsidRPr="00CB315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154">
        <w:rPr>
          <w:rFonts w:ascii="Consolas" w:hAnsi="Consolas" w:cs="Consolas"/>
          <w:color w:val="A31515"/>
          <w:sz w:val="19"/>
          <w:szCs w:val="19"/>
        </w:rPr>
        <w:t>"Visio"</w:t>
      </w:r>
      <w:r w:rsidRPr="00CB3154">
        <w:rPr>
          <w:rFonts w:ascii="Consolas" w:hAnsi="Consolas" w:cs="Consolas"/>
          <w:color w:val="000000"/>
          <w:sz w:val="19"/>
          <w:szCs w:val="19"/>
        </w:rPr>
        <w:t>),</w:t>
      </w:r>
    </w:p>
    <w:p w14:paraId="156E5CEB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3154">
        <w:rPr>
          <w:rFonts w:ascii="Consolas" w:hAnsi="Consolas" w:cs="Consolas"/>
          <w:color w:val="0000FF"/>
          <w:sz w:val="19"/>
          <w:szCs w:val="19"/>
        </w:rPr>
        <w:t>new</w:t>
      </w:r>
      <w:r w:rsidRPr="00CB3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3154">
        <w:rPr>
          <w:rFonts w:ascii="Consolas" w:hAnsi="Consolas" w:cs="Consolas"/>
          <w:color w:val="2B91AF"/>
          <w:sz w:val="19"/>
          <w:szCs w:val="19"/>
        </w:rPr>
        <w:t>ParameterOverride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315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B3154">
        <w:rPr>
          <w:rFonts w:ascii="Consolas" w:hAnsi="Consolas" w:cs="Consolas"/>
          <w:color w:val="A31515"/>
          <w:sz w:val="19"/>
          <w:szCs w:val="19"/>
        </w:rPr>
        <w:t>modelNumber</w:t>
      </w:r>
      <w:proofErr w:type="spellEnd"/>
      <w:r w:rsidRPr="00CB3154">
        <w:rPr>
          <w:rFonts w:ascii="Consolas" w:hAnsi="Consolas" w:cs="Consolas"/>
          <w:color w:val="A31515"/>
          <w:sz w:val="19"/>
          <w:szCs w:val="19"/>
        </w:rPr>
        <w:t>"</w:t>
      </w:r>
      <w:r w:rsidRPr="00CB315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154">
        <w:rPr>
          <w:rFonts w:ascii="Consolas" w:hAnsi="Consolas" w:cs="Consolas"/>
          <w:color w:val="A31515"/>
          <w:sz w:val="19"/>
          <w:szCs w:val="19"/>
        </w:rPr>
        <w:t>"321asdf"</w:t>
      </w:r>
      <w:r w:rsidRPr="00CB3154">
        <w:rPr>
          <w:rFonts w:ascii="Consolas" w:hAnsi="Consolas" w:cs="Consolas"/>
          <w:color w:val="000000"/>
          <w:sz w:val="19"/>
          <w:szCs w:val="19"/>
        </w:rPr>
        <w:t>));</w:t>
      </w:r>
    </w:p>
    <w:p w14:paraId="45EF708C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0DBD8826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3B1CD2C0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3154">
        <w:rPr>
          <w:rFonts w:ascii="Consolas" w:hAnsi="Consolas" w:cs="Consolas"/>
          <w:color w:val="000000"/>
          <w:sz w:val="19"/>
          <w:szCs w:val="19"/>
        </w:rPr>
        <w:t>television.TurnOn</w:t>
      </w:r>
      <w:proofErr w:type="spellEnd"/>
      <w:proofErr w:type="gramEnd"/>
      <w:r w:rsidRPr="00CB3154">
        <w:rPr>
          <w:rFonts w:ascii="Consolas" w:hAnsi="Consolas" w:cs="Consolas"/>
          <w:color w:val="000000"/>
          <w:sz w:val="19"/>
          <w:szCs w:val="19"/>
        </w:rPr>
        <w:t>();</w:t>
      </w:r>
    </w:p>
    <w:p w14:paraId="5BCDEB63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05CC146D" w14:textId="77777777" w:rsidR="00CB3154" w:rsidRPr="00CB3154" w:rsidRDefault="00CB3154" w:rsidP="00CB3154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3154">
        <w:rPr>
          <w:rFonts w:ascii="Consolas" w:hAnsi="Consolas" w:cs="Consolas"/>
          <w:color w:val="2B91AF"/>
          <w:sz w:val="19"/>
          <w:szCs w:val="19"/>
        </w:rPr>
        <w:t>Console</w:t>
      </w:r>
      <w:r w:rsidRPr="00CB3154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CB3154">
        <w:rPr>
          <w:rFonts w:ascii="Consolas" w:hAnsi="Consolas" w:cs="Consolas"/>
          <w:color w:val="000000"/>
          <w:sz w:val="19"/>
          <w:szCs w:val="19"/>
        </w:rPr>
        <w:t>();</w:t>
      </w:r>
    </w:p>
    <w:p w14:paraId="1B56CD62" w14:textId="7CE82992" w:rsidR="00CB3154" w:rsidRDefault="00CB3154" w:rsidP="00CB3154">
      <w:pPr>
        <w:ind w:left="1068"/>
        <w:rPr>
          <w:rFonts w:ascii="Consolas" w:hAnsi="Consolas" w:cs="Consolas"/>
          <w:color w:val="000000"/>
          <w:sz w:val="19"/>
          <w:szCs w:val="19"/>
        </w:rPr>
      </w:pPr>
      <w:r w:rsidRPr="00CB315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FAEDC" w14:textId="5D2C136C" w:rsidR="00CB3154" w:rsidRDefault="00CB3154" w:rsidP="00CB315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your code now and you should see this in your console:</w:t>
      </w:r>
    </w:p>
    <w:p w14:paraId="7EF209EC" w14:textId="202BBA96" w:rsidR="00CB3154" w:rsidRDefault="00CB3154" w:rsidP="00CB3154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606C9C7" wp14:editId="2D77C6CA">
            <wp:extent cx="30099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E189" w14:textId="209E36DE" w:rsidR="00CB3154" w:rsidRDefault="00CB3154" w:rsidP="00CB3154">
      <w:pPr>
        <w:pStyle w:val="ListParagraph"/>
        <w:ind w:left="1068"/>
        <w:rPr>
          <w:rFonts w:asciiTheme="majorHAnsi" w:hAnsiTheme="majorHAnsi" w:cstheme="majorHAnsi"/>
        </w:rPr>
      </w:pPr>
    </w:p>
    <w:p w14:paraId="70AB93E0" w14:textId="2A9FBE3B" w:rsidR="00CB3154" w:rsidRDefault="00D57D1C" w:rsidP="00CB315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Feel free to drop any breakpoints </w:t>
      </w:r>
      <w:proofErr w:type="gramStart"/>
      <w:r>
        <w:rPr>
          <w:rFonts w:asciiTheme="majorHAnsi" w:hAnsiTheme="majorHAnsi" w:cstheme="majorHAnsi"/>
        </w:rPr>
        <w:t>at this time</w:t>
      </w:r>
      <w:proofErr w:type="gramEnd"/>
      <w:r>
        <w:rPr>
          <w:rFonts w:asciiTheme="majorHAnsi" w:hAnsiTheme="majorHAnsi" w:cstheme="majorHAnsi"/>
        </w:rPr>
        <w:t xml:space="preserve"> and experiment with your code to understand how things are working with Unity.</w:t>
      </w:r>
    </w:p>
    <w:p w14:paraId="4D5198A0" w14:textId="77777777" w:rsidR="00D57D1C" w:rsidRPr="00D57D1C" w:rsidRDefault="00D57D1C" w:rsidP="00D57D1C">
      <w:pPr>
        <w:rPr>
          <w:rFonts w:asciiTheme="majorHAnsi" w:hAnsiTheme="majorHAnsi" w:cstheme="majorHAnsi"/>
        </w:rPr>
      </w:pPr>
    </w:p>
    <w:p w14:paraId="48915000" w14:textId="4DA7A64A" w:rsidR="00D57D1C" w:rsidRDefault="00D57D1C" w:rsidP="00CB315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When you are ready to continue, add a new interface called </w:t>
      </w:r>
      <w:proofErr w:type="spellStart"/>
      <w:r>
        <w:rPr>
          <w:rFonts w:asciiTheme="majorHAnsi" w:hAnsiTheme="majorHAnsi" w:cstheme="majorHAnsi"/>
        </w:rPr>
        <w:t>ISpeaker</w:t>
      </w:r>
      <w:proofErr w:type="spellEnd"/>
      <w:r>
        <w:rPr>
          <w:rFonts w:asciiTheme="majorHAnsi" w:hAnsiTheme="majorHAnsi" w:cstheme="majorHAnsi"/>
        </w:rPr>
        <w:t xml:space="preserve"> with the following code: </w:t>
      </w:r>
    </w:p>
    <w:p w14:paraId="3D3D0077" w14:textId="77777777" w:rsidR="000D2D47" w:rsidRPr="000D2D47" w:rsidRDefault="000D2D47" w:rsidP="000D2D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D47">
        <w:rPr>
          <w:rFonts w:ascii="Consolas" w:hAnsi="Consolas" w:cs="Consolas"/>
          <w:color w:val="0000FF"/>
          <w:sz w:val="19"/>
          <w:szCs w:val="19"/>
        </w:rPr>
        <w:t>public</w:t>
      </w:r>
      <w:r w:rsidRPr="000D2D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D47">
        <w:rPr>
          <w:rFonts w:ascii="Consolas" w:hAnsi="Consolas" w:cs="Consolas"/>
          <w:color w:val="0000FF"/>
          <w:sz w:val="19"/>
          <w:szCs w:val="19"/>
        </w:rPr>
        <w:t>interface</w:t>
      </w:r>
      <w:r w:rsidRPr="000D2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D47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</w:p>
    <w:p w14:paraId="6847A0AE" w14:textId="77777777" w:rsidR="000D2D47" w:rsidRPr="000D2D47" w:rsidRDefault="000D2D47" w:rsidP="000D2D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EC300B" w14:textId="77777777" w:rsidR="000D2D47" w:rsidRPr="000D2D47" w:rsidRDefault="000D2D47" w:rsidP="000D2D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D47">
        <w:rPr>
          <w:rFonts w:ascii="Consolas" w:hAnsi="Consolas" w:cs="Consolas"/>
          <w:color w:val="0000FF"/>
          <w:sz w:val="19"/>
          <w:szCs w:val="19"/>
        </w:rPr>
        <w:t>void</w:t>
      </w:r>
      <w:r w:rsidRPr="000D2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2D47"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 w:rsidRPr="000D2D47">
        <w:rPr>
          <w:rFonts w:ascii="Consolas" w:hAnsi="Consolas" w:cs="Consolas"/>
          <w:color w:val="000000"/>
          <w:sz w:val="19"/>
          <w:szCs w:val="19"/>
        </w:rPr>
        <w:t>);</w:t>
      </w:r>
    </w:p>
    <w:p w14:paraId="33A33E6C" w14:textId="6DBB9E90" w:rsidR="00D57D1C" w:rsidRDefault="000D2D47" w:rsidP="000D2D47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BEE23D" w14:textId="2AED10D8" w:rsidR="000D2D47" w:rsidRDefault="000D2D47" w:rsidP="000D2D47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3ABE65D" w14:textId="6C010E0C" w:rsidR="000D2D47" w:rsidRDefault="000D2D47" w:rsidP="000D2D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Implement your interface with two classes now. The first class you can create as </w:t>
      </w:r>
      <w:proofErr w:type="spellStart"/>
      <w:r>
        <w:rPr>
          <w:rFonts w:asciiTheme="majorHAnsi" w:hAnsiTheme="majorHAnsi" w:cstheme="majorHAnsi"/>
        </w:rPr>
        <w:t>BoseSpeaker.cs</w:t>
      </w:r>
      <w:proofErr w:type="spellEnd"/>
      <w:r>
        <w:rPr>
          <w:rFonts w:asciiTheme="majorHAnsi" w:hAnsiTheme="majorHAnsi" w:cstheme="majorHAnsi"/>
        </w:rPr>
        <w:t xml:space="preserve"> and add the following code: </w:t>
      </w:r>
    </w:p>
    <w:p w14:paraId="6E0FC76F" w14:textId="77777777" w:rsidR="000D2D47" w:rsidRPr="000D2D47" w:rsidRDefault="000D2D47" w:rsidP="000D2D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D47">
        <w:rPr>
          <w:rFonts w:ascii="Consolas" w:hAnsi="Consolas" w:cs="Consolas"/>
          <w:color w:val="0000FF"/>
          <w:sz w:val="19"/>
          <w:szCs w:val="19"/>
        </w:rPr>
        <w:t>public</w:t>
      </w:r>
      <w:r w:rsidRPr="000D2D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D47">
        <w:rPr>
          <w:rFonts w:ascii="Consolas" w:hAnsi="Consolas" w:cs="Consolas"/>
          <w:color w:val="0000FF"/>
          <w:sz w:val="19"/>
          <w:szCs w:val="19"/>
        </w:rPr>
        <w:t>class</w:t>
      </w:r>
      <w:r w:rsidRPr="000D2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D47">
        <w:rPr>
          <w:rFonts w:ascii="Consolas" w:hAnsi="Consolas" w:cs="Consolas"/>
          <w:color w:val="2B91AF"/>
          <w:sz w:val="19"/>
          <w:szCs w:val="19"/>
        </w:rPr>
        <w:t>BoseSpeaker</w:t>
      </w:r>
      <w:proofErr w:type="spellEnd"/>
      <w:r w:rsidRPr="000D2D47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D2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D47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</w:p>
    <w:p w14:paraId="6E62E249" w14:textId="77777777" w:rsidR="000D2D47" w:rsidRPr="000D2D47" w:rsidRDefault="000D2D47" w:rsidP="000D2D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8FF930" w14:textId="77777777" w:rsidR="000D2D47" w:rsidRPr="000D2D47" w:rsidRDefault="000D2D47" w:rsidP="000D2D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D47">
        <w:rPr>
          <w:rFonts w:ascii="Consolas" w:hAnsi="Consolas" w:cs="Consolas"/>
          <w:color w:val="0000FF"/>
          <w:sz w:val="19"/>
          <w:szCs w:val="19"/>
        </w:rPr>
        <w:t>public</w:t>
      </w:r>
      <w:r w:rsidRPr="000D2D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D47">
        <w:rPr>
          <w:rFonts w:ascii="Consolas" w:hAnsi="Consolas" w:cs="Consolas"/>
          <w:color w:val="0000FF"/>
          <w:sz w:val="19"/>
          <w:szCs w:val="19"/>
        </w:rPr>
        <w:t>void</w:t>
      </w:r>
      <w:r w:rsidRPr="000D2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2D47"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 w:rsidRPr="000D2D47">
        <w:rPr>
          <w:rFonts w:ascii="Consolas" w:hAnsi="Consolas" w:cs="Consolas"/>
          <w:color w:val="000000"/>
          <w:sz w:val="19"/>
          <w:szCs w:val="19"/>
        </w:rPr>
        <w:t>)</w:t>
      </w:r>
    </w:p>
    <w:p w14:paraId="48578B37" w14:textId="77777777" w:rsidR="000D2D47" w:rsidRPr="000D2D47" w:rsidRDefault="000D2D47" w:rsidP="000D2D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84A295" w14:textId="77777777" w:rsidR="000D2D47" w:rsidRPr="000D2D47" w:rsidRDefault="000D2D47" w:rsidP="000D2D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D47">
        <w:rPr>
          <w:rFonts w:ascii="Consolas" w:hAnsi="Consolas" w:cs="Consolas"/>
          <w:color w:val="2B91AF"/>
          <w:sz w:val="19"/>
          <w:szCs w:val="19"/>
        </w:rPr>
        <w:t>Console</w:t>
      </w:r>
      <w:r w:rsidRPr="000D2D47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0D2D47">
        <w:rPr>
          <w:rFonts w:ascii="Consolas" w:hAnsi="Consolas" w:cs="Consolas"/>
          <w:color w:val="000000"/>
          <w:sz w:val="19"/>
          <w:szCs w:val="19"/>
        </w:rPr>
        <w:t>(</w:t>
      </w:r>
      <w:r w:rsidRPr="000D2D47">
        <w:rPr>
          <w:rFonts w:ascii="Consolas" w:hAnsi="Consolas" w:cs="Consolas"/>
          <w:color w:val="A31515"/>
          <w:sz w:val="19"/>
          <w:szCs w:val="19"/>
        </w:rPr>
        <w:t>"Sounds great!"</w:t>
      </w:r>
      <w:r w:rsidRPr="000D2D47">
        <w:rPr>
          <w:rFonts w:ascii="Consolas" w:hAnsi="Consolas" w:cs="Consolas"/>
          <w:color w:val="000000"/>
          <w:sz w:val="19"/>
          <w:szCs w:val="19"/>
        </w:rPr>
        <w:t>);</w:t>
      </w:r>
    </w:p>
    <w:p w14:paraId="385E13A8" w14:textId="77777777" w:rsidR="000D2D47" w:rsidRPr="000D2D47" w:rsidRDefault="000D2D47" w:rsidP="000D2D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4DAFE" w14:textId="2AE74B28" w:rsidR="000D2D47" w:rsidRDefault="000D2D47" w:rsidP="000D2D47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0D2D4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3B09BD" w14:textId="77777777" w:rsidR="000D2D47" w:rsidRPr="000D2D47" w:rsidRDefault="000D2D47" w:rsidP="000D2D47">
      <w:pPr>
        <w:ind w:left="708"/>
        <w:rPr>
          <w:rFonts w:asciiTheme="majorHAnsi" w:hAnsiTheme="majorHAnsi" w:cstheme="majorHAnsi"/>
        </w:rPr>
      </w:pPr>
    </w:p>
    <w:p w14:paraId="7983E0F4" w14:textId="13EA957B" w:rsidR="000D2D47" w:rsidRDefault="000D2D47" w:rsidP="000D2D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Then add your second class implementing the </w:t>
      </w:r>
      <w:proofErr w:type="spellStart"/>
      <w:r>
        <w:rPr>
          <w:rFonts w:asciiTheme="majorHAnsi" w:hAnsiTheme="majorHAnsi" w:cstheme="majorHAnsi"/>
        </w:rPr>
        <w:t>ISpeaker</w:t>
      </w:r>
      <w:proofErr w:type="spellEnd"/>
      <w:r>
        <w:rPr>
          <w:rFonts w:asciiTheme="majorHAnsi" w:hAnsiTheme="majorHAnsi" w:cstheme="majorHAnsi"/>
        </w:rPr>
        <w:t xml:space="preserve">, call it </w:t>
      </w:r>
      <w:proofErr w:type="spellStart"/>
      <w:r>
        <w:rPr>
          <w:rFonts w:asciiTheme="majorHAnsi" w:hAnsiTheme="majorHAnsi" w:cstheme="majorHAnsi"/>
        </w:rPr>
        <w:t>WalmartSpeaker.cs</w:t>
      </w:r>
      <w:proofErr w:type="spellEnd"/>
      <w:r>
        <w:rPr>
          <w:rFonts w:asciiTheme="majorHAnsi" w:hAnsiTheme="majorHAnsi" w:cstheme="majorHAnsi"/>
        </w:rPr>
        <w:t xml:space="preserve"> and add the following code:</w:t>
      </w:r>
    </w:p>
    <w:p w14:paraId="2B3277D9" w14:textId="77777777" w:rsidR="009071DC" w:rsidRPr="009071DC" w:rsidRDefault="009071DC" w:rsidP="009071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071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71DC">
        <w:rPr>
          <w:rFonts w:ascii="Consolas" w:hAnsi="Consolas" w:cs="Consolas"/>
          <w:color w:val="0000FF"/>
          <w:sz w:val="19"/>
          <w:szCs w:val="19"/>
        </w:rPr>
        <w:t>public</w:t>
      </w:r>
      <w:r w:rsidRPr="00907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71DC">
        <w:rPr>
          <w:rFonts w:ascii="Consolas" w:hAnsi="Consolas" w:cs="Consolas"/>
          <w:color w:val="0000FF"/>
          <w:sz w:val="19"/>
          <w:szCs w:val="19"/>
        </w:rPr>
        <w:t>class</w:t>
      </w:r>
      <w:r w:rsidRPr="009071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71DC">
        <w:rPr>
          <w:rFonts w:ascii="Consolas" w:hAnsi="Consolas" w:cs="Consolas"/>
          <w:color w:val="2B91AF"/>
          <w:sz w:val="19"/>
          <w:szCs w:val="19"/>
        </w:rPr>
        <w:t>WalmartSpeaker</w:t>
      </w:r>
      <w:proofErr w:type="spellEnd"/>
      <w:r w:rsidRPr="009071DC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071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71DC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</w:p>
    <w:p w14:paraId="4A2C7960" w14:textId="77777777" w:rsidR="009071DC" w:rsidRPr="009071DC" w:rsidRDefault="009071DC" w:rsidP="009071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071D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3944E6" w14:textId="77777777" w:rsidR="009071DC" w:rsidRPr="009071DC" w:rsidRDefault="009071DC" w:rsidP="009071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071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71DC">
        <w:rPr>
          <w:rFonts w:ascii="Consolas" w:hAnsi="Consolas" w:cs="Consolas"/>
          <w:color w:val="0000FF"/>
          <w:sz w:val="19"/>
          <w:szCs w:val="19"/>
        </w:rPr>
        <w:t>public</w:t>
      </w:r>
      <w:r w:rsidRPr="00907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71DC">
        <w:rPr>
          <w:rFonts w:ascii="Consolas" w:hAnsi="Consolas" w:cs="Consolas"/>
          <w:color w:val="0000FF"/>
          <w:sz w:val="19"/>
          <w:szCs w:val="19"/>
        </w:rPr>
        <w:t>void</w:t>
      </w:r>
      <w:r w:rsidRPr="009071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071DC"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 w:rsidRPr="009071DC">
        <w:rPr>
          <w:rFonts w:ascii="Consolas" w:hAnsi="Consolas" w:cs="Consolas"/>
          <w:color w:val="000000"/>
          <w:sz w:val="19"/>
          <w:szCs w:val="19"/>
        </w:rPr>
        <w:t>)</w:t>
      </w:r>
    </w:p>
    <w:p w14:paraId="5B14EA0B" w14:textId="77777777" w:rsidR="009071DC" w:rsidRPr="009071DC" w:rsidRDefault="009071DC" w:rsidP="009071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071D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639491" w14:textId="77777777" w:rsidR="009071DC" w:rsidRPr="009071DC" w:rsidRDefault="009071DC" w:rsidP="009071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071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71DC">
        <w:rPr>
          <w:rFonts w:ascii="Consolas" w:hAnsi="Consolas" w:cs="Consolas"/>
          <w:color w:val="2B91AF"/>
          <w:sz w:val="19"/>
          <w:szCs w:val="19"/>
        </w:rPr>
        <w:t>Console</w:t>
      </w:r>
      <w:r w:rsidRPr="009071DC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9071DC">
        <w:rPr>
          <w:rFonts w:ascii="Consolas" w:hAnsi="Consolas" w:cs="Consolas"/>
          <w:color w:val="000000"/>
          <w:sz w:val="19"/>
          <w:szCs w:val="19"/>
        </w:rPr>
        <w:t>(</w:t>
      </w:r>
      <w:r w:rsidRPr="009071DC">
        <w:rPr>
          <w:rFonts w:ascii="Consolas" w:hAnsi="Consolas" w:cs="Consolas"/>
          <w:color w:val="A31515"/>
          <w:sz w:val="19"/>
          <w:szCs w:val="19"/>
        </w:rPr>
        <w:t>"Sounds awful and like it cost .99!"</w:t>
      </w:r>
      <w:r w:rsidRPr="009071DC">
        <w:rPr>
          <w:rFonts w:ascii="Consolas" w:hAnsi="Consolas" w:cs="Consolas"/>
          <w:color w:val="000000"/>
          <w:sz w:val="19"/>
          <w:szCs w:val="19"/>
        </w:rPr>
        <w:t>);</w:t>
      </w:r>
    </w:p>
    <w:p w14:paraId="23476016" w14:textId="77777777" w:rsidR="009071DC" w:rsidRPr="009071DC" w:rsidRDefault="009071DC" w:rsidP="009071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071D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53FCA" w14:textId="043DE491" w:rsidR="000D2D47" w:rsidRPr="009071DC" w:rsidRDefault="009071DC" w:rsidP="009071DC">
      <w:pPr>
        <w:ind w:left="708"/>
        <w:rPr>
          <w:rFonts w:asciiTheme="majorHAnsi" w:hAnsiTheme="majorHAnsi" w:cstheme="majorHAnsi"/>
        </w:rPr>
      </w:pPr>
      <w:r w:rsidRPr="009071D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D23FA1" w14:textId="77777777" w:rsidR="000D2D47" w:rsidRPr="000D2D47" w:rsidRDefault="000D2D47" w:rsidP="000D2D47">
      <w:pPr>
        <w:rPr>
          <w:rFonts w:asciiTheme="majorHAnsi" w:hAnsiTheme="majorHAnsi" w:cstheme="majorHAnsi"/>
        </w:rPr>
      </w:pPr>
    </w:p>
    <w:p w14:paraId="5C27E03E" w14:textId="3DE60D22" w:rsidR="000D2D47" w:rsidRDefault="000D2D47" w:rsidP="000D2D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 back to your Unity </w:t>
      </w:r>
      <w:proofErr w:type="spellStart"/>
      <w:r>
        <w:rPr>
          <w:rFonts w:asciiTheme="majorHAnsi" w:hAnsiTheme="majorHAnsi" w:cstheme="majorHAnsi"/>
        </w:rPr>
        <w:t>Container.cs</w:t>
      </w:r>
      <w:proofErr w:type="spellEnd"/>
      <w:r>
        <w:rPr>
          <w:rFonts w:asciiTheme="majorHAnsi" w:hAnsiTheme="majorHAnsi" w:cstheme="majorHAnsi"/>
        </w:rPr>
        <w:t xml:space="preserve"> and add the following:</w:t>
      </w:r>
    </w:p>
    <w:p w14:paraId="1B499937" w14:textId="77777777" w:rsidR="004A2C3B" w:rsidRPr="004A2C3B" w:rsidRDefault="004A2C3B" w:rsidP="004A2C3B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2C3B"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 w:rsidRPr="004A2C3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A2C3B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4A2C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2C3B">
        <w:rPr>
          <w:rFonts w:ascii="Consolas" w:hAnsi="Consolas" w:cs="Consolas"/>
          <w:color w:val="2B91AF"/>
          <w:sz w:val="19"/>
          <w:szCs w:val="19"/>
        </w:rPr>
        <w:t>WalmartSpeaker</w:t>
      </w:r>
      <w:proofErr w:type="spellEnd"/>
      <w:r w:rsidRPr="004A2C3B">
        <w:rPr>
          <w:rFonts w:ascii="Consolas" w:hAnsi="Consolas" w:cs="Consolas"/>
          <w:color w:val="000000"/>
          <w:sz w:val="19"/>
          <w:szCs w:val="19"/>
        </w:rPr>
        <w:t>&gt;(</w:t>
      </w:r>
      <w:r w:rsidRPr="004A2C3B">
        <w:rPr>
          <w:rFonts w:ascii="Consolas" w:hAnsi="Consolas" w:cs="Consolas"/>
          <w:color w:val="A31515"/>
          <w:sz w:val="19"/>
          <w:szCs w:val="19"/>
        </w:rPr>
        <w:t>"Cheap"</w:t>
      </w:r>
      <w:r w:rsidRPr="004A2C3B">
        <w:rPr>
          <w:rFonts w:ascii="Consolas" w:hAnsi="Consolas" w:cs="Consolas"/>
          <w:color w:val="000000"/>
          <w:sz w:val="19"/>
          <w:szCs w:val="19"/>
        </w:rPr>
        <w:t>);</w:t>
      </w:r>
    </w:p>
    <w:p w14:paraId="3D92AB58" w14:textId="62B53D73" w:rsidR="009071DC" w:rsidRPr="004A2C3B" w:rsidRDefault="004A2C3B" w:rsidP="004A2C3B">
      <w:pPr>
        <w:ind w:left="708"/>
        <w:rPr>
          <w:rFonts w:asciiTheme="majorHAnsi" w:hAnsiTheme="majorHAnsi" w:cstheme="maj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A2C3B"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 w:rsidRPr="004A2C3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A2C3B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4A2C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2C3B">
        <w:rPr>
          <w:rFonts w:ascii="Consolas" w:hAnsi="Consolas" w:cs="Consolas"/>
          <w:color w:val="2B91AF"/>
          <w:sz w:val="19"/>
          <w:szCs w:val="19"/>
        </w:rPr>
        <w:t>BoseSpeaker</w:t>
      </w:r>
      <w:proofErr w:type="spellEnd"/>
      <w:r w:rsidRPr="004A2C3B">
        <w:rPr>
          <w:rFonts w:ascii="Consolas" w:hAnsi="Consolas" w:cs="Consolas"/>
          <w:color w:val="000000"/>
          <w:sz w:val="19"/>
          <w:szCs w:val="19"/>
        </w:rPr>
        <w:t>&gt;(</w:t>
      </w:r>
      <w:r w:rsidRPr="004A2C3B">
        <w:rPr>
          <w:rFonts w:ascii="Consolas" w:hAnsi="Consolas" w:cs="Consolas"/>
          <w:color w:val="A31515"/>
          <w:sz w:val="19"/>
          <w:szCs w:val="19"/>
        </w:rPr>
        <w:t>"Expensive"</w:t>
      </w:r>
      <w:r w:rsidRPr="004A2C3B">
        <w:rPr>
          <w:rFonts w:ascii="Consolas" w:hAnsi="Consolas" w:cs="Consolas"/>
          <w:color w:val="000000"/>
          <w:sz w:val="19"/>
          <w:szCs w:val="19"/>
        </w:rPr>
        <w:t>);</w:t>
      </w:r>
    </w:p>
    <w:p w14:paraId="74BCFCAE" w14:textId="4CBF634F" w:rsidR="009071DC" w:rsidRDefault="009071DC" w:rsidP="009071DC">
      <w:pPr>
        <w:rPr>
          <w:rFonts w:asciiTheme="majorHAnsi" w:hAnsiTheme="majorHAnsi" w:cstheme="majorHAnsi"/>
        </w:rPr>
      </w:pPr>
    </w:p>
    <w:p w14:paraId="65519CBF" w14:textId="77777777" w:rsidR="004A2C3B" w:rsidRPr="009071DC" w:rsidRDefault="004A2C3B" w:rsidP="009071DC">
      <w:pPr>
        <w:rPr>
          <w:rFonts w:asciiTheme="majorHAnsi" w:hAnsiTheme="majorHAnsi" w:cstheme="majorHAnsi"/>
        </w:rPr>
      </w:pPr>
    </w:p>
    <w:p w14:paraId="3B6DE4BE" w14:textId="5C1DBA83" w:rsidR="000D2D47" w:rsidRDefault="000D2D47" w:rsidP="000D2D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Your full </w:t>
      </w:r>
      <w:proofErr w:type="spellStart"/>
      <w:r>
        <w:rPr>
          <w:rFonts w:asciiTheme="majorHAnsi" w:hAnsiTheme="majorHAnsi" w:cstheme="majorHAnsi"/>
        </w:rPr>
        <w:t>Container.cs</w:t>
      </w:r>
      <w:proofErr w:type="spellEnd"/>
      <w:r>
        <w:rPr>
          <w:rFonts w:asciiTheme="majorHAnsi" w:hAnsiTheme="majorHAnsi" w:cstheme="majorHAnsi"/>
        </w:rPr>
        <w:t xml:space="preserve"> file should look like this:</w:t>
      </w:r>
    </w:p>
    <w:p w14:paraId="5E89867D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FF"/>
          <w:sz w:val="19"/>
          <w:szCs w:val="19"/>
        </w:rPr>
        <w:t>using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F4BA4">
        <w:rPr>
          <w:rFonts w:ascii="Consolas" w:hAnsi="Consolas" w:cs="Consolas"/>
          <w:color w:val="000000"/>
          <w:sz w:val="19"/>
          <w:szCs w:val="19"/>
        </w:rPr>
        <w:t>Microsoft.Practices.Unity</w:t>
      </w:r>
      <w:proofErr w:type="spellEnd"/>
      <w:proofErr w:type="gramEnd"/>
      <w:r w:rsidRPr="005F4BA4">
        <w:rPr>
          <w:rFonts w:ascii="Consolas" w:hAnsi="Consolas" w:cs="Consolas"/>
          <w:color w:val="000000"/>
          <w:sz w:val="19"/>
          <w:szCs w:val="19"/>
        </w:rPr>
        <w:t>;</w:t>
      </w:r>
    </w:p>
    <w:p w14:paraId="5CF95D2C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578532C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FF"/>
          <w:sz w:val="19"/>
          <w:szCs w:val="19"/>
        </w:rPr>
        <w:t>namespace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4BA4">
        <w:rPr>
          <w:rFonts w:ascii="Consolas" w:hAnsi="Consolas" w:cs="Consolas"/>
          <w:color w:val="000000"/>
          <w:sz w:val="19"/>
          <w:szCs w:val="19"/>
        </w:rPr>
        <w:t>UnityConsoleApp</w:t>
      </w:r>
      <w:proofErr w:type="spellEnd"/>
    </w:p>
    <w:p w14:paraId="541BB84B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>{</w:t>
      </w:r>
    </w:p>
    <w:p w14:paraId="4679F202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F4BA4">
        <w:rPr>
          <w:rFonts w:ascii="Consolas" w:hAnsi="Consolas" w:cs="Consolas"/>
          <w:color w:val="0000FF"/>
          <w:sz w:val="19"/>
          <w:szCs w:val="19"/>
        </w:rPr>
        <w:t>public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4BA4">
        <w:rPr>
          <w:rFonts w:ascii="Consolas" w:hAnsi="Consolas" w:cs="Consolas"/>
          <w:color w:val="0000FF"/>
          <w:sz w:val="19"/>
          <w:szCs w:val="19"/>
        </w:rPr>
        <w:t>class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4BA4">
        <w:rPr>
          <w:rFonts w:ascii="Consolas" w:hAnsi="Consolas" w:cs="Consolas"/>
          <w:color w:val="2B91AF"/>
          <w:sz w:val="19"/>
          <w:szCs w:val="19"/>
        </w:rPr>
        <w:t>Container</w:t>
      </w:r>
    </w:p>
    <w:p w14:paraId="4F460B9F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38A4E2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F4BA4">
        <w:rPr>
          <w:rFonts w:ascii="Consolas" w:hAnsi="Consolas" w:cs="Consolas"/>
          <w:color w:val="0000FF"/>
          <w:sz w:val="19"/>
          <w:szCs w:val="19"/>
        </w:rPr>
        <w:t>public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4BA4">
        <w:rPr>
          <w:rFonts w:ascii="Consolas" w:hAnsi="Consolas" w:cs="Consolas"/>
          <w:color w:val="0000FF"/>
          <w:sz w:val="19"/>
          <w:szCs w:val="19"/>
        </w:rPr>
        <w:t>static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4BA4">
        <w:rPr>
          <w:rFonts w:ascii="Consolas" w:hAnsi="Consolas" w:cs="Consolas"/>
          <w:color w:val="0000FF"/>
          <w:sz w:val="19"/>
          <w:szCs w:val="19"/>
        </w:rPr>
        <w:t>void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F4BA4">
        <w:rPr>
          <w:rFonts w:ascii="Consolas" w:hAnsi="Consolas" w:cs="Consolas"/>
          <w:color w:val="000000"/>
          <w:sz w:val="19"/>
          <w:szCs w:val="19"/>
        </w:rPr>
        <w:t>RegisterElements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F4BA4">
        <w:rPr>
          <w:rFonts w:ascii="Consolas" w:hAnsi="Consolas" w:cs="Consolas"/>
          <w:color w:val="2B91AF"/>
          <w:sz w:val="19"/>
          <w:szCs w:val="19"/>
        </w:rPr>
        <w:t>IUnityContainer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 container)</w:t>
      </w:r>
    </w:p>
    <w:p w14:paraId="111A4EF1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53290D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4BA4">
        <w:rPr>
          <w:rFonts w:ascii="Consolas" w:hAnsi="Consolas" w:cs="Consolas"/>
          <w:color w:val="000000"/>
          <w:sz w:val="19"/>
          <w:szCs w:val="19"/>
        </w:rPr>
        <w:t>tvStand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F4BA4">
        <w:rPr>
          <w:rFonts w:ascii="Consolas" w:hAnsi="Consolas" w:cs="Consolas"/>
          <w:color w:val="0000FF"/>
          <w:sz w:val="19"/>
          <w:szCs w:val="19"/>
        </w:rPr>
        <w:t>new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F4BA4"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F4BA4">
        <w:rPr>
          <w:rFonts w:ascii="Consolas" w:hAnsi="Consolas" w:cs="Consolas"/>
          <w:color w:val="000000"/>
          <w:sz w:val="19"/>
          <w:szCs w:val="19"/>
        </w:rPr>
        <w:t>70);</w:t>
      </w:r>
    </w:p>
    <w:p w14:paraId="465AA5B9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F4BA4">
        <w:rPr>
          <w:rFonts w:ascii="Consolas" w:hAnsi="Consolas" w:cs="Consolas"/>
          <w:color w:val="000000"/>
          <w:sz w:val="19"/>
          <w:szCs w:val="19"/>
        </w:rPr>
        <w:t>container.RegisterInstance</w:t>
      </w:r>
      <w:proofErr w:type="spellEnd"/>
      <w:proofErr w:type="gramEnd"/>
      <w:r w:rsidRPr="005F4B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F4BA4">
        <w:rPr>
          <w:rFonts w:ascii="Consolas" w:hAnsi="Consolas" w:cs="Consolas"/>
          <w:color w:val="000000"/>
          <w:sz w:val="19"/>
          <w:szCs w:val="19"/>
        </w:rPr>
        <w:t>tvStand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);</w:t>
      </w:r>
    </w:p>
    <w:p w14:paraId="1E94876C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31BEC36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F4BA4"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 w:rsidRPr="005F4BA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F4BA4">
        <w:rPr>
          <w:rFonts w:ascii="Consolas" w:hAnsi="Consolas" w:cs="Consolas"/>
          <w:color w:val="2B91AF"/>
          <w:sz w:val="19"/>
          <w:szCs w:val="19"/>
        </w:rPr>
        <w:t>Adapter</w:t>
      </w:r>
      <w:r w:rsidRPr="005F4BA4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141B361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F4BA4"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 w:rsidRPr="005F4BA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F4BA4">
        <w:rPr>
          <w:rFonts w:ascii="Consolas" w:hAnsi="Consolas" w:cs="Consolas"/>
          <w:color w:val="2B91AF"/>
          <w:sz w:val="19"/>
          <w:szCs w:val="19"/>
        </w:rPr>
        <w:t>Remote</w:t>
      </w:r>
      <w:r w:rsidRPr="005F4BA4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08B48F5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A7ACC1A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F4BA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4BA4">
        <w:rPr>
          <w:rFonts w:ascii="Consolas" w:hAnsi="Consolas" w:cs="Consolas"/>
          <w:color w:val="000000"/>
          <w:sz w:val="19"/>
          <w:szCs w:val="19"/>
        </w:rPr>
        <w:t>adapterType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F4BA4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);</w:t>
      </w:r>
    </w:p>
    <w:p w14:paraId="43F4C6E7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F4BA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4BA4">
        <w:rPr>
          <w:rFonts w:ascii="Consolas" w:hAnsi="Consolas" w:cs="Consolas"/>
          <w:color w:val="000000"/>
          <w:sz w:val="19"/>
          <w:szCs w:val="19"/>
        </w:rPr>
        <w:t>remoteType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F4BA4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);</w:t>
      </w:r>
    </w:p>
    <w:p w14:paraId="207F745F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F4BA4"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 w:rsidRPr="005F4BA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ITelevision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F4BA4">
        <w:rPr>
          <w:rFonts w:ascii="Consolas" w:hAnsi="Consolas" w:cs="Consolas"/>
          <w:color w:val="2B91AF"/>
          <w:sz w:val="19"/>
          <w:szCs w:val="19"/>
        </w:rPr>
        <w:t>Television</w:t>
      </w:r>
      <w:r w:rsidRPr="005F4BA4">
        <w:rPr>
          <w:rFonts w:ascii="Consolas" w:hAnsi="Consolas" w:cs="Consolas"/>
          <w:color w:val="000000"/>
          <w:sz w:val="19"/>
          <w:szCs w:val="19"/>
        </w:rPr>
        <w:t>&gt;(</w:t>
      </w:r>
      <w:r w:rsidRPr="005F4BA4">
        <w:rPr>
          <w:rFonts w:ascii="Consolas" w:hAnsi="Consolas" w:cs="Consolas"/>
          <w:color w:val="0000FF"/>
          <w:sz w:val="19"/>
          <w:szCs w:val="19"/>
        </w:rPr>
        <w:t>new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InjectionConstructor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F4BA4">
        <w:rPr>
          <w:rFonts w:ascii="Consolas" w:hAnsi="Consolas" w:cs="Consolas"/>
          <w:color w:val="000000"/>
          <w:sz w:val="19"/>
          <w:szCs w:val="19"/>
        </w:rPr>
        <w:t>adapterType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F4BA4">
        <w:rPr>
          <w:rFonts w:ascii="Consolas" w:hAnsi="Consolas" w:cs="Consolas"/>
          <w:color w:val="000000"/>
          <w:sz w:val="19"/>
          <w:szCs w:val="19"/>
        </w:rPr>
        <w:t>remoteType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F4BA4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(</w:t>
      </w:r>
      <w:r w:rsidRPr="005F4BA4">
        <w:rPr>
          <w:rFonts w:ascii="Consolas" w:hAnsi="Consolas" w:cs="Consolas"/>
          <w:color w:val="0000FF"/>
          <w:sz w:val="19"/>
          <w:szCs w:val="19"/>
        </w:rPr>
        <w:t>string</w:t>
      </w:r>
      <w:r w:rsidRPr="005F4BA4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5F4BA4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(</w:t>
      </w:r>
      <w:r w:rsidRPr="005F4BA4">
        <w:rPr>
          <w:rFonts w:ascii="Consolas" w:hAnsi="Consolas" w:cs="Consolas"/>
          <w:color w:val="0000FF"/>
          <w:sz w:val="19"/>
          <w:szCs w:val="19"/>
        </w:rPr>
        <w:t>string</w:t>
      </w:r>
      <w:r w:rsidRPr="005F4BA4">
        <w:rPr>
          <w:rFonts w:ascii="Consolas" w:hAnsi="Consolas" w:cs="Consolas"/>
          <w:color w:val="000000"/>
          <w:sz w:val="19"/>
          <w:szCs w:val="19"/>
        </w:rPr>
        <w:t>)));</w:t>
      </w:r>
    </w:p>
    <w:p w14:paraId="54A01BEE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D5C54E0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F4BA4"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 w:rsidRPr="005F4BA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WalmartSpeaker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&gt;(</w:t>
      </w:r>
      <w:r w:rsidRPr="005F4BA4">
        <w:rPr>
          <w:rFonts w:ascii="Consolas" w:hAnsi="Consolas" w:cs="Consolas"/>
          <w:color w:val="A31515"/>
          <w:sz w:val="19"/>
          <w:szCs w:val="19"/>
        </w:rPr>
        <w:t>"</w:t>
      </w:r>
      <w:r w:rsidRPr="00C26D07">
        <w:rPr>
          <w:rFonts w:ascii="Consolas" w:hAnsi="Consolas" w:cs="Consolas"/>
          <w:color w:val="A31515"/>
          <w:sz w:val="19"/>
          <w:szCs w:val="19"/>
          <w:highlight w:val="yellow"/>
        </w:rPr>
        <w:t>Cheap</w:t>
      </w:r>
      <w:r w:rsidRPr="005F4BA4">
        <w:rPr>
          <w:rFonts w:ascii="Consolas" w:hAnsi="Consolas" w:cs="Consolas"/>
          <w:color w:val="A31515"/>
          <w:sz w:val="19"/>
          <w:szCs w:val="19"/>
        </w:rPr>
        <w:t>"</w:t>
      </w:r>
      <w:r w:rsidRPr="005F4BA4">
        <w:rPr>
          <w:rFonts w:ascii="Consolas" w:hAnsi="Consolas" w:cs="Consolas"/>
          <w:color w:val="000000"/>
          <w:sz w:val="19"/>
          <w:szCs w:val="19"/>
        </w:rPr>
        <w:t>);</w:t>
      </w:r>
    </w:p>
    <w:p w14:paraId="7A30DFED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F4BA4"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 w:rsidRPr="005F4BA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F4BA4">
        <w:rPr>
          <w:rFonts w:ascii="Consolas" w:hAnsi="Consolas" w:cs="Consolas"/>
          <w:color w:val="2B91AF"/>
          <w:sz w:val="19"/>
          <w:szCs w:val="19"/>
        </w:rPr>
        <w:t>BoseSpeaker</w:t>
      </w:r>
      <w:proofErr w:type="spellEnd"/>
      <w:r w:rsidRPr="005F4BA4">
        <w:rPr>
          <w:rFonts w:ascii="Consolas" w:hAnsi="Consolas" w:cs="Consolas"/>
          <w:color w:val="000000"/>
          <w:sz w:val="19"/>
          <w:szCs w:val="19"/>
        </w:rPr>
        <w:t>&gt;(</w:t>
      </w:r>
      <w:r w:rsidRPr="005F4BA4">
        <w:rPr>
          <w:rFonts w:ascii="Consolas" w:hAnsi="Consolas" w:cs="Consolas"/>
          <w:color w:val="A31515"/>
          <w:sz w:val="19"/>
          <w:szCs w:val="19"/>
        </w:rPr>
        <w:t>"</w:t>
      </w:r>
      <w:r w:rsidRPr="00C26D07">
        <w:rPr>
          <w:rFonts w:ascii="Consolas" w:hAnsi="Consolas" w:cs="Consolas"/>
          <w:color w:val="A31515"/>
          <w:sz w:val="19"/>
          <w:szCs w:val="19"/>
          <w:highlight w:val="yellow"/>
        </w:rPr>
        <w:t>Expensive</w:t>
      </w:r>
      <w:r w:rsidRPr="005F4BA4">
        <w:rPr>
          <w:rFonts w:ascii="Consolas" w:hAnsi="Consolas" w:cs="Consolas"/>
          <w:color w:val="A31515"/>
          <w:sz w:val="19"/>
          <w:szCs w:val="19"/>
        </w:rPr>
        <w:t>"</w:t>
      </w:r>
      <w:r w:rsidRPr="005F4BA4">
        <w:rPr>
          <w:rFonts w:ascii="Consolas" w:hAnsi="Consolas" w:cs="Consolas"/>
          <w:color w:val="000000"/>
          <w:sz w:val="19"/>
          <w:szCs w:val="19"/>
        </w:rPr>
        <w:t>);</w:t>
      </w:r>
    </w:p>
    <w:p w14:paraId="400B7D09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C89884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8FB60E" w14:textId="77777777" w:rsidR="005F4BA4" w:rsidRPr="005F4BA4" w:rsidRDefault="005F4BA4" w:rsidP="005F4B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4BA4">
        <w:rPr>
          <w:rFonts w:ascii="Consolas" w:hAnsi="Consolas" w:cs="Consolas"/>
          <w:color w:val="000000"/>
          <w:sz w:val="19"/>
          <w:szCs w:val="19"/>
        </w:rPr>
        <w:t>}</w:t>
      </w:r>
    </w:p>
    <w:p w14:paraId="7B891811" w14:textId="3EF0FEE3" w:rsidR="00D75FFC" w:rsidRDefault="00D75FFC" w:rsidP="00D75FFC">
      <w:pPr>
        <w:rPr>
          <w:rFonts w:asciiTheme="majorHAnsi" w:hAnsiTheme="majorHAnsi" w:cstheme="majorHAnsi"/>
        </w:rPr>
      </w:pPr>
    </w:p>
    <w:p w14:paraId="5C640DA5" w14:textId="5C69AACE" w:rsidR="00787A9B" w:rsidRDefault="000D2D47" w:rsidP="00787A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this to </w:t>
      </w:r>
      <w:r w:rsidR="00787A9B">
        <w:rPr>
          <w:rFonts w:asciiTheme="majorHAnsi" w:hAnsiTheme="majorHAnsi" w:cstheme="majorHAnsi"/>
        </w:rPr>
        <w:t>the end of your Main method in the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Program.cs</w:t>
      </w:r>
      <w:proofErr w:type="spellEnd"/>
      <w:r>
        <w:rPr>
          <w:rFonts w:asciiTheme="majorHAnsi" w:hAnsiTheme="majorHAnsi" w:cstheme="majorHAnsi"/>
        </w:rPr>
        <w:t xml:space="preserve"> file:</w:t>
      </w:r>
    </w:p>
    <w:p w14:paraId="773B21F4" w14:textId="77777777" w:rsidR="00787A9B" w:rsidRPr="00787A9B" w:rsidRDefault="00787A9B" w:rsidP="00787A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29272CC" w14:textId="77777777" w:rsidR="00787A9B" w:rsidRPr="00787A9B" w:rsidRDefault="00787A9B" w:rsidP="00787A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87A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A9B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787A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9B">
        <w:rPr>
          <w:rFonts w:ascii="Consolas" w:hAnsi="Consolas" w:cs="Consolas"/>
          <w:color w:val="000000"/>
          <w:sz w:val="19"/>
          <w:szCs w:val="19"/>
        </w:rPr>
        <w:t>cheapSpeaker</w:t>
      </w:r>
      <w:proofErr w:type="spellEnd"/>
      <w:r w:rsidRPr="00787A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7A9B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787A9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87A9B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787A9B">
        <w:rPr>
          <w:rFonts w:ascii="Consolas" w:hAnsi="Consolas" w:cs="Consolas"/>
          <w:color w:val="000000"/>
          <w:sz w:val="19"/>
          <w:szCs w:val="19"/>
        </w:rPr>
        <w:t>&gt;(</w:t>
      </w:r>
      <w:r w:rsidRPr="00787A9B">
        <w:rPr>
          <w:rFonts w:ascii="Consolas" w:hAnsi="Consolas" w:cs="Consolas"/>
          <w:color w:val="A31515"/>
          <w:sz w:val="19"/>
          <w:szCs w:val="19"/>
        </w:rPr>
        <w:t>"</w:t>
      </w:r>
      <w:r w:rsidRPr="00C26D07">
        <w:rPr>
          <w:rFonts w:ascii="Consolas" w:hAnsi="Consolas" w:cs="Consolas"/>
          <w:color w:val="A31515"/>
          <w:sz w:val="19"/>
          <w:szCs w:val="19"/>
          <w:highlight w:val="yellow"/>
        </w:rPr>
        <w:t>Cheap</w:t>
      </w:r>
      <w:r w:rsidRPr="00787A9B">
        <w:rPr>
          <w:rFonts w:ascii="Consolas" w:hAnsi="Consolas" w:cs="Consolas"/>
          <w:color w:val="A31515"/>
          <w:sz w:val="19"/>
          <w:szCs w:val="19"/>
        </w:rPr>
        <w:t>"</w:t>
      </w:r>
      <w:r w:rsidRPr="00787A9B">
        <w:rPr>
          <w:rFonts w:ascii="Consolas" w:hAnsi="Consolas" w:cs="Consolas"/>
          <w:color w:val="000000"/>
          <w:sz w:val="19"/>
          <w:szCs w:val="19"/>
        </w:rPr>
        <w:t>);</w:t>
      </w:r>
    </w:p>
    <w:p w14:paraId="374AB7FA" w14:textId="77777777" w:rsidR="00787A9B" w:rsidRPr="00787A9B" w:rsidRDefault="00787A9B" w:rsidP="00787A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87A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A9B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787A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9B">
        <w:rPr>
          <w:rFonts w:ascii="Consolas" w:hAnsi="Consolas" w:cs="Consolas"/>
          <w:color w:val="000000"/>
          <w:sz w:val="19"/>
          <w:szCs w:val="19"/>
        </w:rPr>
        <w:t>priceySpeaker</w:t>
      </w:r>
      <w:proofErr w:type="spellEnd"/>
      <w:r w:rsidRPr="00787A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7A9B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787A9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87A9B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787A9B">
        <w:rPr>
          <w:rFonts w:ascii="Consolas" w:hAnsi="Consolas" w:cs="Consolas"/>
          <w:color w:val="000000"/>
          <w:sz w:val="19"/>
          <w:szCs w:val="19"/>
        </w:rPr>
        <w:t>&gt;(</w:t>
      </w:r>
      <w:r w:rsidRPr="00787A9B">
        <w:rPr>
          <w:rFonts w:ascii="Consolas" w:hAnsi="Consolas" w:cs="Consolas"/>
          <w:color w:val="A31515"/>
          <w:sz w:val="19"/>
          <w:szCs w:val="19"/>
        </w:rPr>
        <w:t>"</w:t>
      </w:r>
      <w:r w:rsidRPr="00C26D07">
        <w:rPr>
          <w:rFonts w:ascii="Consolas" w:hAnsi="Consolas" w:cs="Consolas"/>
          <w:color w:val="A31515"/>
          <w:sz w:val="19"/>
          <w:szCs w:val="19"/>
          <w:highlight w:val="yellow"/>
        </w:rPr>
        <w:t>Expensive</w:t>
      </w:r>
      <w:r w:rsidRPr="00787A9B">
        <w:rPr>
          <w:rFonts w:ascii="Consolas" w:hAnsi="Consolas" w:cs="Consolas"/>
          <w:color w:val="A31515"/>
          <w:sz w:val="19"/>
          <w:szCs w:val="19"/>
        </w:rPr>
        <w:t>"</w:t>
      </w:r>
      <w:r w:rsidRPr="00787A9B">
        <w:rPr>
          <w:rFonts w:ascii="Consolas" w:hAnsi="Consolas" w:cs="Consolas"/>
          <w:color w:val="000000"/>
          <w:sz w:val="19"/>
          <w:szCs w:val="19"/>
        </w:rPr>
        <w:t>);</w:t>
      </w:r>
    </w:p>
    <w:p w14:paraId="4880D0AE" w14:textId="77777777" w:rsidR="00787A9B" w:rsidRPr="00787A9B" w:rsidRDefault="00787A9B" w:rsidP="00787A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87A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A9B">
        <w:rPr>
          <w:rFonts w:ascii="Consolas" w:hAnsi="Consolas" w:cs="Consolas"/>
          <w:color w:val="000000"/>
          <w:sz w:val="19"/>
          <w:szCs w:val="19"/>
        </w:rPr>
        <w:t>cheapSpeaker.Start</w:t>
      </w:r>
      <w:proofErr w:type="spellEnd"/>
      <w:r w:rsidRPr="00787A9B">
        <w:rPr>
          <w:rFonts w:ascii="Consolas" w:hAnsi="Consolas" w:cs="Consolas"/>
          <w:color w:val="000000"/>
          <w:sz w:val="19"/>
          <w:szCs w:val="19"/>
        </w:rPr>
        <w:t>();</w:t>
      </w:r>
    </w:p>
    <w:p w14:paraId="10D27B68" w14:textId="77777777" w:rsidR="00787A9B" w:rsidRPr="00787A9B" w:rsidRDefault="00787A9B" w:rsidP="00787A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87A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A9B">
        <w:rPr>
          <w:rFonts w:ascii="Consolas" w:hAnsi="Consolas" w:cs="Consolas"/>
          <w:color w:val="000000"/>
          <w:sz w:val="19"/>
          <w:szCs w:val="19"/>
        </w:rPr>
        <w:t>priceySpeaker.Start</w:t>
      </w:r>
      <w:proofErr w:type="spellEnd"/>
      <w:r w:rsidRPr="00787A9B">
        <w:rPr>
          <w:rFonts w:ascii="Consolas" w:hAnsi="Consolas" w:cs="Consolas"/>
          <w:color w:val="000000"/>
          <w:sz w:val="19"/>
          <w:szCs w:val="19"/>
        </w:rPr>
        <w:t>();</w:t>
      </w:r>
    </w:p>
    <w:p w14:paraId="75D4F03D" w14:textId="77777777" w:rsidR="00787A9B" w:rsidRPr="00787A9B" w:rsidRDefault="00787A9B" w:rsidP="00787A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CCA828A" w14:textId="77189590" w:rsidR="00787A9B" w:rsidRDefault="00787A9B" w:rsidP="00787A9B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787A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A9B">
        <w:rPr>
          <w:rFonts w:ascii="Consolas" w:hAnsi="Consolas" w:cs="Consolas"/>
          <w:color w:val="2B91AF"/>
          <w:sz w:val="19"/>
          <w:szCs w:val="19"/>
        </w:rPr>
        <w:t>Console</w:t>
      </w:r>
      <w:r w:rsidRPr="00787A9B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787A9B">
        <w:rPr>
          <w:rFonts w:ascii="Consolas" w:hAnsi="Consolas" w:cs="Consolas"/>
          <w:color w:val="000000"/>
          <w:sz w:val="19"/>
          <w:szCs w:val="19"/>
        </w:rPr>
        <w:t>();</w:t>
      </w:r>
    </w:p>
    <w:p w14:paraId="052EA675" w14:textId="1D706545" w:rsidR="00787A9B" w:rsidRDefault="00787A9B" w:rsidP="00787A9B">
      <w:pPr>
        <w:ind w:left="708"/>
        <w:rPr>
          <w:rFonts w:asciiTheme="majorHAnsi" w:hAnsiTheme="majorHAnsi" w:cstheme="majorHAnsi"/>
        </w:rPr>
      </w:pPr>
    </w:p>
    <w:p w14:paraId="7BE9C3EE" w14:textId="77777777" w:rsidR="00787A9B" w:rsidRPr="00787A9B" w:rsidRDefault="00787A9B" w:rsidP="00787A9B">
      <w:pPr>
        <w:ind w:left="708"/>
        <w:rPr>
          <w:rFonts w:asciiTheme="majorHAnsi" w:hAnsiTheme="majorHAnsi" w:cstheme="majorHAnsi"/>
        </w:rPr>
      </w:pPr>
    </w:p>
    <w:p w14:paraId="438DCA08" w14:textId="55D5E729" w:rsidR="00C26D07" w:rsidRDefault="00C26D07" w:rsidP="00C26D07">
      <w:pPr>
        <w:pStyle w:val="ListParagraph"/>
        <w:ind w:left="1068"/>
        <w:rPr>
          <w:rFonts w:asciiTheme="majorHAnsi" w:hAnsiTheme="majorHAnsi" w:cstheme="majorHAnsi"/>
        </w:rPr>
      </w:pPr>
      <w:r w:rsidRPr="00C26D07">
        <w:rPr>
          <w:rFonts w:asciiTheme="majorHAnsi" w:hAnsiTheme="majorHAnsi" w:cstheme="majorHAnsi"/>
          <w:b/>
          <w:u w:val="single"/>
        </w:rPr>
        <w:lastRenderedPageBreak/>
        <w:t>Note</w:t>
      </w:r>
      <w:r>
        <w:rPr>
          <w:rFonts w:asciiTheme="majorHAnsi" w:hAnsiTheme="majorHAnsi" w:cstheme="majorHAnsi"/>
        </w:rPr>
        <w:t xml:space="preserve">: Think about the code we just added for Bose and Walmart </w:t>
      </w:r>
      <w:proofErr w:type="gramStart"/>
      <w:r>
        <w:rPr>
          <w:rFonts w:asciiTheme="majorHAnsi" w:hAnsiTheme="majorHAnsi" w:cstheme="majorHAnsi"/>
        </w:rPr>
        <w:t>speakers..</w:t>
      </w:r>
      <w:proofErr w:type="gramEnd"/>
      <w:r>
        <w:rPr>
          <w:rFonts w:asciiTheme="majorHAnsi" w:hAnsiTheme="majorHAnsi" w:cstheme="majorHAnsi"/>
        </w:rPr>
        <w:t xml:space="preserve"> they both implemented </w:t>
      </w:r>
      <w:proofErr w:type="spellStart"/>
      <w:r>
        <w:rPr>
          <w:rFonts w:asciiTheme="majorHAnsi" w:hAnsiTheme="majorHAnsi" w:cstheme="majorHAnsi"/>
        </w:rPr>
        <w:t>ISpeaker</w:t>
      </w:r>
      <w:proofErr w:type="spellEnd"/>
      <w:r>
        <w:rPr>
          <w:rFonts w:asciiTheme="majorHAnsi" w:hAnsiTheme="majorHAnsi" w:cstheme="majorHAnsi"/>
        </w:rPr>
        <w:t xml:space="preserve">. How did Unity know which speaker to get at which point?  We used something called </w:t>
      </w:r>
      <w:r>
        <w:rPr>
          <w:rFonts w:asciiTheme="majorHAnsi" w:hAnsiTheme="majorHAnsi" w:cstheme="majorHAnsi"/>
          <w:b/>
        </w:rPr>
        <w:t xml:space="preserve">Named Registration </w:t>
      </w:r>
      <w:r>
        <w:rPr>
          <w:rFonts w:asciiTheme="majorHAnsi" w:hAnsiTheme="majorHAnsi" w:cstheme="majorHAnsi"/>
        </w:rPr>
        <w:t xml:space="preserve">where we gave each type a </w:t>
      </w:r>
      <w:r w:rsidR="005E6831">
        <w:rPr>
          <w:rFonts w:asciiTheme="majorHAnsi" w:hAnsiTheme="majorHAnsi" w:cstheme="majorHAnsi"/>
        </w:rPr>
        <w:t xml:space="preserve">string name as we registered the mapping in the </w:t>
      </w:r>
      <w:proofErr w:type="spellStart"/>
      <w:r w:rsidR="005E6831">
        <w:rPr>
          <w:rFonts w:asciiTheme="majorHAnsi" w:hAnsiTheme="majorHAnsi" w:cstheme="majorHAnsi"/>
        </w:rPr>
        <w:t>Container.cs</w:t>
      </w:r>
      <w:proofErr w:type="spellEnd"/>
      <w:r w:rsidR="005E6831">
        <w:rPr>
          <w:rFonts w:asciiTheme="majorHAnsi" w:hAnsiTheme="majorHAnsi" w:cstheme="majorHAnsi"/>
        </w:rPr>
        <w:t xml:space="preserve"> class.  Then when we called it by its “name” later in the </w:t>
      </w:r>
      <w:proofErr w:type="spellStart"/>
      <w:r w:rsidR="005E6831">
        <w:rPr>
          <w:rFonts w:asciiTheme="majorHAnsi" w:hAnsiTheme="majorHAnsi" w:cstheme="majorHAnsi"/>
        </w:rPr>
        <w:t>Program.cs</w:t>
      </w:r>
      <w:proofErr w:type="spellEnd"/>
      <w:r w:rsidR="005E6831">
        <w:rPr>
          <w:rFonts w:asciiTheme="majorHAnsi" w:hAnsiTheme="majorHAnsi" w:cstheme="majorHAnsi"/>
        </w:rPr>
        <w:t xml:space="preserve"> file it knew which one to get. </w:t>
      </w:r>
      <w:r>
        <w:rPr>
          <w:rFonts w:asciiTheme="majorHAnsi" w:hAnsiTheme="majorHAnsi" w:cstheme="majorHAnsi"/>
        </w:rPr>
        <w:t xml:space="preserve">Look at the above code highlighted portions. See how cheap and expensive are highlighted? </w:t>
      </w:r>
    </w:p>
    <w:p w14:paraId="0676EB4D" w14:textId="77777777" w:rsidR="00C26D07" w:rsidRDefault="00C26D07" w:rsidP="00C26D07">
      <w:pPr>
        <w:pStyle w:val="ListParagraph"/>
        <w:ind w:left="1068"/>
        <w:rPr>
          <w:rFonts w:asciiTheme="majorHAnsi" w:hAnsiTheme="majorHAnsi" w:cstheme="majorHAnsi"/>
        </w:rPr>
      </w:pPr>
    </w:p>
    <w:p w14:paraId="085B7710" w14:textId="1620E17B" w:rsidR="000D2D47" w:rsidRDefault="00787A9B" w:rsidP="000D2D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 your program again. Hit enter after you see your text from before about the TV. You should see this: </w:t>
      </w:r>
    </w:p>
    <w:p w14:paraId="7E56D50C" w14:textId="377CD02D" w:rsidR="0050619A" w:rsidRDefault="0050619A" w:rsidP="0050619A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B45BF9C" wp14:editId="2E051E93">
            <wp:extent cx="3885350" cy="152607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693" cy="15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1D3F" w14:textId="787BE962" w:rsidR="0050619A" w:rsidRDefault="0050619A" w:rsidP="0050619A">
      <w:pPr>
        <w:pStyle w:val="ListParagraph"/>
        <w:ind w:left="1068"/>
        <w:rPr>
          <w:rFonts w:asciiTheme="majorHAnsi" w:hAnsiTheme="majorHAnsi" w:cstheme="majorHAnsi"/>
        </w:rPr>
      </w:pPr>
    </w:p>
    <w:p w14:paraId="44B551BB" w14:textId="42A3A4B5" w:rsidR="0050619A" w:rsidRDefault="00AC7346" w:rsidP="0043681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Let’s figure out how to do automated name mappings now, also known as </w:t>
      </w:r>
      <w:r>
        <w:rPr>
          <w:rFonts w:asciiTheme="majorHAnsi" w:hAnsiTheme="majorHAnsi" w:cstheme="majorHAnsi"/>
          <w:b/>
        </w:rPr>
        <w:t>registration by convention</w:t>
      </w:r>
      <w:r>
        <w:rPr>
          <w:rFonts w:asciiTheme="majorHAnsi" w:hAnsiTheme="majorHAnsi" w:cstheme="majorHAnsi"/>
        </w:rPr>
        <w:t xml:space="preserve">.  It relies on keeping to the same naming convention of: </w:t>
      </w:r>
      <w:proofErr w:type="spellStart"/>
      <w:r>
        <w:rPr>
          <w:rFonts w:asciiTheme="majorHAnsi" w:hAnsiTheme="majorHAnsi" w:cstheme="majorHAnsi"/>
        </w:rPr>
        <w:t>IMyNamedClass</w:t>
      </w:r>
      <w:proofErr w:type="spellEnd"/>
      <w:r>
        <w:rPr>
          <w:rFonts w:asciiTheme="majorHAnsi" w:hAnsiTheme="majorHAnsi" w:cstheme="majorHAnsi"/>
        </w:rPr>
        <w:t xml:space="preserve"> being associated with </w:t>
      </w:r>
      <w:proofErr w:type="spellStart"/>
      <w:r>
        <w:rPr>
          <w:rFonts w:asciiTheme="majorHAnsi" w:hAnsiTheme="majorHAnsi" w:cstheme="majorHAnsi"/>
        </w:rPr>
        <w:t>MyNamedClass</w:t>
      </w:r>
      <w:proofErr w:type="spellEnd"/>
      <w:r>
        <w:rPr>
          <w:rFonts w:asciiTheme="majorHAnsi" w:hAnsiTheme="majorHAnsi" w:cstheme="majorHAnsi"/>
        </w:rPr>
        <w:t xml:space="preserve">, or </w:t>
      </w:r>
      <w:proofErr w:type="spellStart"/>
      <w:r>
        <w:rPr>
          <w:rFonts w:asciiTheme="majorHAnsi" w:hAnsiTheme="majorHAnsi" w:cstheme="majorHAnsi"/>
        </w:rPr>
        <w:t>IMouseBearCat</w:t>
      </w:r>
      <w:proofErr w:type="spellEnd"/>
      <w:r>
        <w:rPr>
          <w:rFonts w:asciiTheme="majorHAnsi" w:hAnsiTheme="majorHAnsi" w:cstheme="majorHAnsi"/>
        </w:rPr>
        <w:t xml:space="preserve"> with </w:t>
      </w:r>
      <w:proofErr w:type="spellStart"/>
      <w:r>
        <w:rPr>
          <w:rFonts w:asciiTheme="majorHAnsi" w:hAnsiTheme="majorHAnsi" w:cstheme="majorHAnsi"/>
        </w:rPr>
        <w:t>MouseBearCat</w:t>
      </w:r>
      <w:proofErr w:type="spellEnd"/>
      <w:r>
        <w:rPr>
          <w:rFonts w:asciiTheme="majorHAnsi" w:hAnsiTheme="majorHAnsi" w:cstheme="majorHAnsi"/>
        </w:rPr>
        <w:t xml:space="preserve">.  </w:t>
      </w:r>
      <w:r w:rsidR="00436815">
        <w:rPr>
          <w:rFonts w:asciiTheme="majorHAnsi" w:hAnsiTheme="majorHAnsi" w:cstheme="majorHAnsi"/>
        </w:rPr>
        <w:t>Now, every time</w:t>
      </w:r>
      <w:r w:rsidR="00436815" w:rsidRPr="00436815">
        <w:rPr>
          <w:rFonts w:asciiTheme="majorHAnsi" w:hAnsiTheme="majorHAnsi" w:cstheme="majorHAnsi"/>
        </w:rPr>
        <w:t xml:space="preserve"> </w:t>
      </w:r>
      <w:proofErr w:type="spellStart"/>
      <w:r w:rsidR="00436815" w:rsidRPr="00436815">
        <w:rPr>
          <w:rFonts w:asciiTheme="majorHAnsi" w:hAnsiTheme="majorHAnsi" w:cstheme="majorHAnsi"/>
        </w:rPr>
        <w:t>I</w:t>
      </w:r>
      <w:r w:rsidR="00436815">
        <w:rPr>
          <w:rFonts w:asciiTheme="majorHAnsi" w:hAnsiTheme="majorHAnsi" w:cstheme="majorHAnsi"/>
        </w:rPr>
        <w:t>Thing</w:t>
      </w:r>
      <w:proofErr w:type="spellEnd"/>
      <w:r w:rsidR="00436815" w:rsidRPr="00436815">
        <w:rPr>
          <w:rFonts w:asciiTheme="majorHAnsi" w:hAnsiTheme="majorHAnsi" w:cstheme="majorHAnsi"/>
        </w:rPr>
        <w:t xml:space="preserve"> object is needed, it creates an object of </w:t>
      </w:r>
      <w:r w:rsidR="00436815">
        <w:rPr>
          <w:rFonts w:asciiTheme="majorHAnsi" w:hAnsiTheme="majorHAnsi" w:cstheme="majorHAnsi"/>
        </w:rPr>
        <w:t>Thing</w:t>
      </w:r>
      <w:r w:rsidR="00436815" w:rsidRPr="00436815">
        <w:rPr>
          <w:rFonts w:asciiTheme="majorHAnsi" w:hAnsiTheme="majorHAnsi" w:cstheme="majorHAnsi"/>
        </w:rPr>
        <w:t xml:space="preserve"> type and returns it.</w:t>
      </w:r>
      <w:r w:rsidR="00324AA5">
        <w:rPr>
          <w:rFonts w:asciiTheme="majorHAnsi" w:hAnsiTheme="majorHAnsi" w:cstheme="majorHAnsi"/>
        </w:rPr>
        <w:t xml:space="preserve"> Replace the code in your </w:t>
      </w:r>
      <w:proofErr w:type="spellStart"/>
      <w:r w:rsidR="00324AA5">
        <w:rPr>
          <w:rFonts w:asciiTheme="majorHAnsi" w:hAnsiTheme="majorHAnsi" w:cstheme="majorHAnsi"/>
        </w:rPr>
        <w:t>Container.cs</w:t>
      </w:r>
      <w:proofErr w:type="spellEnd"/>
      <w:r w:rsidR="00324AA5">
        <w:rPr>
          <w:rFonts w:asciiTheme="majorHAnsi" w:hAnsiTheme="majorHAnsi" w:cstheme="majorHAnsi"/>
        </w:rPr>
        <w:t xml:space="preserve"> with the following:</w:t>
      </w:r>
    </w:p>
    <w:p w14:paraId="38BE51F5" w14:textId="77777777" w:rsidR="00324AA5" w:rsidRPr="00324AA5" w:rsidRDefault="00324AA5" w:rsidP="00C77F9F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24AA5">
        <w:rPr>
          <w:rFonts w:ascii="Consolas" w:hAnsi="Consolas" w:cs="Consolas"/>
          <w:color w:val="0000FF"/>
          <w:sz w:val="19"/>
          <w:szCs w:val="19"/>
        </w:rPr>
        <w:t>public</w:t>
      </w:r>
      <w:r w:rsidRPr="00324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4AA5">
        <w:rPr>
          <w:rFonts w:ascii="Consolas" w:hAnsi="Consolas" w:cs="Consolas"/>
          <w:color w:val="0000FF"/>
          <w:sz w:val="19"/>
          <w:szCs w:val="19"/>
        </w:rPr>
        <w:t>static</w:t>
      </w:r>
      <w:r w:rsidRPr="00324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4AA5">
        <w:rPr>
          <w:rFonts w:ascii="Consolas" w:hAnsi="Consolas" w:cs="Consolas"/>
          <w:color w:val="0000FF"/>
          <w:sz w:val="19"/>
          <w:szCs w:val="19"/>
        </w:rPr>
        <w:t>void</w:t>
      </w:r>
      <w:r w:rsidRPr="00324A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24AA5">
        <w:rPr>
          <w:rFonts w:ascii="Consolas" w:hAnsi="Consolas" w:cs="Consolas"/>
          <w:color w:val="000000"/>
          <w:sz w:val="19"/>
          <w:szCs w:val="19"/>
        </w:rPr>
        <w:t>RegisterElements</w:t>
      </w:r>
      <w:proofErr w:type="spellEnd"/>
      <w:r w:rsidRPr="00324A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24AA5">
        <w:rPr>
          <w:rFonts w:ascii="Consolas" w:hAnsi="Consolas" w:cs="Consolas"/>
          <w:color w:val="2B91AF"/>
          <w:sz w:val="19"/>
          <w:szCs w:val="19"/>
        </w:rPr>
        <w:t>IUnityContainer</w:t>
      </w:r>
      <w:proofErr w:type="spellEnd"/>
      <w:r w:rsidRPr="00324AA5">
        <w:rPr>
          <w:rFonts w:ascii="Consolas" w:hAnsi="Consolas" w:cs="Consolas"/>
          <w:color w:val="000000"/>
          <w:sz w:val="19"/>
          <w:szCs w:val="19"/>
        </w:rPr>
        <w:t xml:space="preserve"> container)</w:t>
      </w:r>
    </w:p>
    <w:p w14:paraId="785AFE84" w14:textId="406E15DD" w:rsidR="00324AA5" w:rsidRPr="00324AA5" w:rsidRDefault="00324AA5" w:rsidP="00C77F9F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24AA5">
        <w:rPr>
          <w:rFonts w:ascii="Consolas" w:hAnsi="Consolas" w:cs="Consolas"/>
          <w:color w:val="000000"/>
          <w:sz w:val="19"/>
          <w:szCs w:val="19"/>
        </w:rPr>
        <w:t>{</w:t>
      </w:r>
    </w:p>
    <w:p w14:paraId="55E2F7FA" w14:textId="5BAF71C2" w:rsidR="00324AA5" w:rsidRPr="00324AA5" w:rsidRDefault="00324AA5" w:rsidP="00C77F9F">
      <w:pPr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4AA5">
        <w:rPr>
          <w:rFonts w:ascii="Consolas" w:hAnsi="Consolas" w:cs="Consolas"/>
          <w:color w:val="000000"/>
          <w:sz w:val="19"/>
          <w:szCs w:val="19"/>
        </w:rPr>
        <w:t>container.RegisterTypes</w:t>
      </w:r>
      <w:proofErr w:type="spellEnd"/>
      <w:proofErr w:type="gramEnd"/>
      <w:r w:rsidRPr="00324AA5">
        <w:rPr>
          <w:rFonts w:ascii="Consolas" w:hAnsi="Consolas" w:cs="Consolas"/>
          <w:color w:val="000000"/>
          <w:sz w:val="19"/>
          <w:szCs w:val="19"/>
        </w:rPr>
        <w:t>(</w:t>
      </w:r>
    </w:p>
    <w:p w14:paraId="7F500C8E" w14:textId="6278AF52" w:rsidR="00324AA5" w:rsidRPr="00324AA5" w:rsidRDefault="00324AA5" w:rsidP="00C77F9F">
      <w:pPr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24AA5">
        <w:rPr>
          <w:rFonts w:ascii="Consolas" w:hAnsi="Consolas" w:cs="Consolas"/>
          <w:color w:val="2B91AF"/>
          <w:sz w:val="19"/>
          <w:szCs w:val="19"/>
        </w:rPr>
        <w:t>AllClasses</w:t>
      </w:r>
      <w:r w:rsidRPr="00324AA5">
        <w:rPr>
          <w:rFonts w:ascii="Consolas" w:hAnsi="Consolas" w:cs="Consolas"/>
          <w:color w:val="000000"/>
          <w:sz w:val="19"/>
          <w:szCs w:val="19"/>
        </w:rPr>
        <w:t>.FromLoadedAssemblies</w:t>
      </w:r>
      <w:proofErr w:type="spellEnd"/>
      <w:r w:rsidRPr="00324AA5">
        <w:rPr>
          <w:rFonts w:ascii="Consolas" w:hAnsi="Consolas" w:cs="Consolas"/>
          <w:color w:val="000000"/>
          <w:sz w:val="19"/>
          <w:szCs w:val="19"/>
        </w:rPr>
        <w:t>(),</w:t>
      </w:r>
    </w:p>
    <w:p w14:paraId="3CFEA284" w14:textId="3F8C5B26" w:rsidR="00324AA5" w:rsidRPr="00324AA5" w:rsidRDefault="00324AA5" w:rsidP="00C77F9F">
      <w:pPr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24AA5">
        <w:rPr>
          <w:rFonts w:ascii="Consolas" w:hAnsi="Consolas" w:cs="Consolas"/>
          <w:color w:val="2B91AF"/>
          <w:sz w:val="19"/>
          <w:szCs w:val="19"/>
        </w:rPr>
        <w:t>WithMappings</w:t>
      </w:r>
      <w:r w:rsidRPr="00324AA5">
        <w:rPr>
          <w:rFonts w:ascii="Consolas" w:hAnsi="Consolas" w:cs="Consolas"/>
          <w:color w:val="000000"/>
          <w:sz w:val="19"/>
          <w:szCs w:val="19"/>
        </w:rPr>
        <w:t>.FromMatchingInterface</w:t>
      </w:r>
      <w:proofErr w:type="spellEnd"/>
      <w:r w:rsidRPr="00324AA5">
        <w:rPr>
          <w:rFonts w:ascii="Consolas" w:hAnsi="Consolas" w:cs="Consolas"/>
          <w:color w:val="000000"/>
          <w:sz w:val="19"/>
          <w:szCs w:val="19"/>
        </w:rPr>
        <w:t>,</w:t>
      </w:r>
    </w:p>
    <w:p w14:paraId="0FAD7068" w14:textId="4C0E9D23" w:rsidR="00324AA5" w:rsidRPr="00324AA5" w:rsidRDefault="00324AA5" w:rsidP="00C77F9F">
      <w:pPr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24AA5">
        <w:rPr>
          <w:rFonts w:ascii="Consolas" w:hAnsi="Consolas" w:cs="Consolas"/>
          <w:color w:val="2B91AF"/>
          <w:sz w:val="19"/>
          <w:szCs w:val="19"/>
        </w:rPr>
        <w:t>WithName</w:t>
      </w:r>
      <w:r w:rsidRPr="00324AA5">
        <w:rPr>
          <w:rFonts w:ascii="Consolas" w:hAnsi="Consolas" w:cs="Consolas"/>
          <w:color w:val="000000"/>
          <w:sz w:val="19"/>
          <w:szCs w:val="19"/>
        </w:rPr>
        <w:t>.Default</w:t>
      </w:r>
      <w:proofErr w:type="spellEnd"/>
      <w:r w:rsidRPr="00324AA5">
        <w:rPr>
          <w:rFonts w:ascii="Consolas" w:hAnsi="Consolas" w:cs="Consolas"/>
          <w:color w:val="000000"/>
          <w:sz w:val="19"/>
          <w:szCs w:val="19"/>
        </w:rPr>
        <w:t>,</w:t>
      </w:r>
    </w:p>
    <w:p w14:paraId="040D1523" w14:textId="251886E6" w:rsidR="00324AA5" w:rsidRPr="00324AA5" w:rsidRDefault="00324AA5" w:rsidP="00C77F9F">
      <w:pPr>
        <w:ind w:left="1776"/>
        <w:rPr>
          <w:rFonts w:asciiTheme="majorHAnsi" w:hAnsiTheme="majorHAnsi" w:cstheme="majorHAnsi"/>
        </w:rPr>
      </w:pPr>
      <w:proofErr w:type="spellStart"/>
      <w:r w:rsidRPr="00324AA5">
        <w:rPr>
          <w:rFonts w:ascii="Consolas" w:hAnsi="Consolas" w:cs="Consolas"/>
          <w:color w:val="2B91AF"/>
          <w:sz w:val="19"/>
          <w:szCs w:val="19"/>
        </w:rPr>
        <w:t>WithLifetime</w:t>
      </w:r>
      <w:r w:rsidRPr="00324AA5">
        <w:rPr>
          <w:rFonts w:ascii="Consolas" w:hAnsi="Consolas" w:cs="Consolas"/>
          <w:color w:val="000000"/>
          <w:sz w:val="19"/>
          <w:szCs w:val="19"/>
        </w:rPr>
        <w:t>.ContainerControlled</w:t>
      </w:r>
      <w:proofErr w:type="spellEnd"/>
      <w:r w:rsidRPr="00324AA5">
        <w:rPr>
          <w:rFonts w:ascii="Consolas" w:hAnsi="Consolas" w:cs="Consolas"/>
          <w:color w:val="000000"/>
          <w:sz w:val="19"/>
          <w:szCs w:val="19"/>
        </w:rPr>
        <w:t>);</w:t>
      </w:r>
    </w:p>
    <w:p w14:paraId="0BA6668A" w14:textId="77B88CFA" w:rsidR="00324AA5" w:rsidRPr="00324AA5" w:rsidRDefault="00324AA5" w:rsidP="00C77F9F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24AA5">
        <w:rPr>
          <w:rFonts w:ascii="Consolas" w:hAnsi="Consolas" w:cs="Consolas"/>
          <w:color w:val="000000"/>
          <w:sz w:val="19"/>
          <w:szCs w:val="19"/>
        </w:rPr>
        <w:t>{</w:t>
      </w:r>
    </w:p>
    <w:p w14:paraId="239EC57D" w14:textId="66945709" w:rsidR="00324AA5" w:rsidRDefault="00324AA5" w:rsidP="00324AA5">
      <w:pPr>
        <w:pStyle w:val="ListParagraph"/>
        <w:ind w:left="1068"/>
        <w:rPr>
          <w:rFonts w:asciiTheme="majorHAnsi" w:hAnsiTheme="majorHAnsi" w:cstheme="majorHAnsi"/>
        </w:rPr>
      </w:pPr>
    </w:p>
    <w:p w14:paraId="63DBEFF9" w14:textId="5A2C87C8" w:rsidR="00230710" w:rsidRDefault="00230710" w:rsidP="00324AA5">
      <w:pPr>
        <w:pStyle w:val="ListParagraph"/>
        <w:ind w:left="1068"/>
        <w:rPr>
          <w:rFonts w:asciiTheme="majorHAnsi" w:hAnsiTheme="majorHAnsi" w:cstheme="majorHAnsi"/>
        </w:rPr>
      </w:pPr>
      <w:r w:rsidRPr="00230710">
        <w:rPr>
          <w:rFonts w:asciiTheme="majorHAnsi" w:hAnsiTheme="majorHAnsi" w:cstheme="majorHAnsi"/>
          <w:b/>
          <w:u w:val="single"/>
        </w:rPr>
        <w:t>Note</w:t>
      </w:r>
      <w:r>
        <w:rPr>
          <w:rFonts w:asciiTheme="majorHAnsi" w:hAnsiTheme="majorHAnsi" w:cstheme="majorHAnsi"/>
        </w:rPr>
        <w:t xml:space="preserve">: If you want to read about more specifics about Naming </w:t>
      </w:r>
      <w:proofErr w:type="gramStart"/>
      <w:r>
        <w:rPr>
          <w:rFonts w:asciiTheme="majorHAnsi" w:hAnsiTheme="majorHAnsi" w:cstheme="majorHAnsi"/>
        </w:rPr>
        <w:t>By</w:t>
      </w:r>
      <w:proofErr w:type="gramEnd"/>
      <w:r>
        <w:rPr>
          <w:rFonts w:asciiTheme="majorHAnsi" w:hAnsiTheme="majorHAnsi" w:cstheme="majorHAnsi"/>
        </w:rPr>
        <w:t xml:space="preserve"> Convention, please check the following MSDN link: </w:t>
      </w:r>
      <w:hyperlink r:id="rId17" w:history="1">
        <w:r w:rsidRPr="00DB5659">
          <w:rPr>
            <w:rStyle w:val="Hyperlink"/>
            <w:rFonts w:asciiTheme="majorHAnsi" w:hAnsiTheme="majorHAnsi" w:cstheme="majorHAnsi"/>
          </w:rPr>
          <w:t>https://msdn.microsoft.com/en-us/library/dn507479%28v=pandp.30%29.aspx</w:t>
        </w:r>
      </w:hyperlink>
    </w:p>
    <w:p w14:paraId="55652FA5" w14:textId="3B590BF4" w:rsidR="00230710" w:rsidRDefault="00230710" w:rsidP="00324AA5">
      <w:pPr>
        <w:pStyle w:val="ListParagraph"/>
        <w:ind w:left="1068"/>
        <w:rPr>
          <w:rFonts w:asciiTheme="majorHAnsi" w:hAnsiTheme="majorHAnsi" w:cstheme="majorHAnsi"/>
        </w:rPr>
      </w:pPr>
    </w:p>
    <w:p w14:paraId="622C6E93" w14:textId="6CF342D8" w:rsidR="00DF46E3" w:rsidRDefault="00DF46E3" w:rsidP="00324AA5">
      <w:pPr>
        <w:pStyle w:val="ListParagraph"/>
        <w:ind w:left="1068"/>
        <w:rPr>
          <w:rFonts w:asciiTheme="majorHAnsi" w:hAnsiTheme="majorHAnsi" w:cstheme="majorHAnsi"/>
        </w:rPr>
      </w:pPr>
    </w:p>
    <w:p w14:paraId="4B584B55" w14:textId="3F0127E5" w:rsidR="00DF46E3" w:rsidRDefault="0096319B" w:rsidP="00DF46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However, note if you try to run y our project after changing your </w:t>
      </w:r>
      <w:proofErr w:type="spellStart"/>
      <w:r>
        <w:rPr>
          <w:rFonts w:asciiTheme="majorHAnsi" w:hAnsiTheme="majorHAnsi" w:cstheme="majorHAnsi"/>
        </w:rPr>
        <w:t>Container.cs</w:t>
      </w:r>
      <w:proofErr w:type="spellEnd"/>
      <w:r>
        <w:rPr>
          <w:rFonts w:asciiTheme="majorHAnsi" w:hAnsiTheme="majorHAnsi" w:cstheme="majorHAnsi"/>
        </w:rPr>
        <w:t xml:space="preserve"> in the previous step it will crash on your </w:t>
      </w:r>
      <w:proofErr w:type="spellStart"/>
      <w:r>
        <w:rPr>
          <w:rFonts w:asciiTheme="majorHAnsi" w:hAnsiTheme="majorHAnsi" w:cstheme="majorHAnsi"/>
        </w:rPr>
        <w:t>TVStand</w:t>
      </w:r>
      <w:proofErr w:type="spellEnd"/>
      <w:r>
        <w:rPr>
          <w:rFonts w:asciiTheme="majorHAnsi" w:hAnsiTheme="majorHAnsi" w:cstheme="majorHAnsi"/>
        </w:rPr>
        <w:t xml:space="preserve"> class because it does not have an interface.</w:t>
      </w:r>
      <w:r w:rsidR="0068104D">
        <w:rPr>
          <w:rFonts w:asciiTheme="majorHAnsi" w:hAnsiTheme="majorHAnsi" w:cstheme="majorHAnsi"/>
        </w:rPr>
        <w:t xml:space="preserve">  Try running your program now!</w:t>
      </w:r>
      <w:r>
        <w:rPr>
          <w:rFonts w:asciiTheme="majorHAnsi" w:hAnsiTheme="majorHAnsi" w:cstheme="majorHAnsi"/>
        </w:rPr>
        <w:t xml:space="preserve"> It would also crash on your Bose and Walmart speaker classes because the mapping is unclear.  To deal with *most* situations + some exceptions change your class to look like the following</w:t>
      </w:r>
      <w:r w:rsidR="00307A41">
        <w:rPr>
          <w:rFonts w:asciiTheme="majorHAnsi" w:hAnsiTheme="majorHAnsi" w:cstheme="majorHAnsi"/>
        </w:rPr>
        <w:t xml:space="preserve"> (see how we added the exceptions back in and how they are highlighted)</w:t>
      </w:r>
      <w:r>
        <w:rPr>
          <w:rFonts w:asciiTheme="majorHAnsi" w:hAnsiTheme="majorHAnsi" w:cstheme="majorHAnsi"/>
        </w:rPr>
        <w:t xml:space="preserve">: </w:t>
      </w:r>
    </w:p>
    <w:p w14:paraId="7129412B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FF"/>
          <w:sz w:val="19"/>
          <w:szCs w:val="19"/>
        </w:rPr>
        <w:t>using</w:t>
      </w:r>
      <w:r w:rsidRPr="00307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7A41">
        <w:rPr>
          <w:rFonts w:ascii="Consolas" w:hAnsi="Consolas" w:cs="Consolas"/>
          <w:color w:val="000000"/>
          <w:sz w:val="19"/>
          <w:szCs w:val="19"/>
        </w:rPr>
        <w:t>Microsoft.Practices.Unity</w:t>
      </w:r>
      <w:proofErr w:type="spellEnd"/>
      <w:proofErr w:type="gramEnd"/>
      <w:r w:rsidRPr="00307A41">
        <w:rPr>
          <w:rFonts w:ascii="Consolas" w:hAnsi="Consolas" w:cs="Consolas"/>
          <w:color w:val="000000"/>
          <w:sz w:val="19"/>
          <w:szCs w:val="19"/>
        </w:rPr>
        <w:t>;</w:t>
      </w:r>
    </w:p>
    <w:p w14:paraId="56B60EBF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2160A69B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FF"/>
          <w:sz w:val="19"/>
          <w:szCs w:val="19"/>
        </w:rPr>
        <w:t>namespace</w:t>
      </w:r>
      <w:r w:rsidRPr="00307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7A41">
        <w:rPr>
          <w:rFonts w:ascii="Consolas" w:hAnsi="Consolas" w:cs="Consolas"/>
          <w:color w:val="000000"/>
          <w:sz w:val="19"/>
          <w:szCs w:val="19"/>
        </w:rPr>
        <w:t>UnityConsoleApp</w:t>
      </w:r>
      <w:proofErr w:type="spellEnd"/>
    </w:p>
    <w:p w14:paraId="13E44D65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>{</w:t>
      </w:r>
    </w:p>
    <w:p w14:paraId="3879E14D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7A41">
        <w:rPr>
          <w:rFonts w:ascii="Consolas" w:hAnsi="Consolas" w:cs="Consolas"/>
          <w:color w:val="0000FF"/>
          <w:sz w:val="19"/>
          <w:szCs w:val="19"/>
        </w:rPr>
        <w:t>public</w:t>
      </w:r>
      <w:r w:rsidRPr="00307A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7A41">
        <w:rPr>
          <w:rFonts w:ascii="Consolas" w:hAnsi="Consolas" w:cs="Consolas"/>
          <w:color w:val="0000FF"/>
          <w:sz w:val="19"/>
          <w:szCs w:val="19"/>
        </w:rPr>
        <w:t>class</w:t>
      </w:r>
      <w:r w:rsidRPr="00307A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7A41">
        <w:rPr>
          <w:rFonts w:ascii="Consolas" w:hAnsi="Consolas" w:cs="Consolas"/>
          <w:color w:val="2B91AF"/>
          <w:sz w:val="19"/>
          <w:szCs w:val="19"/>
        </w:rPr>
        <w:t>Container</w:t>
      </w:r>
    </w:p>
    <w:p w14:paraId="36C516FF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100E2D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7A41">
        <w:rPr>
          <w:rFonts w:ascii="Consolas" w:hAnsi="Consolas" w:cs="Consolas"/>
          <w:color w:val="0000FF"/>
          <w:sz w:val="19"/>
          <w:szCs w:val="19"/>
        </w:rPr>
        <w:t>public</w:t>
      </w:r>
      <w:r w:rsidRPr="00307A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7A41">
        <w:rPr>
          <w:rFonts w:ascii="Consolas" w:hAnsi="Consolas" w:cs="Consolas"/>
          <w:color w:val="0000FF"/>
          <w:sz w:val="19"/>
          <w:szCs w:val="19"/>
        </w:rPr>
        <w:t>static</w:t>
      </w:r>
      <w:r w:rsidRPr="00307A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7A41">
        <w:rPr>
          <w:rFonts w:ascii="Consolas" w:hAnsi="Consolas" w:cs="Consolas"/>
          <w:color w:val="0000FF"/>
          <w:sz w:val="19"/>
          <w:szCs w:val="19"/>
        </w:rPr>
        <w:t>void</w:t>
      </w:r>
      <w:r w:rsidRPr="00307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7A41">
        <w:rPr>
          <w:rFonts w:ascii="Consolas" w:hAnsi="Consolas" w:cs="Consolas"/>
          <w:color w:val="000000"/>
          <w:sz w:val="19"/>
          <w:szCs w:val="19"/>
        </w:rPr>
        <w:t>RegisterElements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07A41">
        <w:rPr>
          <w:rFonts w:ascii="Consolas" w:hAnsi="Consolas" w:cs="Consolas"/>
          <w:color w:val="2B91AF"/>
          <w:sz w:val="19"/>
          <w:szCs w:val="19"/>
        </w:rPr>
        <w:t>IUnityContainer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</w:rPr>
        <w:t xml:space="preserve"> container)</w:t>
      </w:r>
    </w:p>
    <w:p w14:paraId="7CFCB082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C551B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7A41">
        <w:rPr>
          <w:rFonts w:ascii="Consolas" w:hAnsi="Consolas" w:cs="Consolas"/>
          <w:color w:val="000000"/>
          <w:sz w:val="19"/>
          <w:szCs w:val="19"/>
        </w:rPr>
        <w:t>container.RegisterTypes</w:t>
      </w:r>
      <w:proofErr w:type="spellEnd"/>
      <w:proofErr w:type="gramEnd"/>
      <w:r w:rsidRPr="00307A41">
        <w:rPr>
          <w:rFonts w:ascii="Consolas" w:hAnsi="Consolas" w:cs="Consolas"/>
          <w:color w:val="000000"/>
          <w:sz w:val="19"/>
          <w:szCs w:val="19"/>
        </w:rPr>
        <w:t>(</w:t>
      </w:r>
    </w:p>
    <w:p w14:paraId="4529933F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07A41">
        <w:rPr>
          <w:rFonts w:ascii="Consolas" w:hAnsi="Consolas" w:cs="Consolas"/>
          <w:color w:val="2B91AF"/>
          <w:sz w:val="19"/>
          <w:szCs w:val="19"/>
        </w:rPr>
        <w:t>AllClasses</w:t>
      </w:r>
      <w:r w:rsidRPr="00307A41">
        <w:rPr>
          <w:rFonts w:ascii="Consolas" w:hAnsi="Consolas" w:cs="Consolas"/>
          <w:color w:val="000000"/>
          <w:sz w:val="19"/>
          <w:szCs w:val="19"/>
        </w:rPr>
        <w:t>.FromLoadedAssemblies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</w:rPr>
        <w:t>(),</w:t>
      </w:r>
    </w:p>
    <w:p w14:paraId="6702B8B1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07A41">
        <w:rPr>
          <w:rFonts w:ascii="Consolas" w:hAnsi="Consolas" w:cs="Consolas"/>
          <w:color w:val="2B91AF"/>
          <w:sz w:val="19"/>
          <w:szCs w:val="19"/>
        </w:rPr>
        <w:t>WithMappings</w:t>
      </w:r>
      <w:r w:rsidRPr="00307A41">
        <w:rPr>
          <w:rFonts w:ascii="Consolas" w:hAnsi="Consolas" w:cs="Consolas"/>
          <w:color w:val="000000"/>
          <w:sz w:val="19"/>
          <w:szCs w:val="19"/>
        </w:rPr>
        <w:t>.FromMatchingInterface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</w:rPr>
        <w:t>,</w:t>
      </w:r>
    </w:p>
    <w:p w14:paraId="6E745236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07A41">
        <w:rPr>
          <w:rFonts w:ascii="Consolas" w:hAnsi="Consolas" w:cs="Consolas"/>
          <w:color w:val="2B91AF"/>
          <w:sz w:val="19"/>
          <w:szCs w:val="19"/>
        </w:rPr>
        <w:t>WithName</w:t>
      </w:r>
      <w:r w:rsidRPr="00307A41">
        <w:rPr>
          <w:rFonts w:ascii="Consolas" w:hAnsi="Consolas" w:cs="Consolas"/>
          <w:color w:val="000000"/>
          <w:sz w:val="19"/>
          <w:szCs w:val="19"/>
        </w:rPr>
        <w:t>.Default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</w:rPr>
        <w:t>,</w:t>
      </w:r>
    </w:p>
    <w:p w14:paraId="7F82E1BE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07A41">
        <w:rPr>
          <w:rFonts w:ascii="Consolas" w:hAnsi="Consolas" w:cs="Consolas"/>
          <w:color w:val="2B91AF"/>
          <w:sz w:val="19"/>
          <w:szCs w:val="19"/>
        </w:rPr>
        <w:t>WithLifetime</w:t>
      </w:r>
      <w:r w:rsidRPr="00307A41">
        <w:rPr>
          <w:rFonts w:ascii="Consolas" w:hAnsi="Consolas" w:cs="Consolas"/>
          <w:color w:val="000000"/>
          <w:sz w:val="19"/>
          <w:szCs w:val="19"/>
        </w:rPr>
        <w:t>.ContainerControlled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</w:rPr>
        <w:t>);</w:t>
      </w:r>
    </w:p>
    <w:p w14:paraId="5B1B273D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3BBD3AAF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7A41">
        <w:rPr>
          <w:rFonts w:ascii="Consolas" w:hAnsi="Consolas" w:cs="Consolas"/>
          <w:color w:val="2B91AF"/>
          <w:sz w:val="19"/>
          <w:szCs w:val="19"/>
          <w:highlight w:val="yellow"/>
        </w:rPr>
        <w:t>TVStand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tvStand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07A4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07A41">
        <w:rPr>
          <w:rFonts w:ascii="Consolas" w:hAnsi="Consolas" w:cs="Consolas"/>
          <w:color w:val="2B91AF"/>
          <w:sz w:val="19"/>
          <w:szCs w:val="19"/>
          <w:highlight w:val="yellow"/>
        </w:rPr>
        <w:t>TVStand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70);</w:t>
      </w:r>
    </w:p>
    <w:p w14:paraId="65811826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container.RegisterInstance</w:t>
      </w:r>
      <w:proofErr w:type="spellEnd"/>
      <w:proofErr w:type="gram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tvStand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4885C13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1E40F875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7A4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307A41">
        <w:rPr>
          <w:rFonts w:ascii="Consolas" w:hAnsi="Consolas" w:cs="Consolas"/>
          <w:color w:val="008000"/>
          <w:sz w:val="19"/>
          <w:szCs w:val="19"/>
        </w:rPr>
        <w:t>container.RegisterType</w:t>
      </w:r>
      <w:proofErr w:type="spellEnd"/>
      <w:proofErr w:type="gramEnd"/>
      <w:r w:rsidRPr="00307A41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IAdapter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>, Adapter&gt;();</w:t>
      </w:r>
    </w:p>
    <w:p w14:paraId="3D8852C8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7A4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307A41">
        <w:rPr>
          <w:rFonts w:ascii="Consolas" w:hAnsi="Consolas" w:cs="Consolas"/>
          <w:color w:val="008000"/>
          <w:sz w:val="19"/>
          <w:szCs w:val="19"/>
        </w:rPr>
        <w:t>container.RegisterType</w:t>
      </w:r>
      <w:proofErr w:type="spellEnd"/>
      <w:proofErr w:type="gramEnd"/>
      <w:r w:rsidRPr="00307A41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IRemote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>, Remote&gt;();</w:t>
      </w:r>
    </w:p>
    <w:p w14:paraId="31DC97ED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76BD2DB2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7A4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adapterType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IAdapter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>);</w:t>
      </w:r>
    </w:p>
    <w:p w14:paraId="528EF442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7A4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remoteType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IRemote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>);</w:t>
      </w:r>
    </w:p>
    <w:p w14:paraId="513D65B6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7A4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307A41">
        <w:rPr>
          <w:rFonts w:ascii="Consolas" w:hAnsi="Consolas" w:cs="Consolas"/>
          <w:color w:val="008000"/>
          <w:sz w:val="19"/>
          <w:szCs w:val="19"/>
        </w:rPr>
        <w:t>container.RegisterType</w:t>
      </w:r>
      <w:proofErr w:type="spellEnd"/>
      <w:proofErr w:type="gramEnd"/>
      <w:r w:rsidRPr="00307A41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ITelevision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 xml:space="preserve">, Television&gt;(new 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InjectionConstructor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adapterType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remoteType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 xml:space="preserve">(string), </w:t>
      </w:r>
      <w:proofErr w:type="spellStart"/>
      <w:r w:rsidRPr="00307A41"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 w:rsidRPr="00307A41">
        <w:rPr>
          <w:rFonts w:ascii="Consolas" w:hAnsi="Consolas" w:cs="Consolas"/>
          <w:color w:val="008000"/>
          <w:sz w:val="19"/>
          <w:szCs w:val="19"/>
        </w:rPr>
        <w:t>(string)));</w:t>
      </w:r>
    </w:p>
    <w:p w14:paraId="3B73D9E0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</w:p>
    <w:p w14:paraId="667A2949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container.RegisterType</w:t>
      </w:r>
      <w:proofErr w:type="spellEnd"/>
      <w:proofErr w:type="gram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307A41">
        <w:rPr>
          <w:rFonts w:ascii="Consolas" w:hAnsi="Consolas" w:cs="Consolas"/>
          <w:color w:val="2B91AF"/>
          <w:sz w:val="19"/>
          <w:szCs w:val="19"/>
          <w:highlight w:val="yellow"/>
        </w:rPr>
        <w:t>ISpeaker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307A41">
        <w:rPr>
          <w:rFonts w:ascii="Consolas" w:hAnsi="Consolas" w:cs="Consolas"/>
          <w:color w:val="2B91AF"/>
          <w:sz w:val="19"/>
          <w:szCs w:val="19"/>
          <w:highlight w:val="yellow"/>
        </w:rPr>
        <w:t>WalmartSpeaker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r w:rsidRPr="00307A41">
        <w:rPr>
          <w:rFonts w:ascii="Consolas" w:hAnsi="Consolas" w:cs="Consolas"/>
          <w:color w:val="A31515"/>
          <w:sz w:val="19"/>
          <w:szCs w:val="19"/>
          <w:highlight w:val="yellow"/>
        </w:rPr>
        <w:t>"Cheap"</w:t>
      </w:r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78EB739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container.RegisterType</w:t>
      </w:r>
      <w:proofErr w:type="spellEnd"/>
      <w:proofErr w:type="gram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307A41">
        <w:rPr>
          <w:rFonts w:ascii="Consolas" w:hAnsi="Consolas" w:cs="Consolas"/>
          <w:color w:val="2B91AF"/>
          <w:sz w:val="19"/>
          <w:szCs w:val="19"/>
          <w:highlight w:val="yellow"/>
        </w:rPr>
        <w:t>ISpeaker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307A41">
        <w:rPr>
          <w:rFonts w:ascii="Consolas" w:hAnsi="Consolas" w:cs="Consolas"/>
          <w:color w:val="2B91AF"/>
          <w:sz w:val="19"/>
          <w:szCs w:val="19"/>
          <w:highlight w:val="yellow"/>
        </w:rPr>
        <w:t>BoseSpeaker</w:t>
      </w:r>
      <w:proofErr w:type="spellEnd"/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r w:rsidRPr="00307A41">
        <w:rPr>
          <w:rFonts w:ascii="Consolas" w:hAnsi="Consolas" w:cs="Consolas"/>
          <w:color w:val="A31515"/>
          <w:sz w:val="19"/>
          <w:szCs w:val="19"/>
          <w:highlight w:val="yellow"/>
        </w:rPr>
        <w:t>"Expensive"</w:t>
      </w:r>
      <w:r w:rsidRPr="00307A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9180084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D896B3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1A4D8F" w14:textId="77777777" w:rsidR="00307A41" w:rsidRPr="00307A41" w:rsidRDefault="00307A41" w:rsidP="00307A4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07A41">
        <w:rPr>
          <w:rFonts w:ascii="Consolas" w:hAnsi="Consolas" w:cs="Consolas"/>
          <w:color w:val="000000"/>
          <w:sz w:val="19"/>
          <w:szCs w:val="19"/>
        </w:rPr>
        <w:t>}</w:t>
      </w:r>
    </w:p>
    <w:p w14:paraId="2DFC419A" w14:textId="16592D2B" w:rsidR="0096319B" w:rsidRDefault="0096319B" w:rsidP="0096319B">
      <w:pPr>
        <w:pStyle w:val="ListParagraph"/>
        <w:ind w:left="1068"/>
        <w:rPr>
          <w:rFonts w:asciiTheme="majorHAnsi" w:hAnsiTheme="majorHAnsi" w:cstheme="majorHAnsi"/>
        </w:rPr>
      </w:pPr>
    </w:p>
    <w:p w14:paraId="7626800B" w14:textId="14263C9F" w:rsidR="001D0C2E" w:rsidRDefault="001D0C2E" w:rsidP="0096319B">
      <w:pPr>
        <w:pStyle w:val="ListParagraph"/>
        <w:ind w:left="1068"/>
        <w:rPr>
          <w:rFonts w:asciiTheme="majorHAnsi" w:hAnsiTheme="majorHAnsi" w:cstheme="majorHAnsi"/>
        </w:rPr>
      </w:pPr>
    </w:p>
    <w:p w14:paraId="19F051AB" w14:textId="240971CE" w:rsidR="001D0C2E" w:rsidRDefault="001D0C2E" w:rsidP="0096319B">
      <w:pPr>
        <w:pStyle w:val="ListParagraph"/>
        <w:ind w:left="1068"/>
        <w:rPr>
          <w:rFonts w:asciiTheme="majorHAnsi" w:hAnsiTheme="majorHAnsi" w:cstheme="majorHAnsi"/>
        </w:rPr>
      </w:pPr>
    </w:p>
    <w:p w14:paraId="195FBEDC" w14:textId="77777777" w:rsidR="001D0C2E" w:rsidRDefault="001D0C2E" w:rsidP="0096319B">
      <w:pPr>
        <w:pStyle w:val="ListParagraph"/>
        <w:ind w:left="1068"/>
        <w:rPr>
          <w:rFonts w:asciiTheme="majorHAnsi" w:hAnsiTheme="majorHAnsi" w:cstheme="majorHAnsi"/>
        </w:rPr>
      </w:pPr>
    </w:p>
    <w:p w14:paraId="47FE847B" w14:textId="373306DE" w:rsidR="00307A41" w:rsidRDefault="001D0C2E" w:rsidP="00307A4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Let’s add one more scenario in and add another interface called </w:t>
      </w:r>
      <w:proofErr w:type="spellStart"/>
      <w:r>
        <w:rPr>
          <w:rFonts w:asciiTheme="majorHAnsi" w:hAnsiTheme="majorHAnsi" w:cstheme="majorHAnsi"/>
        </w:rPr>
        <w:t>IBox</w:t>
      </w:r>
      <w:proofErr w:type="spellEnd"/>
      <w:r>
        <w:rPr>
          <w:rFonts w:asciiTheme="majorHAnsi" w:hAnsiTheme="majorHAnsi" w:cstheme="majorHAnsi"/>
        </w:rPr>
        <w:t xml:space="preserve"> with the following code: </w:t>
      </w:r>
    </w:p>
    <w:p w14:paraId="0DDFDEC3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0C2E">
        <w:rPr>
          <w:rFonts w:ascii="Consolas" w:hAnsi="Consolas" w:cs="Consolas"/>
          <w:color w:val="0000FF"/>
          <w:sz w:val="19"/>
          <w:szCs w:val="19"/>
        </w:rPr>
        <w:t>public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C2E">
        <w:rPr>
          <w:rFonts w:ascii="Consolas" w:hAnsi="Consolas" w:cs="Consolas"/>
          <w:color w:val="0000FF"/>
          <w:sz w:val="19"/>
          <w:szCs w:val="19"/>
        </w:rPr>
        <w:t>interface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0C2E">
        <w:rPr>
          <w:rFonts w:ascii="Consolas" w:hAnsi="Consolas" w:cs="Consolas"/>
          <w:color w:val="2B91AF"/>
          <w:sz w:val="19"/>
          <w:szCs w:val="19"/>
        </w:rPr>
        <w:t>IBox</w:t>
      </w:r>
      <w:proofErr w:type="spellEnd"/>
    </w:p>
    <w:p w14:paraId="60719A55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3A9144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0C2E">
        <w:rPr>
          <w:rFonts w:ascii="Consolas" w:hAnsi="Consolas" w:cs="Consolas"/>
          <w:color w:val="0000FF"/>
          <w:sz w:val="19"/>
          <w:szCs w:val="19"/>
        </w:rPr>
        <w:t>string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D0C2E">
        <w:rPr>
          <w:rFonts w:ascii="Consolas" w:hAnsi="Consolas" w:cs="Consolas"/>
          <w:color w:val="000000"/>
          <w:sz w:val="19"/>
          <w:szCs w:val="19"/>
        </w:rPr>
        <w:t>TypeOfMaterial</w:t>
      </w:r>
      <w:proofErr w:type="spellEnd"/>
      <w:r w:rsidRPr="001D0C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D0C2E">
        <w:rPr>
          <w:rFonts w:ascii="Consolas" w:hAnsi="Consolas" w:cs="Consolas"/>
          <w:color w:val="000000"/>
          <w:sz w:val="19"/>
          <w:szCs w:val="19"/>
        </w:rPr>
        <w:t>);</w:t>
      </w:r>
    </w:p>
    <w:p w14:paraId="3B9B33B0" w14:textId="2355052C" w:rsidR="001D0C2E" w:rsidRDefault="001D0C2E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B42588" w14:textId="62287D16" w:rsidR="001D0C2E" w:rsidRDefault="001D0C2E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653A862" w14:textId="54108033" w:rsidR="001D0C2E" w:rsidRDefault="001D0C2E" w:rsidP="001D0C2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the class implementing it called Box: </w:t>
      </w:r>
    </w:p>
    <w:p w14:paraId="4A3D0CE5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0C2E">
        <w:rPr>
          <w:rFonts w:ascii="Consolas" w:hAnsi="Consolas" w:cs="Consolas"/>
          <w:color w:val="0000FF"/>
          <w:sz w:val="19"/>
          <w:szCs w:val="19"/>
        </w:rPr>
        <w:t>public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C2E">
        <w:rPr>
          <w:rFonts w:ascii="Consolas" w:hAnsi="Consolas" w:cs="Consolas"/>
          <w:color w:val="0000FF"/>
          <w:sz w:val="19"/>
          <w:szCs w:val="19"/>
        </w:rPr>
        <w:t>class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D0C2E">
        <w:rPr>
          <w:rFonts w:ascii="Consolas" w:hAnsi="Consolas" w:cs="Consolas"/>
          <w:color w:val="2B91AF"/>
          <w:sz w:val="19"/>
          <w:szCs w:val="19"/>
        </w:rPr>
        <w:t>Box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0C2E">
        <w:rPr>
          <w:rFonts w:ascii="Consolas" w:hAnsi="Consolas" w:cs="Consolas"/>
          <w:color w:val="2B91AF"/>
          <w:sz w:val="19"/>
          <w:szCs w:val="19"/>
        </w:rPr>
        <w:t>IBox</w:t>
      </w:r>
      <w:proofErr w:type="spellEnd"/>
    </w:p>
    <w:p w14:paraId="2324969E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B2F4AE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0C2E">
        <w:rPr>
          <w:rFonts w:ascii="Consolas" w:hAnsi="Consolas" w:cs="Consolas"/>
          <w:color w:val="0000FF"/>
          <w:sz w:val="19"/>
          <w:szCs w:val="19"/>
        </w:rPr>
        <w:t>private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0C2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C2E">
        <w:rPr>
          <w:rFonts w:ascii="Consolas" w:hAnsi="Consolas" w:cs="Consolas"/>
          <w:color w:val="0000FF"/>
          <w:sz w:val="19"/>
          <w:szCs w:val="19"/>
        </w:rPr>
        <w:t>string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_material;</w:t>
      </w:r>
    </w:p>
    <w:p w14:paraId="65618369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8FB48EE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0C2E">
        <w:rPr>
          <w:rFonts w:ascii="Consolas" w:hAnsi="Consolas" w:cs="Consolas"/>
          <w:color w:val="0000FF"/>
          <w:sz w:val="19"/>
          <w:szCs w:val="19"/>
        </w:rPr>
        <w:t>public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D0C2E">
        <w:rPr>
          <w:rFonts w:ascii="Consolas" w:hAnsi="Consolas" w:cs="Consolas"/>
          <w:color w:val="000000"/>
          <w:sz w:val="19"/>
          <w:szCs w:val="19"/>
        </w:rPr>
        <w:t>Box(</w:t>
      </w:r>
      <w:proofErr w:type="gramEnd"/>
      <w:r w:rsidRPr="001D0C2E">
        <w:rPr>
          <w:rFonts w:ascii="Consolas" w:hAnsi="Consolas" w:cs="Consolas"/>
          <w:color w:val="0000FF"/>
          <w:sz w:val="19"/>
          <w:szCs w:val="19"/>
        </w:rPr>
        <w:t>string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material)</w:t>
      </w:r>
    </w:p>
    <w:p w14:paraId="0B29C0FC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DD33F3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    _material = material;</w:t>
      </w:r>
    </w:p>
    <w:p w14:paraId="501ED827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573911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0C2E">
        <w:rPr>
          <w:rFonts w:ascii="Consolas" w:hAnsi="Consolas" w:cs="Consolas"/>
          <w:color w:val="0000FF"/>
          <w:sz w:val="19"/>
          <w:szCs w:val="19"/>
        </w:rPr>
        <w:t>public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C2E">
        <w:rPr>
          <w:rFonts w:ascii="Consolas" w:hAnsi="Consolas" w:cs="Consolas"/>
          <w:color w:val="0000FF"/>
          <w:sz w:val="19"/>
          <w:szCs w:val="19"/>
        </w:rPr>
        <w:t>string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D0C2E">
        <w:rPr>
          <w:rFonts w:ascii="Consolas" w:hAnsi="Consolas" w:cs="Consolas"/>
          <w:color w:val="000000"/>
          <w:sz w:val="19"/>
          <w:szCs w:val="19"/>
        </w:rPr>
        <w:t>TypeOfMaterial</w:t>
      </w:r>
      <w:proofErr w:type="spellEnd"/>
      <w:r w:rsidRPr="001D0C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D0C2E">
        <w:rPr>
          <w:rFonts w:ascii="Consolas" w:hAnsi="Consolas" w:cs="Consolas"/>
          <w:color w:val="000000"/>
          <w:sz w:val="19"/>
          <w:szCs w:val="19"/>
        </w:rPr>
        <w:t>)</w:t>
      </w:r>
    </w:p>
    <w:p w14:paraId="0F352668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F2679" w14:textId="2F750679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0C2E">
        <w:rPr>
          <w:rFonts w:ascii="Consolas" w:hAnsi="Consolas" w:cs="Consolas"/>
          <w:color w:val="0000FF"/>
          <w:sz w:val="19"/>
          <w:szCs w:val="19"/>
        </w:rPr>
        <w:t>return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C2E">
        <w:rPr>
          <w:rFonts w:ascii="Consolas" w:hAnsi="Consolas" w:cs="Consolas"/>
          <w:color w:val="A31515"/>
          <w:sz w:val="19"/>
          <w:szCs w:val="19"/>
        </w:rPr>
        <w:t>"Material used:</w:t>
      </w:r>
      <w:r w:rsidR="009506D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D0C2E">
        <w:rPr>
          <w:rFonts w:ascii="Consolas" w:hAnsi="Consolas" w:cs="Consolas"/>
          <w:color w:val="A31515"/>
          <w:sz w:val="19"/>
          <w:szCs w:val="19"/>
        </w:rPr>
        <w:t>"</w:t>
      </w:r>
      <w:r w:rsidRPr="001D0C2E">
        <w:rPr>
          <w:rFonts w:ascii="Consolas" w:hAnsi="Consolas" w:cs="Consolas"/>
          <w:color w:val="000000"/>
          <w:sz w:val="19"/>
          <w:szCs w:val="19"/>
        </w:rPr>
        <w:t xml:space="preserve"> + _material;</w:t>
      </w:r>
    </w:p>
    <w:p w14:paraId="31439665" w14:textId="77777777" w:rsidR="001D0C2E" w:rsidRPr="001D0C2E" w:rsidRDefault="001D0C2E" w:rsidP="001D0C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316A5" w14:textId="2A7C3A8B" w:rsidR="001D0C2E" w:rsidRDefault="001D0C2E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1D0C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DEA13D" w14:textId="70886829" w:rsidR="00080F93" w:rsidRDefault="00080F93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C10DF9C" w14:textId="252D1938" w:rsidR="00EB11EF" w:rsidRDefault="00EB11EF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E2D4B04" w14:textId="7096A5AF" w:rsidR="00EB11EF" w:rsidRDefault="00EB11EF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E5F277A" w14:textId="2F5139DF" w:rsidR="00EB11EF" w:rsidRDefault="00EB11EF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A25FC3F" w14:textId="6AC873CF" w:rsidR="00EB11EF" w:rsidRDefault="00EB11EF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70FB04E" w14:textId="682C1CFA" w:rsidR="00EB11EF" w:rsidRDefault="00EB11EF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F608CFD" w14:textId="518DCD6D" w:rsidR="00EB11EF" w:rsidRDefault="00EB11EF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80EA6CA" w14:textId="4F3A4D77" w:rsidR="00EB11EF" w:rsidRDefault="00EB11EF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ABAA3F4" w14:textId="72EE8C7F" w:rsidR="00EB11EF" w:rsidRDefault="00EB11EF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490EBC2" w14:textId="77777777" w:rsidR="00EB11EF" w:rsidRDefault="00EB11EF" w:rsidP="001D0C2E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CB22470" w14:textId="46F1A87E" w:rsidR="00080F93" w:rsidRDefault="00EB11EF" w:rsidP="00080F9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Add the following highlighted lines to the </w:t>
      </w:r>
      <w:proofErr w:type="spellStart"/>
      <w:r>
        <w:rPr>
          <w:rFonts w:asciiTheme="majorHAnsi" w:hAnsiTheme="majorHAnsi" w:cstheme="majorHAnsi"/>
        </w:rPr>
        <w:t>Container.cs</w:t>
      </w:r>
      <w:proofErr w:type="spellEnd"/>
      <w:r>
        <w:rPr>
          <w:rFonts w:asciiTheme="majorHAnsi" w:hAnsiTheme="majorHAnsi" w:cstheme="majorHAnsi"/>
        </w:rPr>
        <w:t xml:space="preserve"> class</w:t>
      </w:r>
      <w:r w:rsidR="00D2074A">
        <w:rPr>
          <w:rFonts w:asciiTheme="majorHAnsi" w:hAnsiTheme="majorHAnsi" w:cstheme="majorHAnsi"/>
        </w:rPr>
        <w:t xml:space="preserve"> (note I also deleted the </w:t>
      </w:r>
      <w:proofErr w:type="gramStart"/>
      <w:r w:rsidR="00D2074A">
        <w:rPr>
          <w:rFonts w:asciiTheme="majorHAnsi" w:hAnsiTheme="majorHAnsi" w:cstheme="majorHAnsi"/>
        </w:rPr>
        <w:t>commented out</w:t>
      </w:r>
      <w:proofErr w:type="gramEnd"/>
      <w:r w:rsidR="00D2074A">
        <w:rPr>
          <w:rFonts w:asciiTheme="majorHAnsi" w:hAnsiTheme="majorHAnsi" w:cstheme="majorHAnsi"/>
        </w:rPr>
        <w:t xml:space="preserve"> lines as we do not need them anymore)</w:t>
      </w:r>
      <w:r>
        <w:rPr>
          <w:rFonts w:asciiTheme="majorHAnsi" w:hAnsiTheme="majorHAnsi" w:cstheme="majorHAnsi"/>
        </w:rPr>
        <w:t>:</w:t>
      </w:r>
    </w:p>
    <w:p w14:paraId="2E43A8CF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FF"/>
          <w:sz w:val="19"/>
          <w:szCs w:val="19"/>
        </w:rPr>
        <w:t>using</w:t>
      </w:r>
      <w:r w:rsidRPr="00EB11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11EF">
        <w:rPr>
          <w:rFonts w:ascii="Consolas" w:hAnsi="Consolas" w:cs="Consolas"/>
          <w:color w:val="000000"/>
          <w:sz w:val="19"/>
          <w:szCs w:val="19"/>
        </w:rPr>
        <w:t>Microsoft.Practices.Unity</w:t>
      </w:r>
      <w:proofErr w:type="spellEnd"/>
      <w:proofErr w:type="gramEnd"/>
      <w:r w:rsidRPr="00EB11EF">
        <w:rPr>
          <w:rFonts w:ascii="Consolas" w:hAnsi="Consolas" w:cs="Consolas"/>
          <w:color w:val="000000"/>
          <w:sz w:val="19"/>
          <w:szCs w:val="19"/>
        </w:rPr>
        <w:t>;</w:t>
      </w:r>
    </w:p>
    <w:p w14:paraId="74AFE443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EB11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11EF">
        <w:rPr>
          <w:rFonts w:ascii="Consolas" w:hAnsi="Consolas" w:cs="Consolas"/>
          <w:color w:val="000000"/>
          <w:sz w:val="19"/>
          <w:szCs w:val="19"/>
          <w:highlight w:val="yellow"/>
        </w:rPr>
        <w:t>UnityConsoleApp.Implementations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1AD4E118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3CC07D8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FF"/>
          <w:sz w:val="19"/>
          <w:szCs w:val="19"/>
        </w:rPr>
        <w:t>namespace</w:t>
      </w:r>
      <w:r w:rsidRPr="00EB11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11EF">
        <w:rPr>
          <w:rFonts w:ascii="Consolas" w:hAnsi="Consolas" w:cs="Consolas"/>
          <w:color w:val="000000"/>
          <w:sz w:val="19"/>
          <w:szCs w:val="19"/>
        </w:rPr>
        <w:t>UnityConsoleApp</w:t>
      </w:r>
      <w:proofErr w:type="spellEnd"/>
    </w:p>
    <w:p w14:paraId="7555D729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>{</w:t>
      </w:r>
    </w:p>
    <w:p w14:paraId="792C3D19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11EF">
        <w:rPr>
          <w:rFonts w:ascii="Consolas" w:hAnsi="Consolas" w:cs="Consolas"/>
          <w:color w:val="0000FF"/>
          <w:sz w:val="19"/>
          <w:szCs w:val="19"/>
        </w:rPr>
        <w:t>public</w:t>
      </w:r>
      <w:r w:rsidRPr="00EB11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EF">
        <w:rPr>
          <w:rFonts w:ascii="Consolas" w:hAnsi="Consolas" w:cs="Consolas"/>
          <w:color w:val="0000FF"/>
          <w:sz w:val="19"/>
          <w:szCs w:val="19"/>
        </w:rPr>
        <w:t>class</w:t>
      </w:r>
      <w:r w:rsidRPr="00EB11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EF">
        <w:rPr>
          <w:rFonts w:ascii="Consolas" w:hAnsi="Consolas" w:cs="Consolas"/>
          <w:color w:val="2B91AF"/>
          <w:sz w:val="19"/>
          <w:szCs w:val="19"/>
        </w:rPr>
        <w:t>Container</w:t>
      </w:r>
    </w:p>
    <w:p w14:paraId="3130D601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8EA9D3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11EF">
        <w:rPr>
          <w:rFonts w:ascii="Consolas" w:hAnsi="Consolas" w:cs="Consolas"/>
          <w:color w:val="0000FF"/>
          <w:sz w:val="19"/>
          <w:szCs w:val="19"/>
        </w:rPr>
        <w:t>public</w:t>
      </w:r>
      <w:r w:rsidRPr="00EB11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EF">
        <w:rPr>
          <w:rFonts w:ascii="Consolas" w:hAnsi="Consolas" w:cs="Consolas"/>
          <w:color w:val="0000FF"/>
          <w:sz w:val="19"/>
          <w:szCs w:val="19"/>
        </w:rPr>
        <w:t>static</w:t>
      </w:r>
      <w:r w:rsidRPr="00EB11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EF">
        <w:rPr>
          <w:rFonts w:ascii="Consolas" w:hAnsi="Consolas" w:cs="Consolas"/>
          <w:color w:val="0000FF"/>
          <w:sz w:val="19"/>
          <w:szCs w:val="19"/>
        </w:rPr>
        <w:t>void</w:t>
      </w:r>
      <w:r w:rsidRPr="00EB11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11EF">
        <w:rPr>
          <w:rFonts w:ascii="Consolas" w:hAnsi="Consolas" w:cs="Consolas"/>
          <w:color w:val="000000"/>
          <w:sz w:val="19"/>
          <w:szCs w:val="19"/>
        </w:rPr>
        <w:t>RegisterElements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B11EF">
        <w:rPr>
          <w:rFonts w:ascii="Consolas" w:hAnsi="Consolas" w:cs="Consolas"/>
          <w:color w:val="2B91AF"/>
          <w:sz w:val="19"/>
          <w:szCs w:val="19"/>
        </w:rPr>
        <w:t>IUnityContainer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 xml:space="preserve"> container)</w:t>
      </w:r>
    </w:p>
    <w:p w14:paraId="3115C5BE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FC571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11EF">
        <w:rPr>
          <w:rFonts w:ascii="Consolas" w:hAnsi="Consolas" w:cs="Consolas"/>
          <w:color w:val="000000"/>
          <w:sz w:val="19"/>
          <w:szCs w:val="19"/>
        </w:rPr>
        <w:t>container.RegisterTypes</w:t>
      </w:r>
      <w:proofErr w:type="spellEnd"/>
      <w:proofErr w:type="gramEnd"/>
      <w:r w:rsidRPr="00EB11EF">
        <w:rPr>
          <w:rFonts w:ascii="Consolas" w:hAnsi="Consolas" w:cs="Consolas"/>
          <w:color w:val="000000"/>
          <w:sz w:val="19"/>
          <w:szCs w:val="19"/>
        </w:rPr>
        <w:t>(</w:t>
      </w:r>
    </w:p>
    <w:p w14:paraId="2E565B77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</w:rPr>
        <w:t>AllClasses</w:t>
      </w:r>
      <w:r w:rsidRPr="00EB11EF">
        <w:rPr>
          <w:rFonts w:ascii="Consolas" w:hAnsi="Consolas" w:cs="Consolas"/>
          <w:color w:val="000000"/>
          <w:sz w:val="19"/>
          <w:szCs w:val="19"/>
        </w:rPr>
        <w:t>.FromLoadedAssemblies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>(),</w:t>
      </w:r>
    </w:p>
    <w:p w14:paraId="41FFAEC9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</w:rPr>
        <w:t>WithMappings</w:t>
      </w:r>
      <w:r w:rsidRPr="00EB11EF">
        <w:rPr>
          <w:rFonts w:ascii="Consolas" w:hAnsi="Consolas" w:cs="Consolas"/>
          <w:color w:val="000000"/>
          <w:sz w:val="19"/>
          <w:szCs w:val="19"/>
        </w:rPr>
        <w:t>.FromMatchingInterface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>,</w:t>
      </w:r>
    </w:p>
    <w:p w14:paraId="08E12499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</w:rPr>
        <w:t>WithName</w:t>
      </w:r>
      <w:r w:rsidRPr="00EB11EF">
        <w:rPr>
          <w:rFonts w:ascii="Consolas" w:hAnsi="Consolas" w:cs="Consolas"/>
          <w:color w:val="000000"/>
          <w:sz w:val="19"/>
          <w:szCs w:val="19"/>
        </w:rPr>
        <w:t>.Default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>,</w:t>
      </w:r>
    </w:p>
    <w:p w14:paraId="4045B150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</w:rPr>
        <w:t>WithLifetime</w:t>
      </w:r>
      <w:r w:rsidRPr="00EB11EF">
        <w:rPr>
          <w:rFonts w:ascii="Consolas" w:hAnsi="Consolas" w:cs="Consolas"/>
          <w:color w:val="000000"/>
          <w:sz w:val="19"/>
          <w:szCs w:val="19"/>
        </w:rPr>
        <w:t>.ContainerControlled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>);</w:t>
      </w:r>
    </w:p>
    <w:p w14:paraId="4CB01896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AAC1A1F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11EF">
        <w:rPr>
          <w:rFonts w:ascii="Consolas" w:hAnsi="Consolas" w:cs="Consolas"/>
          <w:color w:val="000000"/>
          <w:sz w:val="19"/>
          <w:szCs w:val="19"/>
        </w:rPr>
        <w:t>tvStand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B11EF">
        <w:rPr>
          <w:rFonts w:ascii="Consolas" w:hAnsi="Consolas" w:cs="Consolas"/>
          <w:color w:val="0000FF"/>
          <w:sz w:val="19"/>
          <w:szCs w:val="19"/>
        </w:rPr>
        <w:t>new</w:t>
      </w:r>
      <w:r w:rsidRPr="00EB11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11EF"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11EF">
        <w:rPr>
          <w:rFonts w:ascii="Consolas" w:hAnsi="Consolas" w:cs="Consolas"/>
          <w:color w:val="000000"/>
          <w:sz w:val="19"/>
          <w:szCs w:val="19"/>
        </w:rPr>
        <w:t>70);</w:t>
      </w:r>
    </w:p>
    <w:p w14:paraId="5772D2C1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11EF">
        <w:rPr>
          <w:rFonts w:ascii="Consolas" w:hAnsi="Consolas" w:cs="Consolas"/>
          <w:color w:val="000000"/>
          <w:sz w:val="19"/>
          <w:szCs w:val="19"/>
        </w:rPr>
        <w:t>container.RegisterInstance</w:t>
      </w:r>
      <w:proofErr w:type="spellEnd"/>
      <w:proofErr w:type="gramEnd"/>
      <w:r w:rsidRPr="00EB11E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B11EF">
        <w:rPr>
          <w:rFonts w:ascii="Consolas" w:hAnsi="Consolas" w:cs="Consolas"/>
          <w:color w:val="000000"/>
          <w:sz w:val="19"/>
          <w:szCs w:val="19"/>
        </w:rPr>
        <w:t>tvStand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>);</w:t>
      </w:r>
    </w:p>
    <w:p w14:paraId="6B0C187E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A148692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11EF"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 w:rsidRPr="00EB11E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</w:rPr>
        <w:t>WalmartSpeaker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>&gt;(</w:t>
      </w:r>
      <w:r w:rsidRPr="00EB11EF">
        <w:rPr>
          <w:rFonts w:ascii="Consolas" w:hAnsi="Consolas" w:cs="Consolas"/>
          <w:color w:val="A31515"/>
          <w:sz w:val="19"/>
          <w:szCs w:val="19"/>
        </w:rPr>
        <w:t>"Cheap"</w:t>
      </w:r>
      <w:r w:rsidRPr="00EB11EF">
        <w:rPr>
          <w:rFonts w:ascii="Consolas" w:hAnsi="Consolas" w:cs="Consolas"/>
          <w:color w:val="000000"/>
          <w:sz w:val="19"/>
          <w:szCs w:val="19"/>
        </w:rPr>
        <w:t>);</w:t>
      </w:r>
    </w:p>
    <w:p w14:paraId="107B5EFE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11EF"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 w:rsidRPr="00EB11E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</w:rPr>
        <w:t>BoseSpeaker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</w:rPr>
        <w:t>&gt;(</w:t>
      </w:r>
      <w:r w:rsidRPr="00EB11EF">
        <w:rPr>
          <w:rFonts w:ascii="Consolas" w:hAnsi="Consolas" w:cs="Consolas"/>
          <w:color w:val="A31515"/>
          <w:sz w:val="19"/>
          <w:szCs w:val="19"/>
        </w:rPr>
        <w:t>"Expensive"</w:t>
      </w:r>
      <w:r w:rsidRPr="00EB11EF">
        <w:rPr>
          <w:rFonts w:ascii="Consolas" w:hAnsi="Consolas" w:cs="Consolas"/>
          <w:color w:val="000000"/>
          <w:sz w:val="19"/>
          <w:szCs w:val="19"/>
        </w:rPr>
        <w:t>);</w:t>
      </w:r>
    </w:p>
    <w:p w14:paraId="67F7E27B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11EF">
        <w:rPr>
          <w:rFonts w:ascii="Consolas" w:hAnsi="Consolas" w:cs="Consolas"/>
          <w:color w:val="000000"/>
          <w:sz w:val="19"/>
          <w:szCs w:val="19"/>
          <w:highlight w:val="yellow"/>
        </w:rPr>
        <w:t>container.RegisterType</w:t>
      </w:r>
      <w:proofErr w:type="spellEnd"/>
      <w:proofErr w:type="gramEnd"/>
      <w:r w:rsidRPr="00EB11EF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EB11EF">
        <w:rPr>
          <w:rFonts w:ascii="Consolas" w:hAnsi="Consolas" w:cs="Consolas"/>
          <w:color w:val="2B91AF"/>
          <w:sz w:val="19"/>
          <w:szCs w:val="19"/>
          <w:highlight w:val="yellow"/>
        </w:rPr>
        <w:t>Box</w:t>
      </w:r>
      <w:r w:rsidRPr="00EB11EF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r w:rsidRPr="00EB11E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B11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11EF">
        <w:rPr>
          <w:rFonts w:ascii="Consolas" w:hAnsi="Consolas" w:cs="Consolas"/>
          <w:color w:val="2B91AF"/>
          <w:sz w:val="19"/>
          <w:szCs w:val="19"/>
          <w:highlight w:val="yellow"/>
        </w:rPr>
        <w:t>InjectionConstructor</w:t>
      </w:r>
      <w:proofErr w:type="spellEnd"/>
      <w:r w:rsidRPr="00EB11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B11EF">
        <w:rPr>
          <w:rFonts w:ascii="Consolas" w:hAnsi="Consolas" w:cs="Consolas"/>
          <w:color w:val="A31515"/>
          <w:sz w:val="19"/>
          <w:szCs w:val="19"/>
          <w:highlight w:val="yellow"/>
        </w:rPr>
        <w:t>"Cardboard"</w:t>
      </w:r>
      <w:r w:rsidRPr="00EB11EF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2BB868F8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9FB53A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F868AE" w14:textId="77777777" w:rsidR="00EB11EF" w:rsidRPr="00EB11EF" w:rsidRDefault="00EB11EF" w:rsidP="00EB11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B11EF">
        <w:rPr>
          <w:rFonts w:ascii="Consolas" w:hAnsi="Consolas" w:cs="Consolas"/>
          <w:color w:val="000000"/>
          <w:sz w:val="19"/>
          <w:szCs w:val="19"/>
        </w:rPr>
        <w:t>}</w:t>
      </w:r>
    </w:p>
    <w:p w14:paraId="67A897C5" w14:textId="77777777" w:rsidR="00547D61" w:rsidRDefault="00547D61" w:rsidP="00547D61">
      <w:pPr>
        <w:rPr>
          <w:rFonts w:asciiTheme="majorHAnsi" w:hAnsiTheme="majorHAnsi" w:cstheme="majorHAnsi"/>
        </w:rPr>
      </w:pPr>
    </w:p>
    <w:p w14:paraId="5EF04FAE" w14:textId="68070DE7" w:rsidR="00547D61" w:rsidRDefault="00547D61" w:rsidP="00A230FC">
      <w:pPr>
        <w:ind w:left="708"/>
        <w:rPr>
          <w:rFonts w:asciiTheme="majorHAnsi" w:hAnsiTheme="majorHAnsi" w:cstheme="majorHAnsi"/>
        </w:rPr>
      </w:pPr>
      <w:bookmarkStart w:id="5" w:name="_GoBack"/>
      <w:r w:rsidRPr="00661282">
        <w:rPr>
          <w:rFonts w:asciiTheme="majorHAnsi" w:hAnsiTheme="majorHAnsi" w:cstheme="majorHAnsi"/>
          <w:b/>
          <w:u w:val="single"/>
        </w:rPr>
        <w:t>Note</w:t>
      </w:r>
      <w:bookmarkEnd w:id="5"/>
      <w:r w:rsidRPr="00547D61">
        <w:rPr>
          <w:rFonts w:asciiTheme="majorHAnsi" w:hAnsiTheme="majorHAnsi" w:cstheme="majorHAnsi"/>
        </w:rPr>
        <w:t xml:space="preserve">: </w:t>
      </w:r>
      <w:r w:rsidR="004D090D">
        <w:rPr>
          <w:rFonts w:asciiTheme="majorHAnsi" w:hAnsiTheme="majorHAnsi" w:cstheme="majorHAnsi"/>
        </w:rPr>
        <w:t xml:space="preserve">We had to add an </w:t>
      </w:r>
      <w:proofErr w:type="spellStart"/>
      <w:r w:rsidR="004D090D">
        <w:rPr>
          <w:rFonts w:asciiTheme="majorHAnsi" w:hAnsiTheme="majorHAnsi" w:cstheme="majorHAnsi"/>
        </w:rPr>
        <w:t>InjectionConstructor</w:t>
      </w:r>
      <w:proofErr w:type="spellEnd"/>
      <w:r w:rsidR="004D090D">
        <w:rPr>
          <w:rFonts w:asciiTheme="majorHAnsi" w:hAnsiTheme="majorHAnsi" w:cstheme="majorHAnsi"/>
        </w:rPr>
        <w:t xml:space="preserve"> here because the constructor of the class took a parameter</w:t>
      </w:r>
      <w:r w:rsidR="00AF0556">
        <w:rPr>
          <w:rFonts w:asciiTheme="majorHAnsi" w:hAnsiTheme="majorHAnsi" w:cstheme="majorHAnsi"/>
        </w:rPr>
        <w:t xml:space="preserve">, </w:t>
      </w:r>
      <w:r w:rsidR="00AE7A80">
        <w:rPr>
          <w:rFonts w:asciiTheme="majorHAnsi" w:hAnsiTheme="majorHAnsi" w:cstheme="majorHAnsi"/>
        </w:rPr>
        <w:t>compare</w:t>
      </w:r>
      <w:r w:rsidR="00AF0556">
        <w:rPr>
          <w:rFonts w:asciiTheme="majorHAnsi" w:hAnsiTheme="majorHAnsi" w:cstheme="majorHAnsi"/>
        </w:rPr>
        <w:t xml:space="preserve"> how this is different from either the empty constructors or ones that took in other interfaces</w:t>
      </w:r>
      <w:r w:rsidR="004D090D">
        <w:rPr>
          <w:rFonts w:asciiTheme="majorHAnsi" w:hAnsiTheme="majorHAnsi" w:cstheme="majorHAnsi"/>
        </w:rPr>
        <w:t xml:space="preserve">. Try commenting out the </w:t>
      </w:r>
      <w:r w:rsidR="00022F83">
        <w:rPr>
          <w:rFonts w:asciiTheme="majorHAnsi" w:hAnsiTheme="majorHAnsi" w:cstheme="majorHAnsi"/>
        </w:rPr>
        <w:t xml:space="preserve">line containing this: </w:t>
      </w:r>
      <w:proofErr w:type="spellStart"/>
      <w:proofErr w:type="gramStart"/>
      <w:r w:rsidR="00022F83" w:rsidRPr="00022F83">
        <w:rPr>
          <w:rFonts w:asciiTheme="majorHAnsi" w:hAnsiTheme="majorHAnsi" w:cstheme="majorHAnsi"/>
        </w:rPr>
        <w:t>container.RegisterType</w:t>
      </w:r>
      <w:proofErr w:type="spellEnd"/>
      <w:proofErr w:type="gramEnd"/>
      <w:r w:rsidR="00022F83" w:rsidRPr="00022F83">
        <w:rPr>
          <w:rFonts w:asciiTheme="majorHAnsi" w:hAnsiTheme="majorHAnsi" w:cstheme="majorHAnsi"/>
        </w:rPr>
        <w:t xml:space="preserve">&lt;Box&gt;(new </w:t>
      </w:r>
      <w:proofErr w:type="spellStart"/>
      <w:r w:rsidR="00022F83" w:rsidRPr="00022F83">
        <w:rPr>
          <w:rFonts w:asciiTheme="majorHAnsi" w:hAnsiTheme="majorHAnsi" w:cstheme="majorHAnsi"/>
        </w:rPr>
        <w:t>InjectionConstructor</w:t>
      </w:r>
      <w:proofErr w:type="spellEnd"/>
      <w:r w:rsidR="00022F83" w:rsidRPr="00022F83">
        <w:rPr>
          <w:rFonts w:asciiTheme="majorHAnsi" w:hAnsiTheme="majorHAnsi" w:cstheme="majorHAnsi"/>
        </w:rPr>
        <w:t>("Cardboard"));</w:t>
      </w:r>
      <w:r w:rsidR="00022F83">
        <w:rPr>
          <w:rFonts w:asciiTheme="majorHAnsi" w:hAnsiTheme="majorHAnsi" w:cstheme="majorHAnsi"/>
        </w:rPr>
        <w:t xml:space="preserve"> </w:t>
      </w:r>
    </w:p>
    <w:p w14:paraId="6BDF6B04" w14:textId="01009569" w:rsidR="00022F83" w:rsidRPr="00547D61" w:rsidRDefault="00022F83" w:rsidP="00A230FC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 run your program again and see it will fail. </w:t>
      </w:r>
      <w:r w:rsidR="00DE144B">
        <w:rPr>
          <w:rFonts w:asciiTheme="majorHAnsi" w:hAnsiTheme="majorHAnsi" w:cstheme="majorHAnsi"/>
        </w:rPr>
        <w:t xml:space="preserve">It cannot be resolved on its own without this line. </w:t>
      </w:r>
      <w:r w:rsidR="00A230FC">
        <w:rPr>
          <w:rFonts w:asciiTheme="majorHAnsi" w:hAnsiTheme="majorHAnsi" w:cstheme="majorHAnsi"/>
        </w:rPr>
        <w:t xml:space="preserve">Also see that we registered the class implementation itself “Box” and not the </w:t>
      </w:r>
      <w:proofErr w:type="spellStart"/>
      <w:r w:rsidR="00A230FC">
        <w:rPr>
          <w:rFonts w:asciiTheme="majorHAnsi" w:hAnsiTheme="majorHAnsi" w:cstheme="majorHAnsi"/>
        </w:rPr>
        <w:t>IBox</w:t>
      </w:r>
      <w:proofErr w:type="spellEnd"/>
      <w:r w:rsidR="00A230FC">
        <w:rPr>
          <w:rFonts w:asciiTheme="majorHAnsi" w:hAnsiTheme="majorHAnsi" w:cstheme="majorHAnsi"/>
        </w:rPr>
        <w:t xml:space="preserve">. </w:t>
      </w:r>
    </w:p>
    <w:p w14:paraId="603C71F2" w14:textId="6398CDD8" w:rsidR="009E67AE" w:rsidRDefault="009E67AE" w:rsidP="00EB11EF">
      <w:pPr>
        <w:pStyle w:val="ListParagraph"/>
        <w:ind w:left="1068"/>
        <w:rPr>
          <w:rFonts w:asciiTheme="majorHAnsi" w:hAnsiTheme="majorHAnsi" w:cstheme="majorHAnsi"/>
        </w:rPr>
      </w:pPr>
    </w:p>
    <w:p w14:paraId="781DD532" w14:textId="28DEDCF9" w:rsidR="0004023F" w:rsidRDefault="0004023F" w:rsidP="00EB11EF">
      <w:pPr>
        <w:pStyle w:val="ListParagraph"/>
        <w:ind w:left="1068"/>
        <w:rPr>
          <w:rFonts w:asciiTheme="majorHAnsi" w:hAnsiTheme="majorHAnsi" w:cstheme="majorHAnsi"/>
        </w:rPr>
      </w:pPr>
    </w:p>
    <w:p w14:paraId="08D009A3" w14:textId="163900A7" w:rsidR="0004023F" w:rsidRDefault="0004023F" w:rsidP="00EB11EF">
      <w:pPr>
        <w:pStyle w:val="ListParagraph"/>
        <w:ind w:left="1068"/>
        <w:rPr>
          <w:rFonts w:asciiTheme="majorHAnsi" w:hAnsiTheme="majorHAnsi" w:cstheme="majorHAnsi"/>
        </w:rPr>
      </w:pPr>
    </w:p>
    <w:p w14:paraId="23DAD3EC" w14:textId="77777777" w:rsidR="0004023F" w:rsidRDefault="0004023F" w:rsidP="00EB11EF">
      <w:pPr>
        <w:pStyle w:val="ListParagraph"/>
        <w:ind w:left="1068"/>
        <w:rPr>
          <w:rFonts w:asciiTheme="majorHAnsi" w:hAnsiTheme="majorHAnsi" w:cstheme="majorHAnsi"/>
        </w:rPr>
      </w:pPr>
    </w:p>
    <w:p w14:paraId="5033CA1D" w14:textId="257704A9" w:rsidR="009E67AE" w:rsidRDefault="009E67AE" w:rsidP="009E67A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the highlighted to your </w:t>
      </w:r>
      <w:proofErr w:type="spellStart"/>
      <w:r>
        <w:rPr>
          <w:rFonts w:asciiTheme="majorHAnsi" w:hAnsiTheme="majorHAnsi" w:cstheme="majorHAnsi"/>
        </w:rPr>
        <w:t>Program.cs</w:t>
      </w:r>
      <w:proofErr w:type="spellEnd"/>
      <w:r>
        <w:rPr>
          <w:rFonts w:asciiTheme="majorHAnsi" w:hAnsiTheme="majorHAnsi" w:cstheme="majorHAnsi"/>
        </w:rPr>
        <w:t xml:space="preserve"> file: </w:t>
      </w:r>
    </w:p>
    <w:p w14:paraId="25AEBD32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FF"/>
          <w:sz w:val="19"/>
          <w:szCs w:val="19"/>
        </w:rPr>
        <w:t>using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9CEA9A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FF"/>
          <w:sz w:val="19"/>
          <w:szCs w:val="19"/>
        </w:rPr>
        <w:t>using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</w:rPr>
        <w:t>Microsoft.Practices.Unity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;</w:t>
      </w:r>
    </w:p>
    <w:p w14:paraId="0DE0DBB5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FF"/>
          <w:sz w:val="19"/>
          <w:szCs w:val="19"/>
        </w:rPr>
        <w:t>using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67AE">
        <w:rPr>
          <w:rFonts w:ascii="Consolas" w:hAnsi="Consolas" w:cs="Consolas"/>
          <w:color w:val="000000"/>
          <w:sz w:val="19"/>
          <w:szCs w:val="19"/>
        </w:rPr>
        <w:t>UnityConsoleApp.Interfaces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;</w:t>
      </w:r>
    </w:p>
    <w:p w14:paraId="0659665B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EB85BFE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FF"/>
          <w:sz w:val="19"/>
          <w:szCs w:val="19"/>
        </w:rPr>
        <w:t>namespace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67AE">
        <w:rPr>
          <w:rFonts w:ascii="Consolas" w:hAnsi="Consolas" w:cs="Consolas"/>
          <w:color w:val="000000"/>
          <w:sz w:val="19"/>
          <w:szCs w:val="19"/>
        </w:rPr>
        <w:t>UnityConsoleApp</w:t>
      </w:r>
      <w:proofErr w:type="spellEnd"/>
    </w:p>
    <w:p w14:paraId="71ADFC2F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>{</w:t>
      </w:r>
    </w:p>
    <w:p w14:paraId="3AB079E8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67AE">
        <w:rPr>
          <w:rFonts w:ascii="Consolas" w:hAnsi="Consolas" w:cs="Consolas"/>
          <w:color w:val="0000FF"/>
          <w:sz w:val="19"/>
          <w:szCs w:val="19"/>
        </w:rPr>
        <w:t>class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67A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41833D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54795A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67AE">
        <w:rPr>
          <w:rFonts w:ascii="Consolas" w:hAnsi="Consolas" w:cs="Consolas"/>
          <w:color w:val="0000FF"/>
          <w:sz w:val="19"/>
          <w:szCs w:val="19"/>
        </w:rPr>
        <w:t>static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67AE">
        <w:rPr>
          <w:rFonts w:ascii="Consolas" w:hAnsi="Consolas" w:cs="Consolas"/>
          <w:color w:val="0000FF"/>
          <w:sz w:val="19"/>
          <w:szCs w:val="19"/>
        </w:rPr>
        <w:t>void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9E67AE">
        <w:rPr>
          <w:rFonts w:ascii="Consolas" w:hAnsi="Consolas" w:cs="Consolas"/>
          <w:color w:val="0000FF"/>
          <w:sz w:val="19"/>
          <w:szCs w:val="19"/>
        </w:rPr>
        <w:t>string</w:t>
      </w:r>
      <w:r w:rsidRPr="009E67A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9E67A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)</w:t>
      </w:r>
    </w:p>
    <w:p w14:paraId="56C04264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BFE839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IUnityContainer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container = </w:t>
      </w:r>
      <w:r w:rsidRPr="009E67AE">
        <w:rPr>
          <w:rFonts w:ascii="Consolas" w:hAnsi="Consolas" w:cs="Consolas"/>
          <w:color w:val="0000FF"/>
          <w:sz w:val="19"/>
          <w:szCs w:val="19"/>
        </w:rPr>
        <w:t>new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67AE">
        <w:rPr>
          <w:rFonts w:ascii="Consolas" w:hAnsi="Consolas" w:cs="Consolas"/>
          <w:color w:val="2B91AF"/>
          <w:sz w:val="19"/>
          <w:szCs w:val="19"/>
        </w:rPr>
        <w:t>UnityContainer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);</w:t>
      </w:r>
    </w:p>
    <w:p w14:paraId="653C89C7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Container</w:t>
      </w:r>
      <w:r w:rsidRPr="009E67AE">
        <w:rPr>
          <w:rFonts w:ascii="Consolas" w:hAnsi="Consolas" w:cs="Consolas"/>
          <w:color w:val="000000"/>
          <w:sz w:val="19"/>
          <w:szCs w:val="19"/>
        </w:rPr>
        <w:t>.RegisterElements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(container);</w:t>
      </w:r>
    </w:p>
    <w:p w14:paraId="5E7E8489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6AF7587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IAdapter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43C9C41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Console</w:t>
      </w:r>
      <w:r w:rsidRPr="009E67AE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</w:rPr>
        <w:t>adapter.Voltage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());</w:t>
      </w:r>
    </w:p>
    <w:p w14:paraId="244325C8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F0D3E07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67AE">
        <w:rPr>
          <w:rFonts w:ascii="Consolas" w:hAnsi="Consolas" w:cs="Consolas"/>
          <w:color w:val="000000"/>
          <w:sz w:val="19"/>
          <w:szCs w:val="19"/>
        </w:rPr>
        <w:t>tvStand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TVStand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A115A3F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Console</w:t>
      </w:r>
      <w:r w:rsidRPr="009E67AE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67AE">
        <w:rPr>
          <w:rFonts w:ascii="Consolas" w:hAnsi="Consolas" w:cs="Consolas"/>
          <w:color w:val="000000"/>
          <w:sz w:val="19"/>
          <w:szCs w:val="19"/>
        </w:rPr>
        <w:t>tvStand.MaxInchesOfTVOnStand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());</w:t>
      </w:r>
    </w:p>
    <w:p w14:paraId="06C01C93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314E648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remote = 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IRemote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3D31872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ITelevision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television = 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ITelevision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&gt;</w:t>
      </w:r>
    </w:p>
    <w:p w14:paraId="745DA168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 w:rsidRPr="009E67AE">
        <w:rPr>
          <w:rFonts w:ascii="Consolas" w:hAnsi="Consolas" w:cs="Consolas"/>
          <w:color w:val="0000FF"/>
          <w:sz w:val="19"/>
          <w:szCs w:val="19"/>
        </w:rPr>
        <w:t>new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67AE">
        <w:rPr>
          <w:rFonts w:ascii="Consolas" w:hAnsi="Consolas" w:cs="Consolas"/>
          <w:color w:val="2B91AF"/>
          <w:sz w:val="19"/>
          <w:szCs w:val="19"/>
        </w:rPr>
        <w:t>ParameterOverride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E67AE">
        <w:rPr>
          <w:rFonts w:ascii="Consolas" w:hAnsi="Consolas" w:cs="Consolas"/>
          <w:color w:val="A31515"/>
          <w:sz w:val="19"/>
          <w:szCs w:val="19"/>
        </w:rPr>
        <w:t>"adapter"</w:t>
      </w:r>
      <w:r w:rsidRPr="009E67AE">
        <w:rPr>
          <w:rFonts w:ascii="Consolas" w:hAnsi="Consolas" w:cs="Consolas"/>
          <w:color w:val="000000"/>
          <w:sz w:val="19"/>
          <w:szCs w:val="19"/>
        </w:rPr>
        <w:t>, adapter),</w:t>
      </w:r>
    </w:p>
    <w:p w14:paraId="4706045F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E67AE">
        <w:rPr>
          <w:rFonts w:ascii="Consolas" w:hAnsi="Consolas" w:cs="Consolas"/>
          <w:color w:val="0000FF"/>
          <w:sz w:val="19"/>
          <w:szCs w:val="19"/>
        </w:rPr>
        <w:t>new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67AE">
        <w:rPr>
          <w:rFonts w:ascii="Consolas" w:hAnsi="Consolas" w:cs="Consolas"/>
          <w:color w:val="2B91AF"/>
          <w:sz w:val="19"/>
          <w:szCs w:val="19"/>
        </w:rPr>
        <w:t>ParameterOverride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E67AE">
        <w:rPr>
          <w:rFonts w:ascii="Consolas" w:hAnsi="Consolas" w:cs="Consolas"/>
          <w:color w:val="A31515"/>
          <w:sz w:val="19"/>
          <w:szCs w:val="19"/>
        </w:rPr>
        <w:t>"remote"</w:t>
      </w:r>
      <w:r w:rsidRPr="009E67AE">
        <w:rPr>
          <w:rFonts w:ascii="Consolas" w:hAnsi="Consolas" w:cs="Consolas"/>
          <w:color w:val="000000"/>
          <w:sz w:val="19"/>
          <w:szCs w:val="19"/>
        </w:rPr>
        <w:t>, remote),</w:t>
      </w:r>
    </w:p>
    <w:p w14:paraId="4CE29870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E67AE">
        <w:rPr>
          <w:rFonts w:ascii="Consolas" w:hAnsi="Consolas" w:cs="Consolas"/>
          <w:color w:val="0000FF"/>
          <w:sz w:val="19"/>
          <w:szCs w:val="19"/>
        </w:rPr>
        <w:t>new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67AE">
        <w:rPr>
          <w:rFonts w:ascii="Consolas" w:hAnsi="Consolas" w:cs="Consolas"/>
          <w:color w:val="2B91AF"/>
          <w:sz w:val="19"/>
          <w:szCs w:val="19"/>
        </w:rPr>
        <w:t>ParameterOverride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E67AE">
        <w:rPr>
          <w:rFonts w:ascii="Consolas" w:hAnsi="Consolas" w:cs="Consolas"/>
          <w:color w:val="A31515"/>
          <w:sz w:val="19"/>
          <w:szCs w:val="19"/>
        </w:rPr>
        <w:t>"manufacturer"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E67AE">
        <w:rPr>
          <w:rFonts w:ascii="Consolas" w:hAnsi="Consolas" w:cs="Consolas"/>
          <w:color w:val="A31515"/>
          <w:sz w:val="19"/>
          <w:szCs w:val="19"/>
        </w:rPr>
        <w:t>"Visio"</w:t>
      </w:r>
      <w:r w:rsidRPr="009E67AE">
        <w:rPr>
          <w:rFonts w:ascii="Consolas" w:hAnsi="Consolas" w:cs="Consolas"/>
          <w:color w:val="000000"/>
          <w:sz w:val="19"/>
          <w:szCs w:val="19"/>
        </w:rPr>
        <w:t>),</w:t>
      </w:r>
    </w:p>
    <w:p w14:paraId="2BFED80E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E67AE">
        <w:rPr>
          <w:rFonts w:ascii="Consolas" w:hAnsi="Consolas" w:cs="Consolas"/>
          <w:color w:val="0000FF"/>
          <w:sz w:val="19"/>
          <w:szCs w:val="19"/>
        </w:rPr>
        <w:t>new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67AE">
        <w:rPr>
          <w:rFonts w:ascii="Consolas" w:hAnsi="Consolas" w:cs="Consolas"/>
          <w:color w:val="2B91AF"/>
          <w:sz w:val="19"/>
          <w:szCs w:val="19"/>
        </w:rPr>
        <w:t>ParameterOverride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E67A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E67AE">
        <w:rPr>
          <w:rFonts w:ascii="Consolas" w:hAnsi="Consolas" w:cs="Consolas"/>
          <w:color w:val="A31515"/>
          <w:sz w:val="19"/>
          <w:szCs w:val="19"/>
        </w:rPr>
        <w:t>modelNumber</w:t>
      </w:r>
      <w:proofErr w:type="spellEnd"/>
      <w:r w:rsidRPr="009E67AE">
        <w:rPr>
          <w:rFonts w:ascii="Consolas" w:hAnsi="Consolas" w:cs="Consolas"/>
          <w:color w:val="A31515"/>
          <w:sz w:val="19"/>
          <w:szCs w:val="19"/>
        </w:rPr>
        <w:t>"</w:t>
      </w:r>
      <w:r w:rsidRPr="009E67A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E67AE">
        <w:rPr>
          <w:rFonts w:ascii="Consolas" w:hAnsi="Consolas" w:cs="Consolas"/>
          <w:color w:val="A31515"/>
          <w:sz w:val="19"/>
          <w:szCs w:val="19"/>
        </w:rPr>
        <w:t>"321asdf"</w:t>
      </w:r>
      <w:r w:rsidRPr="009E67AE">
        <w:rPr>
          <w:rFonts w:ascii="Consolas" w:hAnsi="Consolas" w:cs="Consolas"/>
          <w:color w:val="000000"/>
          <w:sz w:val="19"/>
          <w:szCs w:val="19"/>
        </w:rPr>
        <w:t>));</w:t>
      </w:r>
    </w:p>
    <w:p w14:paraId="6AB362FB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EE92579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14FA18B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</w:rPr>
        <w:t>television.TurnOn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();</w:t>
      </w:r>
    </w:p>
    <w:p w14:paraId="76F544CF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A5DA7F2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Console</w:t>
      </w:r>
      <w:r w:rsidRPr="009E67AE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();</w:t>
      </w:r>
    </w:p>
    <w:p w14:paraId="3600B460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41488F6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67AE">
        <w:rPr>
          <w:rFonts w:ascii="Consolas" w:hAnsi="Consolas" w:cs="Consolas"/>
          <w:color w:val="000000"/>
          <w:sz w:val="19"/>
          <w:szCs w:val="19"/>
        </w:rPr>
        <w:t>cheapSpeaker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&gt;(</w:t>
      </w:r>
      <w:r w:rsidRPr="009E67AE">
        <w:rPr>
          <w:rFonts w:ascii="Consolas" w:hAnsi="Consolas" w:cs="Consolas"/>
          <w:color w:val="A31515"/>
          <w:sz w:val="19"/>
          <w:szCs w:val="19"/>
        </w:rPr>
        <w:t>"Cheap"</w:t>
      </w:r>
      <w:r w:rsidRPr="009E67AE">
        <w:rPr>
          <w:rFonts w:ascii="Consolas" w:hAnsi="Consolas" w:cs="Consolas"/>
          <w:color w:val="000000"/>
          <w:sz w:val="19"/>
          <w:szCs w:val="19"/>
        </w:rPr>
        <w:t>);</w:t>
      </w:r>
    </w:p>
    <w:p w14:paraId="32D72726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67AE">
        <w:rPr>
          <w:rFonts w:ascii="Consolas" w:hAnsi="Consolas" w:cs="Consolas"/>
          <w:color w:val="000000"/>
          <w:sz w:val="19"/>
          <w:szCs w:val="19"/>
        </w:rPr>
        <w:t>priceySpeaker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</w:rPr>
        <w:t>container.Resolve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ISpeaker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&gt;(</w:t>
      </w:r>
      <w:r w:rsidRPr="009E67AE">
        <w:rPr>
          <w:rFonts w:ascii="Consolas" w:hAnsi="Consolas" w:cs="Consolas"/>
          <w:color w:val="A31515"/>
          <w:sz w:val="19"/>
          <w:szCs w:val="19"/>
        </w:rPr>
        <w:t>"Expensive"</w:t>
      </w:r>
      <w:r w:rsidRPr="009E67AE">
        <w:rPr>
          <w:rFonts w:ascii="Consolas" w:hAnsi="Consolas" w:cs="Consolas"/>
          <w:color w:val="000000"/>
          <w:sz w:val="19"/>
          <w:szCs w:val="19"/>
        </w:rPr>
        <w:t>);</w:t>
      </w:r>
    </w:p>
    <w:p w14:paraId="0305B839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000000"/>
          <w:sz w:val="19"/>
          <w:szCs w:val="19"/>
        </w:rPr>
        <w:t>cheapSpeaker.Start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();</w:t>
      </w:r>
    </w:p>
    <w:p w14:paraId="0D7906E7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000000"/>
          <w:sz w:val="19"/>
          <w:szCs w:val="19"/>
        </w:rPr>
        <w:t>priceySpeaker.Start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();</w:t>
      </w:r>
    </w:p>
    <w:p w14:paraId="770A7521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73C6015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</w:rPr>
        <w:t>Console</w:t>
      </w:r>
      <w:r w:rsidRPr="009E67AE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</w:rPr>
        <w:t>();</w:t>
      </w:r>
    </w:p>
    <w:p w14:paraId="123EF174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3C1B13B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  <w:highlight w:val="yellow"/>
        </w:rPr>
        <w:t>IBox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casing = 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>container.Resolve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  <w:highlight w:val="yellow"/>
        </w:rPr>
        <w:t>IBox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>&gt;();</w:t>
      </w:r>
    </w:p>
    <w:p w14:paraId="08B8DFDB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Start"/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>casing.TypeOfMaterial</w:t>
      </w:r>
      <w:proofErr w:type="spellEnd"/>
      <w:proofErr w:type="gramEnd"/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14:paraId="3770899C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35BF039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E67AE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>.ReadLine</w:t>
      </w:r>
      <w:proofErr w:type="spellEnd"/>
      <w:r w:rsidRPr="009E67AE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291BB0A5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6548030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6678A" w14:textId="77777777" w:rsidR="009E67AE" w:rsidRP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7ED227" w14:textId="0B21C287" w:rsidR="009E67AE" w:rsidRDefault="009E67AE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E67AE">
        <w:rPr>
          <w:rFonts w:ascii="Consolas" w:hAnsi="Consolas" w:cs="Consolas"/>
          <w:color w:val="000000"/>
          <w:sz w:val="19"/>
          <w:szCs w:val="19"/>
        </w:rPr>
        <w:t>}</w:t>
      </w:r>
    </w:p>
    <w:p w14:paraId="293058EF" w14:textId="60656EB9" w:rsidR="00D16C22" w:rsidRDefault="00D16C22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E55A9A4" w14:textId="1B53028D" w:rsidR="00D16C22" w:rsidRDefault="00D16C22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A9599F0" w14:textId="6C28EA49" w:rsidR="00D16C22" w:rsidRDefault="00D16C22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8B0D2B9" w14:textId="77777777" w:rsidR="00D16C22" w:rsidRPr="009E67AE" w:rsidRDefault="00D16C22" w:rsidP="009E67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6574EA8" w14:textId="154805F6" w:rsidR="009E67AE" w:rsidRDefault="009E67AE" w:rsidP="009E67AE">
      <w:pPr>
        <w:pStyle w:val="ListParagraph"/>
        <w:ind w:left="1068"/>
        <w:rPr>
          <w:rFonts w:asciiTheme="majorHAnsi" w:hAnsiTheme="majorHAnsi" w:cstheme="majorHAnsi"/>
        </w:rPr>
      </w:pPr>
    </w:p>
    <w:p w14:paraId="07196A63" w14:textId="65C2E45F" w:rsidR="009E67AE" w:rsidRDefault="00D16C22" w:rsidP="009E67A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 your program and hit enter twice to get past two of the </w:t>
      </w:r>
      <w:proofErr w:type="spellStart"/>
      <w:r>
        <w:rPr>
          <w:rFonts w:asciiTheme="majorHAnsi" w:hAnsiTheme="majorHAnsi" w:cstheme="majorHAnsi"/>
        </w:rPr>
        <w:t>Console.ReadLines</w:t>
      </w:r>
      <w:proofErr w:type="spellEnd"/>
      <w:r>
        <w:rPr>
          <w:rFonts w:asciiTheme="majorHAnsi" w:hAnsiTheme="majorHAnsi" w:cstheme="majorHAnsi"/>
        </w:rPr>
        <w:t>, your console should look like this:</w:t>
      </w:r>
    </w:p>
    <w:p w14:paraId="00C00E8C" w14:textId="6FC1C82B" w:rsidR="00D16C22" w:rsidRPr="009E67AE" w:rsidRDefault="00D16C22" w:rsidP="00D16C22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8291ADF" wp14:editId="5BF8C396">
            <wp:extent cx="46482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C22" w:rsidRPr="009E67AE" w:rsidSect="0067236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B5D07" w14:textId="77777777" w:rsidR="004D090D" w:rsidRDefault="004D090D" w:rsidP="00855982">
      <w:pPr>
        <w:spacing w:after="0" w:line="240" w:lineRule="auto"/>
      </w:pPr>
      <w:r>
        <w:separator/>
      </w:r>
    </w:p>
  </w:endnote>
  <w:endnote w:type="continuationSeparator" w:id="0">
    <w:p w14:paraId="6F6D017A" w14:textId="77777777" w:rsidR="004D090D" w:rsidRDefault="004D090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1329" w14:textId="77777777" w:rsidR="004D090D" w:rsidRDefault="004D0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4E850" w14:textId="711E3F8D" w:rsidR="004D090D" w:rsidRDefault="004D090D" w:rsidP="00BB103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61282">
          <w:rPr>
            <w:b/>
            <w:bCs/>
            <w:noProof/>
          </w:rPr>
          <w:t>14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61282">
          <w:rPr>
            <w:b/>
            <w:bCs/>
            <w:noProof/>
          </w:rPr>
          <w:t>16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019E6" w14:textId="77777777" w:rsidR="004D090D" w:rsidRDefault="004D0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85DB" w14:textId="77777777" w:rsidR="004D090D" w:rsidRDefault="004D090D" w:rsidP="00855982">
      <w:pPr>
        <w:spacing w:after="0" w:line="240" w:lineRule="auto"/>
      </w:pPr>
      <w:r>
        <w:separator/>
      </w:r>
    </w:p>
  </w:footnote>
  <w:footnote w:type="continuationSeparator" w:id="0">
    <w:p w14:paraId="74F6275B" w14:textId="77777777" w:rsidR="004D090D" w:rsidRDefault="004D090D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D6CA" w14:textId="77777777" w:rsidR="004D090D" w:rsidRDefault="004D0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3217D" w14:textId="0A57C8B1" w:rsidR="004D090D" w:rsidRPr="00FF7B52" w:rsidRDefault="004D090D" w:rsidP="00FF7B52">
    <w:pPr>
      <w:pStyle w:val="Header"/>
      <w:jc w:val="right"/>
      <w:rPr>
        <w:sz w:val="16"/>
        <w:szCs w:val="16"/>
      </w:rPr>
    </w:pPr>
    <w:proofErr w:type="spellStart"/>
    <w:r>
      <w:rPr>
        <w:sz w:val="16"/>
        <w:szCs w:val="16"/>
      </w:rPr>
      <w:t>Mef</w:t>
    </w:r>
    <w:proofErr w:type="spellEnd"/>
    <w:r>
      <w:rPr>
        <w:sz w:val="16"/>
        <w:szCs w:val="16"/>
      </w:rPr>
      <w:t xml:space="preserve"> LAB</w:t>
    </w:r>
    <w:r w:rsidRPr="00FF7B52">
      <w:rPr>
        <w:sz w:val="16"/>
        <w:szCs w:val="16"/>
      </w:rPr>
      <w:t xml:space="preserve"> | </w:t>
    </w:r>
    <w:hyperlink r:id="rId1" w:history="1">
      <w:r w:rsidRPr="00B11848">
        <w:rPr>
          <w:rStyle w:val="Hyperlink"/>
          <w:sz w:val="16"/>
          <w:szCs w:val="16"/>
        </w:rPr>
        <w:t>crtenn@microsoft.com</w:t>
      </w:r>
    </w:hyperlink>
    <w:r w:rsidRPr="00FF7B52">
      <w:rPr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62DEF" w14:textId="77777777" w:rsidR="004D090D" w:rsidRDefault="004D0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86E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1E6E98"/>
    <w:multiLevelType w:val="hybridMultilevel"/>
    <w:tmpl w:val="FDA2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4E5B"/>
    <w:multiLevelType w:val="hybridMultilevel"/>
    <w:tmpl w:val="5848151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C704F0"/>
    <w:multiLevelType w:val="hybridMultilevel"/>
    <w:tmpl w:val="F77E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F7BA7"/>
    <w:multiLevelType w:val="hybridMultilevel"/>
    <w:tmpl w:val="292CFD5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F50002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613613"/>
    <w:multiLevelType w:val="hybridMultilevel"/>
    <w:tmpl w:val="559CD47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A1122B"/>
    <w:multiLevelType w:val="hybridMultilevel"/>
    <w:tmpl w:val="F4C010D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09196E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CD334E"/>
    <w:multiLevelType w:val="hybridMultilevel"/>
    <w:tmpl w:val="FA8EC7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6175F21"/>
    <w:multiLevelType w:val="hybridMultilevel"/>
    <w:tmpl w:val="323CB57E"/>
    <w:lvl w:ilvl="0" w:tplc="58E8488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0A3CD4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1F46"/>
    <w:multiLevelType w:val="hybridMultilevel"/>
    <w:tmpl w:val="0D3278EA"/>
    <w:lvl w:ilvl="0" w:tplc="C082DD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58C447E"/>
    <w:multiLevelType w:val="hybridMultilevel"/>
    <w:tmpl w:val="D324A9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875FE1"/>
    <w:multiLevelType w:val="hybridMultilevel"/>
    <w:tmpl w:val="06E86F0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33643B"/>
    <w:multiLevelType w:val="hybridMultilevel"/>
    <w:tmpl w:val="F9724E7E"/>
    <w:lvl w:ilvl="0" w:tplc="B042855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D463F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5CF2ED7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3580D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983A86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2B086F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21B73"/>
    <w:multiLevelType w:val="hybridMultilevel"/>
    <w:tmpl w:val="9BB03B2C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C526387"/>
    <w:multiLevelType w:val="hybridMultilevel"/>
    <w:tmpl w:val="1980CAB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2A7437"/>
    <w:multiLevelType w:val="hybridMultilevel"/>
    <w:tmpl w:val="6804F6F4"/>
    <w:lvl w:ilvl="0" w:tplc="7240A23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31D632B"/>
    <w:multiLevelType w:val="hybridMultilevel"/>
    <w:tmpl w:val="5F84D86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42755EC"/>
    <w:multiLevelType w:val="hybridMultilevel"/>
    <w:tmpl w:val="2DBAB6A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9CC5421"/>
    <w:multiLevelType w:val="hybridMultilevel"/>
    <w:tmpl w:val="865E2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0"/>
  </w:num>
  <w:num w:numId="5">
    <w:abstractNumId w:val="7"/>
  </w:num>
  <w:num w:numId="6">
    <w:abstractNumId w:val="23"/>
  </w:num>
  <w:num w:numId="7">
    <w:abstractNumId w:val="18"/>
  </w:num>
  <w:num w:numId="8">
    <w:abstractNumId w:val="3"/>
  </w:num>
  <w:num w:numId="9">
    <w:abstractNumId w:val="15"/>
  </w:num>
  <w:num w:numId="10">
    <w:abstractNumId w:val="26"/>
  </w:num>
  <w:num w:numId="11">
    <w:abstractNumId w:val="4"/>
  </w:num>
  <w:num w:numId="12">
    <w:abstractNumId w:val="11"/>
  </w:num>
  <w:num w:numId="13">
    <w:abstractNumId w:val="17"/>
  </w:num>
  <w:num w:numId="14">
    <w:abstractNumId w:val="20"/>
  </w:num>
  <w:num w:numId="15">
    <w:abstractNumId w:val="1"/>
  </w:num>
  <w:num w:numId="16">
    <w:abstractNumId w:val="0"/>
  </w:num>
  <w:num w:numId="17">
    <w:abstractNumId w:val="6"/>
  </w:num>
  <w:num w:numId="18">
    <w:abstractNumId w:val="22"/>
  </w:num>
  <w:num w:numId="19">
    <w:abstractNumId w:val="25"/>
  </w:num>
  <w:num w:numId="20">
    <w:abstractNumId w:val="21"/>
  </w:num>
  <w:num w:numId="21">
    <w:abstractNumId w:val="13"/>
  </w:num>
  <w:num w:numId="22">
    <w:abstractNumId w:val="8"/>
  </w:num>
  <w:num w:numId="23">
    <w:abstractNumId w:val="16"/>
  </w:num>
  <w:num w:numId="24">
    <w:abstractNumId w:val="12"/>
  </w:num>
  <w:num w:numId="25">
    <w:abstractNumId w:val="5"/>
  </w:num>
  <w:num w:numId="26">
    <w:abstractNumId w:val="9"/>
  </w:num>
  <w:num w:numId="27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A"/>
    <w:rsid w:val="00003A6F"/>
    <w:rsid w:val="00005C1C"/>
    <w:rsid w:val="00005D1E"/>
    <w:rsid w:val="000120C1"/>
    <w:rsid w:val="00016976"/>
    <w:rsid w:val="000176E2"/>
    <w:rsid w:val="000226E9"/>
    <w:rsid w:val="00022F83"/>
    <w:rsid w:val="000248B4"/>
    <w:rsid w:val="00034CDA"/>
    <w:rsid w:val="000367A5"/>
    <w:rsid w:val="0004023F"/>
    <w:rsid w:val="00042710"/>
    <w:rsid w:val="00042EC9"/>
    <w:rsid w:val="00044E3C"/>
    <w:rsid w:val="000511DE"/>
    <w:rsid w:val="0005229D"/>
    <w:rsid w:val="00054A51"/>
    <w:rsid w:val="00055F5A"/>
    <w:rsid w:val="000566A6"/>
    <w:rsid w:val="00060786"/>
    <w:rsid w:val="000646D5"/>
    <w:rsid w:val="0007230B"/>
    <w:rsid w:val="0007341C"/>
    <w:rsid w:val="00076884"/>
    <w:rsid w:val="00080F93"/>
    <w:rsid w:val="00084DE9"/>
    <w:rsid w:val="00086383"/>
    <w:rsid w:val="00086CFF"/>
    <w:rsid w:val="00087AAF"/>
    <w:rsid w:val="000930E3"/>
    <w:rsid w:val="0009479A"/>
    <w:rsid w:val="000A1B70"/>
    <w:rsid w:val="000A2182"/>
    <w:rsid w:val="000A2B88"/>
    <w:rsid w:val="000B6710"/>
    <w:rsid w:val="000B7EB0"/>
    <w:rsid w:val="000C1798"/>
    <w:rsid w:val="000D18BA"/>
    <w:rsid w:val="000D2D47"/>
    <w:rsid w:val="000D5AB0"/>
    <w:rsid w:val="000D5D8E"/>
    <w:rsid w:val="000D68D6"/>
    <w:rsid w:val="000E06B8"/>
    <w:rsid w:val="000E7257"/>
    <w:rsid w:val="000F035F"/>
    <w:rsid w:val="000F2C3B"/>
    <w:rsid w:val="00100B97"/>
    <w:rsid w:val="00100EFC"/>
    <w:rsid w:val="00101475"/>
    <w:rsid w:val="00102CBB"/>
    <w:rsid w:val="00103E29"/>
    <w:rsid w:val="001101F6"/>
    <w:rsid w:val="00112ACE"/>
    <w:rsid w:val="00114BC1"/>
    <w:rsid w:val="001164C9"/>
    <w:rsid w:val="00117BEF"/>
    <w:rsid w:val="00122A1D"/>
    <w:rsid w:val="00122A81"/>
    <w:rsid w:val="00125D06"/>
    <w:rsid w:val="00130693"/>
    <w:rsid w:val="00130B92"/>
    <w:rsid w:val="001311E3"/>
    <w:rsid w:val="00132B4F"/>
    <w:rsid w:val="00133210"/>
    <w:rsid w:val="00137BA3"/>
    <w:rsid w:val="00143630"/>
    <w:rsid w:val="00152A74"/>
    <w:rsid w:val="00152B9D"/>
    <w:rsid w:val="00156E2C"/>
    <w:rsid w:val="00157EBA"/>
    <w:rsid w:val="0016362D"/>
    <w:rsid w:val="00164250"/>
    <w:rsid w:val="001729F5"/>
    <w:rsid w:val="00174A2E"/>
    <w:rsid w:val="00174F04"/>
    <w:rsid w:val="00175DDE"/>
    <w:rsid w:val="00177CA2"/>
    <w:rsid w:val="00182C83"/>
    <w:rsid w:val="001831B6"/>
    <w:rsid w:val="00184B22"/>
    <w:rsid w:val="001864DD"/>
    <w:rsid w:val="00187ED4"/>
    <w:rsid w:val="00191F9C"/>
    <w:rsid w:val="00193A7A"/>
    <w:rsid w:val="00195F8C"/>
    <w:rsid w:val="001A0E6C"/>
    <w:rsid w:val="001A1263"/>
    <w:rsid w:val="001A3602"/>
    <w:rsid w:val="001A37D6"/>
    <w:rsid w:val="001A53A9"/>
    <w:rsid w:val="001A76E8"/>
    <w:rsid w:val="001B2B9C"/>
    <w:rsid w:val="001B5BE1"/>
    <w:rsid w:val="001B6446"/>
    <w:rsid w:val="001B701D"/>
    <w:rsid w:val="001C0B79"/>
    <w:rsid w:val="001C0C54"/>
    <w:rsid w:val="001C5A82"/>
    <w:rsid w:val="001C5DBB"/>
    <w:rsid w:val="001C606C"/>
    <w:rsid w:val="001D0C2E"/>
    <w:rsid w:val="001D21CC"/>
    <w:rsid w:val="001D32E2"/>
    <w:rsid w:val="001D3A83"/>
    <w:rsid w:val="001D3EA3"/>
    <w:rsid w:val="001D4362"/>
    <w:rsid w:val="001D545B"/>
    <w:rsid w:val="001D6B80"/>
    <w:rsid w:val="001D72C8"/>
    <w:rsid w:val="001E5E38"/>
    <w:rsid w:val="001F23F3"/>
    <w:rsid w:val="001F489B"/>
    <w:rsid w:val="001F737B"/>
    <w:rsid w:val="0020083F"/>
    <w:rsid w:val="0020623D"/>
    <w:rsid w:val="00211AFC"/>
    <w:rsid w:val="00215193"/>
    <w:rsid w:val="00220812"/>
    <w:rsid w:val="00224E92"/>
    <w:rsid w:val="00227E94"/>
    <w:rsid w:val="002302AF"/>
    <w:rsid w:val="0023055A"/>
    <w:rsid w:val="00230710"/>
    <w:rsid w:val="002344A0"/>
    <w:rsid w:val="00234F89"/>
    <w:rsid w:val="0023732A"/>
    <w:rsid w:val="00240847"/>
    <w:rsid w:val="00240A71"/>
    <w:rsid w:val="0024303B"/>
    <w:rsid w:val="0024352D"/>
    <w:rsid w:val="002443B1"/>
    <w:rsid w:val="00244699"/>
    <w:rsid w:val="002447C6"/>
    <w:rsid w:val="00244814"/>
    <w:rsid w:val="00246971"/>
    <w:rsid w:val="002528D0"/>
    <w:rsid w:val="002529EF"/>
    <w:rsid w:val="0025778D"/>
    <w:rsid w:val="00261E0F"/>
    <w:rsid w:val="00265195"/>
    <w:rsid w:val="002658BA"/>
    <w:rsid w:val="00267869"/>
    <w:rsid w:val="00271986"/>
    <w:rsid w:val="002748E1"/>
    <w:rsid w:val="0027700D"/>
    <w:rsid w:val="002853B1"/>
    <w:rsid w:val="00290D26"/>
    <w:rsid w:val="00294ABA"/>
    <w:rsid w:val="0029736D"/>
    <w:rsid w:val="002B470D"/>
    <w:rsid w:val="002B5959"/>
    <w:rsid w:val="002B7816"/>
    <w:rsid w:val="002B795E"/>
    <w:rsid w:val="002C3D96"/>
    <w:rsid w:val="002C7CB7"/>
    <w:rsid w:val="002D2156"/>
    <w:rsid w:val="002D4392"/>
    <w:rsid w:val="002D5504"/>
    <w:rsid w:val="002D65A3"/>
    <w:rsid w:val="002E0B70"/>
    <w:rsid w:val="002E1C4C"/>
    <w:rsid w:val="002E610E"/>
    <w:rsid w:val="002F131B"/>
    <w:rsid w:val="002F1C8F"/>
    <w:rsid w:val="002F2E49"/>
    <w:rsid w:val="002F3E12"/>
    <w:rsid w:val="002F51BC"/>
    <w:rsid w:val="002F625A"/>
    <w:rsid w:val="002F6287"/>
    <w:rsid w:val="00303F65"/>
    <w:rsid w:val="0030519E"/>
    <w:rsid w:val="00307A41"/>
    <w:rsid w:val="0031639E"/>
    <w:rsid w:val="00322E9C"/>
    <w:rsid w:val="00324AA5"/>
    <w:rsid w:val="003279D5"/>
    <w:rsid w:val="00330304"/>
    <w:rsid w:val="00331FCF"/>
    <w:rsid w:val="00333EC8"/>
    <w:rsid w:val="00334336"/>
    <w:rsid w:val="0033658E"/>
    <w:rsid w:val="0033659E"/>
    <w:rsid w:val="003375DB"/>
    <w:rsid w:val="003406B2"/>
    <w:rsid w:val="00341156"/>
    <w:rsid w:val="00342CA9"/>
    <w:rsid w:val="0035178D"/>
    <w:rsid w:val="00353B87"/>
    <w:rsid w:val="00356BB3"/>
    <w:rsid w:val="00361702"/>
    <w:rsid w:val="00361FFE"/>
    <w:rsid w:val="00365494"/>
    <w:rsid w:val="003661BF"/>
    <w:rsid w:val="00366943"/>
    <w:rsid w:val="00371179"/>
    <w:rsid w:val="0037246D"/>
    <w:rsid w:val="00372B77"/>
    <w:rsid w:val="00382B9F"/>
    <w:rsid w:val="00384249"/>
    <w:rsid w:val="00385E7E"/>
    <w:rsid w:val="00393063"/>
    <w:rsid w:val="00394507"/>
    <w:rsid w:val="00395A66"/>
    <w:rsid w:val="00396E52"/>
    <w:rsid w:val="003A1F87"/>
    <w:rsid w:val="003A298A"/>
    <w:rsid w:val="003B0B89"/>
    <w:rsid w:val="003B0F92"/>
    <w:rsid w:val="003B17A8"/>
    <w:rsid w:val="003B3530"/>
    <w:rsid w:val="003B3CA0"/>
    <w:rsid w:val="003B41C3"/>
    <w:rsid w:val="003B5979"/>
    <w:rsid w:val="003B6883"/>
    <w:rsid w:val="003C28BC"/>
    <w:rsid w:val="003C2B3D"/>
    <w:rsid w:val="003C3E91"/>
    <w:rsid w:val="003C3EF8"/>
    <w:rsid w:val="003C42BE"/>
    <w:rsid w:val="003C459C"/>
    <w:rsid w:val="003C4DE3"/>
    <w:rsid w:val="003C55E6"/>
    <w:rsid w:val="003C582A"/>
    <w:rsid w:val="003C662B"/>
    <w:rsid w:val="003D03F5"/>
    <w:rsid w:val="003D0DC8"/>
    <w:rsid w:val="003D5331"/>
    <w:rsid w:val="003E2939"/>
    <w:rsid w:val="003F5682"/>
    <w:rsid w:val="003F6D19"/>
    <w:rsid w:val="003F6FAB"/>
    <w:rsid w:val="00400566"/>
    <w:rsid w:val="00401B71"/>
    <w:rsid w:val="00401D78"/>
    <w:rsid w:val="004045C7"/>
    <w:rsid w:val="00404632"/>
    <w:rsid w:val="00405B68"/>
    <w:rsid w:val="00406009"/>
    <w:rsid w:val="00411440"/>
    <w:rsid w:val="00411ED7"/>
    <w:rsid w:val="0042048D"/>
    <w:rsid w:val="004210BE"/>
    <w:rsid w:val="0042318E"/>
    <w:rsid w:val="00424C45"/>
    <w:rsid w:val="00430DC5"/>
    <w:rsid w:val="00432E93"/>
    <w:rsid w:val="00434074"/>
    <w:rsid w:val="004342E9"/>
    <w:rsid w:val="0043625B"/>
    <w:rsid w:val="00436815"/>
    <w:rsid w:val="004402DC"/>
    <w:rsid w:val="00446365"/>
    <w:rsid w:val="00450AF0"/>
    <w:rsid w:val="0045150F"/>
    <w:rsid w:val="00451BF0"/>
    <w:rsid w:val="0045488E"/>
    <w:rsid w:val="00456A6C"/>
    <w:rsid w:val="004639A7"/>
    <w:rsid w:val="00467061"/>
    <w:rsid w:val="00475DCB"/>
    <w:rsid w:val="004772AB"/>
    <w:rsid w:val="004777CE"/>
    <w:rsid w:val="00483846"/>
    <w:rsid w:val="00483952"/>
    <w:rsid w:val="00487349"/>
    <w:rsid w:val="00490EA5"/>
    <w:rsid w:val="004914F1"/>
    <w:rsid w:val="004955FD"/>
    <w:rsid w:val="004974E0"/>
    <w:rsid w:val="00497E6B"/>
    <w:rsid w:val="004A24C4"/>
    <w:rsid w:val="004A2C3B"/>
    <w:rsid w:val="004A6D8B"/>
    <w:rsid w:val="004B49DC"/>
    <w:rsid w:val="004B73DD"/>
    <w:rsid w:val="004C044E"/>
    <w:rsid w:val="004C16AA"/>
    <w:rsid w:val="004C2BF6"/>
    <w:rsid w:val="004C424A"/>
    <w:rsid w:val="004C4E5F"/>
    <w:rsid w:val="004C58F3"/>
    <w:rsid w:val="004C5B42"/>
    <w:rsid w:val="004C6AEC"/>
    <w:rsid w:val="004D04C2"/>
    <w:rsid w:val="004D090D"/>
    <w:rsid w:val="004D0C78"/>
    <w:rsid w:val="004D22CE"/>
    <w:rsid w:val="004D3202"/>
    <w:rsid w:val="004D322E"/>
    <w:rsid w:val="004E0019"/>
    <w:rsid w:val="004E1EFC"/>
    <w:rsid w:val="004E6FE2"/>
    <w:rsid w:val="004F182C"/>
    <w:rsid w:val="004F3217"/>
    <w:rsid w:val="004F46FB"/>
    <w:rsid w:val="004F4B5D"/>
    <w:rsid w:val="004F4BD5"/>
    <w:rsid w:val="004F6500"/>
    <w:rsid w:val="005021E7"/>
    <w:rsid w:val="0050341B"/>
    <w:rsid w:val="00503B80"/>
    <w:rsid w:val="0050485C"/>
    <w:rsid w:val="0050619A"/>
    <w:rsid w:val="00506717"/>
    <w:rsid w:val="005128B1"/>
    <w:rsid w:val="00517AC4"/>
    <w:rsid w:val="00524BF2"/>
    <w:rsid w:val="00530CFE"/>
    <w:rsid w:val="005410D6"/>
    <w:rsid w:val="00541DA0"/>
    <w:rsid w:val="0054282D"/>
    <w:rsid w:val="005463AB"/>
    <w:rsid w:val="00546BD9"/>
    <w:rsid w:val="00547D61"/>
    <w:rsid w:val="00553404"/>
    <w:rsid w:val="00553429"/>
    <w:rsid w:val="00553D02"/>
    <w:rsid w:val="00557991"/>
    <w:rsid w:val="00560D12"/>
    <w:rsid w:val="00561066"/>
    <w:rsid w:val="00564FFA"/>
    <w:rsid w:val="005727B7"/>
    <w:rsid w:val="00581310"/>
    <w:rsid w:val="00581616"/>
    <w:rsid w:val="00582313"/>
    <w:rsid w:val="005840AA"/>
    <w:rsid w:val="00590167"/>
    <w:rsid w:val="005926D5"/>
    <w:rsid w:val="00592E92"/>
    <w:rsid w:val="005952A3"/>
    <w:rsid w:val="005972E4"/>
    <w:rsid w:val="005B1CC1"/>
    <w:rsid w:val="005B248E"/>
    <w:rsid w:val="005B31B7"/>
    <w:rsid w:val="005B435D"/>
    <w:rsid w:val="005B4610"/>
    <w:rsid w:val="005C354B"/>
    <w:rsid w:val="005C56E9"/>
    <w:rsid w:val="005C73A4"/>
    <w:rsid w:val="005D4A39"/>
    <w:rsid w:val="005D4FD2"/>
    <w:rsid w:val="005E2AB0"/>
    <w:rsid w:val="005E4491"/>
    <w:rsid w:val="005E5F0B"/>
    <w:rsid w:val="005E6831"/>
    <w:rsid w:val="005F157B"/>
    <w:rsid w:val="005F1719"/>
    <w:rsid w:val="005F4BA4"/>
    <w:rsid w:val="005F509D"/>
    <w:rsid w:val="005F7BDB"/>
    <w:rsid w:val="006024F1"/>
    <w:rsid w:val="00603218"/>
    <w:rsid w:val="00604B6A"/>
    <w:rsid w:val="00604B7B"/>
    <w:rsid w:val="00604D08"/>
    <w:rsid w:val="00610016"/>
    <w:rsid w:val="00613732"/>
    <w:rsid w:val="00614184"/>
    <w:rsid w:val="00614542"/>
    <w:rsid w:val="006178D5"/>
    <w:rsid w:val="00620599"/>
    <w:rsid w:val="0062384B"/>
    <w:rsid w:val="006359B7"/>
    <w:rsid w:val="006368D4"/>
    <w:rsid w:val="00642C8B"/>
    <w:rsid w:val="00643B9D"/>
    <w:rsid w:val="00643D65"/>
    <w:rsid w:val="00644CD6"/>
    <w:rsid w:val="006450FD"/>
    <w:rsid w:val="006464E2"/>
    <w:rsid w:val="006518D0"/>
    <w:rsid w:val="0065233A"/>
    <w:rsid w:val="0065339E"/>
    <w:rsid w:val="006533D7"/>
    <w:rsid w:val="00660BF4"/>
    <w:rsid w:val="00661282"/>
    <w:rsid w:val="006619CA"/>
    <w:rsid w:val="0066291D"/>
    <w:rsid w:val="00663886"/>
    <w:rsid w:val="00667F47"/>
    <w:rsid w:val="0067046F"/>
    <w:rsid w:val="006708E7"/>
    <w:rsid w:val="00672365"/>
    <w:rsid w:val="00673152"/>
    <w:rsid w:val="0068104D"/>
    <w:rsid w:val="00683E39"/>
    <w:rsid w:val="00687E09"/>
    <w:rsid w:val="00694669"/>
    <w:rsid w:val="00695365"/>
    <w:rsid w:val="0069551A"/>
    <w:rsid w:val="006A03B0"/>
    <w:rsid w:val="006A212C"/>
    <w:rsid w:val="006A240A"/>
    <w:rsid w:val="006A3B5F"/>
    <w:rsid w:val="006A4F59"/>
    <w:rsid w:val="006A517A"/>
    <w:rsid w:val="006B171F"/>
    <w:rsid w:val="006B2C06"/>
    <w:rsid w:val="006B2CB2"/>
    <w:rsid w:val="006B40E2"/>
    <w:rsid w:val="006C3914"/>
    <w:rsid w:val="006C4369"/>
    <w:rsid w:val="006C5AAF"/>
    <w:rsid w:val="006D3474"/>
    <w:rsid w:val="006D44B7"/>
    <w:rsid w:val="006E0C06"/>
    <w:rsid w:val="006E57D2"/>
    <w:rsid w:val="006E5995"/>
    <w:rsid w:val="006F250B"/>
    <w:rsid w:val="006F5489"/>
    <w:rsid w:val="00705E0A"/>
    <w:rsid w:val="00706863"/>
    <w:rsid w:val="007072C4"/>
    <w:rsid w:val="007152D6"/>
    <w:rsid w:val="007175EE"/>
    <w:rsid w:val="00717FF9"/>
    <w:rsid w:val="00723C95"/>
    <w:rsid w:val="00723F0F"/>
    <w:rsid w:val="0072636D"/>
    <w:rsid w:val="00727132"/>
    <w:rsid w:val="007277E4"/>
    <w:rsid w:val="00732513"/>
    <w:rsid w:val="00734621"/>
    <w:rsid w:val="00734A6B"/>
    <w:rsid w:val="00740802"/>
    <w:rsid w:val="00740DBF"/>
    <w:rsid w:val="00743B1A"/>
    <w:rsid w:val="00744D3B"/>
    <w:rsid w:val="007524C9"/>
    <w:rsid w:val="007616C6"/>
    <w:rsid w:val="00761FA7"/>
    <w:rsid w:val="0077104F"/>
    <w:rsid w:val="00772017"/>
    <w:rsid w:val="00775226"/>
    <w:rsid w:val="00775855"/>
    <w:rsid w:val="0077748C"/>
    <w:rsid w:val="00781CC1"/>
    <w:rsid w:val="007833A7"/>
    <w:rsid w:val="00783D06"/>
    <w:rsid w:val="007844F2"/>
    <w:rsid w:val="00784A29"/>
    <w:rsid w:val="00785182"/>
    <w:rsid w:val="00785DAB"/>
    <w:rsid w:val="00786C01"/>
    <w:rsid w:val="00787A9B"/>
    <w:rsid w:val="00787D1A"/>
    <w:rsid w:val="00796EE8"/>
    <w:rsid w:val="007A0916"/>
    <w:rsid w:val="007A125E"/>
    <w:rsid w:val="007A34A1"/>
    <w:rsid w:val="007A5092"/>
    <w:rsid w:val="007A6A16"/>
    <w:rsid w:val="007A7355"/>
    <w:rsid w:val="007B5823"/>
    <w:rsid w:val="007C2A5B"/>
    <w:rsid w:val="007C5EF0"/>
    <w:rsid w:val="007C696D"/>
    <w:rsid w:val="007D18C8"/>
    <w:rsid w:val="007D25FF"/>
    <w:rsid w:val="007D286E"/>
    <w:rsid w:val="007D5766"/>
    <w:rsid w:val="007D5C92"/>
    <w:rsid w:val="007D70A4"/>
    <w:rsid w:val="007E3D9E"/>
    <w:rsid w:val="007E5747"/>
    <w:rsid w:val="007E6418"/>
    <w:rsid w:val="007F10CC"/>
    <w:rsid w:val="007F34BA"/>
    <w:rsid w:val="007F5F49"/>
    <w:rsid w:val="007F7078"/>
    <w:rsid w:val="007F737D"/>
    <w:rsid w:val="00802CEA"/>
    <w:rsid w:val="00803FD9"/>
    <w:rsid w:val="0080692D"/>
    <w:rsid w:val="00813EEF"/>
    <w:rsid w:val="0081736B"/>
    <w:rsid w:val="00821CF2"/>
    <w:rsid w:val="008249DB"/>
    <w:rsid w:val="00825778"/>
    <w:rsid w:val="00832ADF"/>
    <w:rsid w:val="00832DAC"/>
    <w:rsid w:val="00836092"/>
    <w:rsid w:val="00840E02"/>
    <w:rsid w:val="00841D88"/>
    <w:rsid w:val="00844270"/>
    <w:rsid w:val="00845731"/>
    <w:rsid w:val="00847E7C"/>
    <w:rsid w:val="00851002"/>
    <w:rsid w:val="00853361"/>
    <w:rsid w:val="0085579F"/>
    <w:rsid w:val="008558CA"/>
    <w:rsid w:val="00855982"/>
    <w:rsid w:val="008570E0"/>
    <w:rsid w:val="00857C23"/>
    <w:rsid w:val="00861574"/>
    <w:rsid w:val="00864ED3"/>
    <w:rsid w:val="00871D91"/>
    <w:rsid w:val="008722FA"/>
    <w:rsid w:val="0087285E"/>
    <w:rsid w:val="008739E8"/>
    <w:rsid w:val="00887488"/>
    <w:rsid w:val="008939A5"/>
    <w:rsid w:val="008957DC"/>
    <w:rsid w:val="008962F8"/>
    <w:rsid w:val="008A01B8"/>
    <w:rsid w:val="008A351D"/>
    <w:rsid w:val="008A576A"/>
    <w:rsid w:val="008A7FA1"/>
    <w:rsid w:val="008B2DED"/>
    <w:rsid w:val="008B4C42"/>
    <w:rsid w:val="008B5799"/>
    <w:rsid w:val="008B6F5D"/>
    <w:rsid w:val="008C1489"/>
    <w:rsid w:val="008C21A0"/>
    <w:rsid w:val="008C2EFA"/>
    <w:rsid w:val="008C3DC7"/>
    <w:rsid w:val="008C4BCC"/>
    <w:rsid w:val="008D382E"/>
    <w:rsid w:val="008D44C0"/>
    <w:rsid w:val="008D67AE"/>
    <w:rsid w:val="008E35DA"/>
    <w:rsid w:val="008E4977"/>
    <w:rsid w:val="008E7E27"/>
    <w:rsid w:val="008F327D"/>
    <w:rsid w:val="008F6275"/>
    <w:rsid w:val="008F7D6F"/>
    <w:rsid w:val="0090282E"/>
    <w:rsid w:val="00904398"/>
    <w:rsid w:val="009071DC"/>
    <w:rsid w:val="0090785D"/>
    <w:rsid w:val="0091586D"/>
    <w:rsid w:val="00916C84"/>
    <w:rsid w:val="00917991"/>
    <w:rsid w:val="009208A8"/>
    <w:rsid w:val="0092130B"/>
    <w:rsid w:val="00924452"/>
    <w:rsid w:val="00931D54"/>
    <w:rsid w:val="00934A80"/>
    <w:rsid w:val="00936DBB"/>
    <w:rsid w:val="00940379"/>
    <w:rsid w:val="00943CAA"/>
    <w:rsid w:val="00945AD9"/>
    <w:rsid w:val="009468AD"/>
    <w:rsid w:val="00946ED5"/>
    <w:rsid w:val="009506DE"/>
    <w:rsid w:val="009536C5"/>
    <w:rsid w:val="0096319B"/>
    <w:rsid w:val="00963D24"/>
    <w:rsid w:val="00964018"/>
    <w:rsid w:val="0096455E"/>
    <w:rsid w:val="0096523D"/>
    <w:rsid w:val="00974371"/>
    <w:rsid w:val="00990DD8"/>
    <w:rsid w:val="00991221"/>
    <w:rsid w:val="00992AB8"/>
    <w:rsid w:val="00997357"/>
    <w:rsid w:val="009A1481"/>
    <w:rsid w:val="009A3473"/>
    <w:rsid w:val="009A3995"/>
    <w:rsid w:val="009A4D42"/>
    <w:rsid w:val="009B00DA"/>
    <w:rsid w:val="009B160B"/>
    <w:rsid w:val="009B1DAB"/>
    <w:rsid w:val="009B3432"/>
    <w:rsid w:val="009B6475"/>
    <w:rsid w:val="009B6D4A"/>
    <w:rsid w:val="009B6DA0"/>
    <w:rsid w:val="009C0863"/>
    <w:rsid w:val="009C446C"/>
    <w:rsid w:val="009C5C0E"/>
    <w:rsid w:val="009C62A0"/>
    <w:rsid w:val="009C67E2"/>
    <w:rsid w:val="009D0DEC"/>
    <w:rsid w:val="009D368D"/>
    <w:rsid w:val="009E07C5"/>
    <w:rsid w:val="009E12BC"/>
    <w:rsid w:val="009E3642"/>
    <w:rsid w:val="009E4A93"/>
    <w:rsid w:val="009E67AE"/>
    <w:rsid w:val="009E68E0"/>
    <w:rsid w:val="009F092D"/>
    <w:rsid w:val="00A05BDB"/>
    <w:rsid w:val="00A07FD5"/>
    <w:rsid w:val="00A10484"/>
    <w:rsid w:val="00A11B27"/>
    <w:rsid w:val="00A14A1E"/>
    <w:rsid w:val="00A17371"/>
    <w:rsid w:val="00A226EE"/>
    <w:rsid w:val="00A230FC"/>
    <w:rsid w:val="00A23CCA"/>
    <w:rsid w:val="00A256DE"/>
    <w:rsid w:val="00A26974"/>
    <w:rsid w:val="00A278D8"/>
    <w:rsid w:val="00A40C63"/>
    <w:rsid w:val="00A41C98"/>
    <w:rsid w:val="00A466D9"/>
    <w:rsid w:val="00A52314"/>
    <w:rsid w:val="00A52D03"/>
    <w:rsid w:val="00A545EB"/>
    <w:rsid w:val="00A561C3"/>
    <w:rsid w:val="00A56A2D"/>
    <w:rsid w:val="00A72014"/>
    <w:rsid w:val="00A72544"/>
    <w:rsid w:val="00A7256C"/>
    <w:rsid w:val="00A7438F"/>
    <w:rsid w:val="00A74EBF"/>
    <w:rsid w:val="00A75C17"/>
    <w:rsid w:val="00A82CB8"/>
    <w:rsid w:val="00A84838"/>
    <w:rsid w:val="00A95EEA"/>
    <w:rsid w:val="00AA4D5B"/>
    <w:rsid w:val="00AA4E66"/>
    <w:rsid w:val="00AA59DC"/>
    <w:rsid w:val="00AA6498"/>
    <w:rsid w:val="00AB56BB"/>
    <w:rsid w:val="00AB7BC0"/>
    <w:rsid w:val="00AC301E"/>
    <w:rsid w:val="00AC3466"/>
    <w:rsid w:val="00AC6445"/>
    <w:rsid w:val="00AC6724"/>
    <w:rsid w:val="00AC7346"/>
    <w:rsid w:val="00AD0B31"/>
    <w:rsid w:val="00AD5E9A"/>
    <w:rsid w:val="00AE18AF"/>
    <w:rsid w:val="00AE2F49"/>
    <w:rsid w:val="00AE7A80"/>
    <w:rsid w:val="00AE7F16"/>
    <w:rsid w:val="00AF0556"/>
    <w:rsid w:val="00AF3E27"/>
    <w:rsid w:val="00AF72BC"/>
    <w:rsid w:val="00B027EA"/>
    <w:rsid w:val="00B049F0"/>
    <w:rsid w:val="00B04E13"/>
    <w:rsid w:val="00B05234"/>
    <w:rsid w:val="00B1005D"/>
    <w:rsid w:val="00B11603"/>
    <w:rsid w:val="00B12253"/>
    <w:rsid w:val="00B15517"/>
    <w:rsid w:val="00B16666"/>
    <w:rsid w:val="00B17784"/>
    <w:rsid w:val="00B35EF7"/>
    <w:rsid w:val="00B3681D"/>
    <w:rsid w:val="00B37088"/>
    <w:rsid w:val="00B41221"/>
    <w:rsid w:val="00B45C80"/>
    <w:rsid w:val="00B50024"/>
    <w:rsid w:val="00B50D48"/>
    <w:rsid w:val="00B557E1"/>
    <w:rsid w:val="00B570BF"/>
    <w:rsid w:val="00B6030F"/>
    <w:rsid w:val="00B7324D"/>
    <w:rsid w:val="00B739B4"/>
    <w:rsid w:val="00B776A8"/>
    <w:rsid w:val="00B80ACD"/>
    <w:rsid w:val="00B80C18"/>
    <w:rsid w:val="00B8218A"/>
    <w:rsid w:val="00B828F4"/>
    <w:rsid w:val="00B83315"/>
    <w:rsid w:val="00B86760"/>
    <w:rsid w:val="00B874D1"/>
    <w:rsid w:val="00B94466"/>
    <w:rsid w:val="00B9557F"/>
    <w:rsid w:val="00B974C4"/>
    <w:rsid w:val="00BA3C8B"/>
    <w:rsid w:val="00BA43C7"/>
    <w:rsid w:val="00BA63A3"/>
    <w:rsid w:val="00BB1038"/>
    <w:rsid w:val="00BB1127"/>
    <w:rsid w:val="00BB4362"/>
    <w:rsid w:val="00BB4483"/>
    <w:rsid w:val="00BB6355"/>
    <w:rsid w:val="00BC246A"/>
    <w:rsid w:val="00BC343A"/>
    <w:rsid w:val="00BC427A"/>
    <w:rsid w:val="00BC6153"/>
    <w:rsid w:val="00BC63CF"/>
    <w:rsid w:val="00BC6409"/>
    <w:rsid w:val="00BD41C6"/>
    <w:rsid w:val="00BD7D64"/>
    <w:rsid w:val="00BE1224"/>
    <w:rsid w:val="00BE1E7C"/>
    <w:rsid w:val="00BE52A6"/>
    <w:rsid w:val="00BE5F32"/>
    <w:rsid w:val="00BF0E80"/>
    <w:rsid w:val="00BF18B9"/>
    <w:rsid w:val="00BF1FE6"/>
    <w:rsid w:val="00BF6A7C"/>
    <w:rsid w:val="00BF72CD"/>
    <w:rsid w:val="00BF77D6"/>
    <w:rsid w:val="00C01108"/>
    <w:rsid w:val="00C0650E"/>
    <w:rsid w:val="00C12D2F"/>
    <w:rsid w:val="00C149EE"/>
    <w:rsid w:val="00C15078"/>
    <w:rsid w:val="00C15C93"/>
    <w:rsid w:val="00C20449"/>
    <w:rsid w:val="00C225A0"/>
    <w:rsid w:val="00C22D1E"/>
    <w:rsid w:val="00C269D9"/>
    <w:rsid w:val="00C26D07"/>
    <w:rsid w:val="00C32346"/>
    <w:rsid w:val="00C3293D"/>
    <w:rsid w:val="00C3401E"/>
    <w:rsid w:val="00C37877"/>
    <w:rsid w:val="00C37974"/>
    <w:rsid w:val="00C402D5"/>
    <w:rsid w:val="00C40500"/>
    <w:rsid w:val="00C41734"/>
    <w:rsid w:val="00C41B19"/>
    <w:rsid w:val="00C42654"/>
    <w:rsid w:val="00C43C1F"/>
    <w:rsid w:val="00C43EF9"/>
    <w:rsid w:val="00C4588C"/>
    <w:rsid w:val="00C511B5"/>
    <w:rsid w:val="00C62956"/>
    <w:rsid w:val="00C71B53"/>
    <w:rsid w:val="00C73D5E"/>
    <w:rsid w:val="00C74009"/>
    <w:rsid w:val="00C7516B"/>
    <w:rsid w:val="00C77F9F"/>
    <w:rsid w:val="00C829C4"/>
    <w:rsid w:val="00C87EE1"/>
    <w:rsid w:val="00C91D05"/>
    <w:rsid w:val="00CA3960"/>
    <w:rsid w:val="00CA3A54"/>
    <w:rsid w:val="00CA5020"/>
    <w:rsid w:val="00CA52C7"/>
    <w:rsid w:val="00CB2A72"/>
    <w:rsid w:val="00CB3154"/>
    <w:rsid w:val="00CC1576"/>
    <w:rsid w:val="00CC16D2"/>
    <w:rsid w:val="00CD0D87"/>
    <w:rsid w:val="00CD253B"/>
    <w:rsid w:val="00CD4060"/>
    <w:rsid w:val="00CD4C4A"/>
    <w:rsid w:val="00CD770D"/>
    <w:rsid w:val="00CE0C1F"/>
    <w:rsid w:val="00CE1213"/>
    <w:rsid w:val="00CE149C"/>
    <w:rsid w:val="00CE7780"/>
    <w:rsid w:val="00CF3615"/>
    <w:rsid w:val="00CF471A"/>
    <w:rsid w:val="00D01C6C"/>
    <w:rsid w:val="00D025A0"/>
    <w:rsid w:val="00D03E42"/>
    <w:rsid w:val="00D0725A"/>
    <w:rsid w:val="00D07465"/>
    <w:rsid w:val="00D07EC4"/>
    <w:rsid w:val="00D12B0B"/>
    <w:rsid w:val="00D1379C"/>
    <w:rsid w:val="00D16C22"/>
    <w:rsid w:val="00D17779"/>
    <w:rsid w:val="00D2074A"/>
    <w:rsid w:val="00D27C90"/>
    <w:rsid w:val="00D3039C"/>
    <w:rsid w:val="00D3163F"/>
    <w:rsid w:val="00D331AD"/>
    <w:rsid w:val="00D33DAF"/>
    <w:rsid w:val="00D34978"/>
    <w:rsid w:val="00D4018F"/>
    <w:rsid w:val="00D413CB"/>
    <w:rsid w:val="00D50871"/>
    <w:rsid w:val="00D570B4"/>
    <w:rsid w:val="00D57D1C"/>
    <w:rsid w:val="00D65A04"/>
    <w:rsid w:val="00D66548"/>
    <w:rsid w:val="00D66552"/>
    <w:rsid w:val="00D70140"/>
    <w:rsid w:val="00D70962"/>
    <w:rsid w:val="00D75A64"/>
    <w:rsid w:val="00D75FFC"/>
    <w:rsid w:val="00D810A8"/>
    <w:rsid w:val="00D83722"/>
    <w:rsid w:val="00D84A99"/>
    <w:rsid w:val="00D87575"/>
    <w:rsid w:val="00D97705"/>
    <w:rsid w:val="00DA0A36"/>
    <w:rsid w:val="00DA1D35"/>
    <w:rsid w:val="00DA4477"/>
    <w:rsid w:val="00DA508A"/>
    <w:rsid w:val="00DA58D0"/>
    <w:rsid w:val="00DB065D"/>
    <w:rsid w:val="00DB0EDB"/>
    <w:rsid w:val="00DB0F70"/>
    <w:rsid w:val="00DB29A8"/>
    <w:rsid w:val="00DC71EF"/>
    <w:rsid w:val="00DD1EE5"/>
    <w:rsid w:val="00DD3345"/>
    <w:rsid w:val="00DD3DB5"/>
    <w:rsid w:val="00DD4FA7"/>
    <w:rsid w:val="00DD57A1"/>
    <w:rsid w:val="00DD7725"/>
    <w:rsid w:val="00DE144B"/>
    <w:rsid w:val="00DE455E"/>
    <w:rsid w:val="00DF01C1"/>
    <w:rsid w:val="00DF0841"/>
    <w:rsid w:val="00DF46E3"/>
    <w:rsid w:val="00DF4FDC"/>
    <w:rsid w:val="00E00E8D"/>
    <w:rsid w:val="00E01B33"/>
    <w:rsid w:val="00E12C21"/>
    <w:rsid w:val="00E15C18"/>
    <w:rsid w:val="00E16E29"/>
    <w:rsid w:val="00E2015C"/>
    <w:rsid w:val="00E23B04"/>
    <w:rsid w:val="00E245C3"/>
    <w:rsid w:val="00E33AEC"/>
    <w:rsid w:val="00E34C6C"/>
    <w:rsid w:val="00E37DE7"/>
    <w:rsid w:val="00E43322"/>
    <w:rsid w:val="00E45588"/>
    <w:rsid w:val="00E5087C"/>
    <w:rsid w:val="00E5301A"/>
    <w:rsid w:val="00E541A1"/>
    <w:rsid w:val="00E545DC"/>
    <w:rsid w:val="00E5574A"/>
    <w:rsid w:val="00E55A24"/>
    <w:rsid w:val="00E6459E"/>
    <w:rsid w:val="00E6670F"/>
    <w:rsid w:val="00E6750A"/>
    <w:rsid w:val="00E67B8D"/>
    <w:rsid w:val="00E709B0"/>
    <w:rsid w:val="00E71279"/>
    <w:rsid w:val="00E71382"/>
    <w:rsid w:val="00E71F5A"/>
    <w:rsid w:val="00E779BC"/>
    <w:rsid w:val="00E8253D"/>
    <w:rsid w:val="00E82C72"/>
    <w:rsid w:val="00E84E82"/>
    <w:rsid w:val="00E85157"/>
    <w:rsid w:val="00E852A6"/>
    <w:rsid w:val="00E872F3"/>
    <w:rsid w:val="00E8796A"/>
    <w:rsid w:val="00E90AB6"/>
    <w:rsid w:val="00E930F5"/>
    <w:rsid w:val="00E95BE3"/>
    <w:rsid w:val="00EA0CED"/>
    <w:rsid w:val="00EA31AC"/>
    <w:rsid w:val="00EA3C39"/>
    <w:rsid w:val="00EA4391"/>
    <w:rsid w:val="00EA5E20"/>
    <w:rsid w:val="00EA6DDE"/>
    <w:rsid w:val="00EB11EF"/>
    <w:rsid w:val="00EB19AD"/>
    <w:rsid w:val="00EB1D3E"/>
    <w:rsid w:val="00EB1FAD"/>
    <w:rsid w:val="00EB4D3F"/>
    <w:rsid w:val="00EB6D9C"/>
    <w:rsid w:val="00EC34EE"/>
    <w:rsid w:val="00EC3A4B"/>
    <w:rsid w:val="00EC5A1A"/>
    <w:rsid w:val="00EC6082"/>
    <w:rsid w:val="00ED1C29"/>
    <w:rsid w:val="00ED3FED"/>
    <w:rsid w:val="00ED6FF4"/>
    <w:rsid w:val="00EE36BF"/>
    <w:rsid w:val="00EE699D"/>
    <w:rsid w:val="00EE71E5"/>
    <w:rsid w:val="00EF30CB"/>
    <w:rsid w:val="00EF61F3"/>
    <w:rsid w:val="00EF7A05"/>
    <w:rsid w:val="00EF7BF5"/>
    <w:rsid w:val="00F0061D"/>
    <w:rsid w:val="00F02313"/>
    <w:rsid w:val="00F029CD"/>
    <w:rsid w:val="00F06311"/>
    <w:rsid w:val="00F22F39"/>
    <w:rsid w:val="00F24F25"/>
    <w:rsid w:val="00F25ED2"/>
    <w:rsid w:val="00F2639F"/>
    <w:rsid w:val="00F31BFF"/>
    <w:rsid w:val="00F31C2A"/>
    <w:rsid w:val="00F419CD"/>
    <w:rsid w:val="00F45DDB"/>
    <w:rsid w:val="00F469E2"/>
    <w:rsid w:val="00F5363D"/>
    <w:rsid w:val="00F56CBE"/>
    <w:rsid w:val="00F616ED"/>
    <w:rsid w:val="00F62A61"/>
    <w:rsid w:val="00F70591"/>
    <w:rsid w:val="00F72025"/>
    <w:rsid w:val="00F731E2"/>
    <w:rsid w:val="00F73942"/>
    <w:rsid w:val="00F74C3D"/>
    <w:rsid w:val="00F74CB7"/>
    <w:rsid w:val="00F758BD"/>
    <w:rsid w:val="00F76852"/>
    <w:rsid w:val="00F76EFC"/>
    <w:rsid w:val="00F80C0C"/>
    <w:rsid w:val="00F8118A"/>
    <w:rsid w:val="00F83F83"/>
    <w:rsid w:val="00F873DE"/>
    <w:rsid w:val="00F928D2"/>
    <w:rsid w:val="00FA379A"/>
    <w:rsid w:val="00FA59E4"/>
    <w:rsid w:val="00FB359E"/>
    <w:rsid w:val="00FB4C13"/>
    <w:rsid w:val="00FB67C2"/>
    <w:rsid w:val="00FB6AC0"/>
    <w:rsid w:val="00FC2837"/>
    <w:rsid w:val="00FC3C98"/>
    <w:rsid w:val="00FC7695"/>
    <w:rsid w:val="00FD22BA"/>
    <w:rsid w:val="00FD262C"/>
    <w:rsid w:val="00FE2247"/>
    <w:rsid w:val="00FE4B3B"/>
    <w:rsid w:val="00FE4D3D"/>
    <w:rsid w:val="00FF200E"/>
    <w:rsid w:val="00FF6ECE"/>
    <w:rsid w:val="00FF7B52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E62B800"/>
  <w15:chartTrackingRefBased/>
  <w15:docId w15:val="{7640917D-AE3A-4EB6-9C47-62A9357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77CA2"/>
    <w:pPr>
      <w:ind w:left="720"/>
      <w:contextualSpacing/>
    </w:pPr>
  </w:style>
  <w:style w:type="paragraph" w:styleId="NoSpacing">
    <w:name w:val="No Spacing"/>
    <w:uiPriority w:val="1"/>
    <w:qFormat/>
    <w:rsid w:val="00BA43C7"/>
    <w:pPr>
      <w:spacing w:after="0" w:line="240" w:lineRule="auto"/>
    </w:pPr>
    <w:rPr>
      <w:rFonts w:eastAsiaTheme="minorHAnsi"/>
      <w:color w:val="323232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3B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B04"/>
    <w:pPr>
      <w:spacing w:after="100"/>
      <w:ind w:left="220"/>
    </w:pPr>
  </w:style>
  <w:style w:type="character" w:styleId="EndnoteReference">
    <w:name w:val="endnote reference"/>
    <w:basedOn w:val="DefaultParagraphFont"/>
    <w:uiPriority w:val="99"/>
    <w:semiHidden/>
    <w:unhideWhenUsed/>
    <w:rsid w:val="00BC6153"/>
    <w:rPr>
      <w:vertAlign w:val="superscript"/>
    </w:rPr>
  </w:style>
  <w:style w:type="character" w:customStyle="1" w:styleId="msportalfx-specpicker-header-speccode">
    <w:name w:val="msportalfx-specpicker-header-speccode"/>
    <w:basedOn w:val="DefaultParagraphFont"/>
    <w:rsid w:val="00BC6153"/>
  </w:style>
  <w:style w:type="character" w:customStyle="1" w:styleId="msportalfx-specpicker-header-title">
    <w:name w:val="msportalfx-specpicker-header-title"/>
    <w:basedOn w:val="DefaultParagraphFont"/>
    <w:rsid w:val="00BC6153"/>
  </w:style>
  <w:style w:type="paragraph" w:styleId="TOC3">
    <w:name w:val="toc 3"/>
    <w:basedOn w:val="Normal"/>
    <w:next w:val="Normal"/>
    <w:autoRedefine/>
    <w:uiPriority w:val="39"/>
    <w:unhideWhenUsed/>
    <w:rsid w:val="00BF18B9"/>
    <w:pPr>
      <w:spacing w:after="100"/>
      <w:ind w:left="440"/>
    </w:pPr>
  </w:style>
  <w:style w:type="table" w:styleId="TableGrid">
    <w:name w:val="Table Grid"/>
    <w:basedOn w:val="TableNormal"/>
    <w:uiPriority w:val="39"/>
    <w:rsid w:val="00B5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570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rsid w:val="009B00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7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57901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9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3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6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1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5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2898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29812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667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141978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45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364200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5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51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32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9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7923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993960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63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69935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510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6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68743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7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2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2702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88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15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83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58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1523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64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48507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7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41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2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324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96309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9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96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7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0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2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23115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266613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127077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116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msdn.microsoft.com/en-us/library/dn507479%28v=pandp.30%29.asp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enn@microsof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nrai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2C7BD48-2C80-41F6-AC07-CF677F2F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675</TotalTime>
  <Pages>17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| Dependency Injection with Unity</vt:lpstr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| Dependency Injection with Unity</dc:title>
  <dc:creator>Crystal Tenn</dc:creator>
  <cp:lastModifiedBy>Crystal Tenn</cp:lastModifiedBy>
  <cp:revision>143</cp:revision>
  <cp:lastPrinted>2017-03-14T17:36:00Z</cp:lastPrinted>
  <dcterms:created xsi:type="dcterms:W3CDTF">2017-03-14T17:36:00Z</dcterms:created>
  <dcterms:modified xsi:type="dcterms:W3CDTF">2017-10-02T07:03:00Z</dcterms:modified>
  <cp:category>crtenn@microsoft.com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Ref">
    <vt:lpwstr>https://api.informationprotection.azure.com/api/72f988bf-86f1-41af-91ab-2d7cd011db47</vt:lpwstr>
  </property>
  <property fmtid="{D5CDD505-2E9C-101B-9397-08002B2CF9AE}" pid="11" name="MSIP_Label_f42aa342-8706-4288-bd11-ebb85995028c_Owner">
    <vt:lpwstr>crtenn@microsoft.com</vt:lpwstr>
  </property>
  <property fmtid="{D5CDD505-2E9C-101B-9397-08002B2CF9AE}" pid="12" name="MSIP_Label_f42aa342-8706-4288-bd11-ebb85995028c_SetDate">
    <vt:lpwstr>2017-10-01T17:39:27.8985688-04:00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Application">
    <vt:lpwstr>Microsoft Azure Information Protection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